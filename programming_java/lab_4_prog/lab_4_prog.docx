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C11A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254EE5A7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5ECCFE06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793A1B85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453EBA5F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1280AE7F" w14:textId="77777777" w:rsidR="009F58CE" w:rsidRDefault="009F58CE" w:rsidP="009F58CE">
      <w:pPr>
        <w:rPr>
          <w:sz w:val="28"/>
        </w:rPr>
      </w:pPr>
    </w:p>
    <w:p w14:paraId="6DB30BC3" w14:textId="77777777" w:rsidR="009F58CE" w:rsidRDefault="009F58CE" w:rsidP="009F58CE">
      <w:pPr>
        <w:jc w:val="center"/>
        <w:rPr>
          <w:sz w:val="28"/>
        </w:rPr>
      </w:pPr>
    </w:p>
    <w:p w14:paraId="08D71893" w14:textId="77777777" w:rsidR="009F58CE" w:rsidRDefault="009F58CE" w:rsidP="009F58CE">
      <w:pPr>
        <w:jc w:val="center"/>
        <w:rPr>
          <w:sz w:val="28"/>
        </w:rPr>
      </w:pPr>
    </w:p>
    <w:p w14:paraId="2D7162F5" w14:textId="71EE2E11" w:rsidR="00FE450B" w:rsidRPr="00B634FE" w:rsidRDefault="009F58CE" w:rsidP="00FE450B">
      <w:pPr>
        <w:jc w:val="center"/>
        <w:rPr>
          <w:sz w:val="28"/>
        </w:rPr>
      </w:pPr>
      <w:r>
        <w:rPr>
          <w:sz w:val="28"/>
        </w:rPr>
        <w:t>Лабораторная работа №</w:t>
      </w:r>
      <w:r w:rsidR="00FE450B" w:rsidRPr="00B634FE">
        <w:rPr>
          <w:sz w:val="28"/>
        </w:rPr>
        <w:t>4</w:t>
      </w:r>
    </w:p>
    <w:p w14:paraId="604DC08B" w14:textId="02DB2D9C" w:rsidR="009F58CE" w:rsidRDefault="009F58CE" w:rsidP="009F58CE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D6237D" w:rsidRPr="00D6237D">
        <w:rPr>
          <w:sz w:val="28"/>
        </w:rPr>
        <w:t>32856.6</w:t>
      </w:r>
    </w:p>
    <w:p w14:paraId="21E075E8" w14:textId="77777777" w:rsidR="009F58CE" w:rsidRDefault="009F58CE" w:rsidP="009F58CE">
      <w:pPr>
        <w:jc w:val="center"/>
        <w:rPr>
          <w:sz w:val="28"/>
        </w:rPr>
      </w:pPr>
    </w:p>
    <w:p w14:paraId="3B17FDDA" w14:textId="596A2395" w:rsidR="009F58CE" w:rsidRDefault="009F58CE" w:rsidP="009F58CE">
      <w:pPr>
        <w:jc w:val="center"/>
        <w:rPr>
          <w:sz w:val="28"/>
        </w:rPr>
      </w:pPr>
    </w:p>
    <w:p w14:paraId="57E3EA10" w14:textId="77777777" w:rsidR="00FE450B" w:rsidRDefault="00FE450B" w:rsidP="009F58CE">
      <w:pPr>
        <w:jc w:val="center"/>
        <w:rPr>
          <w:sz w:val="28"/>
        </w:rPr>
      </w:pPr>
    </w:p>
    <w:p w14:paraId="2272735B" w14:textId="77777777" w:rsidR="009F58CE" w:rsidRDefault="009F58CE" w:rsidP="009F58CE">
      <w:pPr>
        <w:jc w:val="right"/>
      </w:pPr>
      <w:r>
        <w:t xml:space="preserve">Группа: </w:t>
      </w:r>
      <w:r>
        <w:rPr>
          <w:lang w:val="en-US"/>
        </w:rPr>
        <w:t>P</w:t>
      </w:r>
      <w:r>
        <w:t>3132</w:t>
      </w:r>
    </w:p>
    <w:p w14:paraId="1BC037C3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6FF5A82B" w14:textId="3B05D243" w:rsidR="009F58CE" w:rsidRDefault="009F58CE" w:rsidP="009F58CE">
      <w:pPr>
        <w:jc w:val="center"/>
        <w:rPr>
          <w:bCs/>
        </w:rPr>
      </w:pPr>
    </w:p>
    <w:p w14:paraId="69602C61" w14:textId="77777777" w:rsidR="00D6237D" w:rsidRDefault="00D6237D" w:rsidP="009F58CE">
      <w:pPr>
        <w:jc w:val="center"/>
        <w:rPr>
          <w:sz w:val="28"/>
        </w:rPr>
      </w:pPr>
    </w:p>
    <w:p w14:paraId="3E417E3F" w14:textId="77777777" w:rsidR="009F58CE" w:rsidRDefault="009F58CE" w:rsidP="00D6237D">
      <w:pPr>
        <w:jc w:val="center"/>
        <w:rPr>
          <w:sz w:val="28"/>
        </w:rPr>
      </w:pPr>
    </w:p>
    <w:p w14:paraId="7194FDD7" w14:textId="77777777" w:rsidR="009F58CE" w:rsidRDefault="009F58CE" w:rsidP="00D6237D">
      <w:pPr>
        <w:jc w:val="center"/>
      </w:pPr>
    </w:p>
    <w:p w14:paraId="7BDB21D4" w14:textId="77777777" w:rsidR="009F58CE" w:rsidRDefault="009F58CE" w:rsidP="00D6237D">
      <w:pPr>
        <w:jc w:val="center"/>
        <w:rPr>
          <w:sz w:val="28"/>
        </w:rPr>
      </w:pPr>
    </w:p>
    <w:p w14:paraId="20ADC49E" w14:textId="77777777" w:rsidR="009F58CE" w:rsidRDefault="009F58CE" w:rsidP="00D6237D">
      <w:pPr>
        <w:jc w:val="center"/>
        <w:rPr>
          <w:sz w:val="28"/>
        </w:rPr>
      </w:pPr>
    </w:p>
    <w:p w14:paraId="455CABF4" w14:textId="15054424" w:rsidR="009F58CE" w:rsidRDefault="002F303A" w:rsidP="009F58CE">
      <w:pPr>
        <w:jc w:val="center"/>
        <w:rPr>
          <w:sz w:val="28"/>
        </w:rPr>
      </w:pPr>
      <w:r>
        <w:rPr>
          <w:sz w:val="28"/>
        </w:rPr>
        <w:t xml:space="preserve">г. </w:t>
      </w:r>
      <w:r w:rsidR="009F58CE">
        <w:rPr>
          <w:sz w:val="28"/>
        </w:rPr>
        <w:t>Санкт-Петербург</w:t>
      </w:r>
    </w:p>
    <w:p w14:paraId="0F3D7F38" w14:textId="4F239F4F" w:rsidR="00C423C8" w:rsidRPr="00772A7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Pr="00772A7D">
        <w:rPr>
          <w:sz w:val="28"/>
        </w:rPr>
        <w:t>1</w:t>
      </w:r>
      <w:r w:rsidR="002F303A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771822"/>
        <w:docPartObj>
          <w:docPartGallery w:val="Table of Contents"/>
          <w:docPartUnique/>
        </w:docPartObj>
      </w:sdtPr>
      <w:sdtEndPr/>
      <w:sdtContent>
        <w:p w14:paraId="45463713" w14:textId="77777777" w:rsidR="00772A7D" w:rsidRPr="00772A7D" w:rsidRDefault="00772A7D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772A7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6F314FA" w14:textId="539F6B40" w:rsidR="006E2015" w:rsidRDefault="005453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\t "Подзаголовок;2" </w:instrText>
          </w:r>
          <w:r>
            <w:fldChar w:fldCharType="separate"/>
          </w:r>
          <w:hyperlink w:anchor="_Toc90975283" w:history="1">
            <w:r w:rsidR="006E2015" w:rsidRPr="00E33746">
              <w:rPr>
                <w:rStyle w:val="ac"/>
                <w:noProof/>
              </w:rPr>
              <w:t>Задание</w:t>
            </w:r>
            <w:r w:rsidR="006E2015">
              <w:rPr>
                <w:noProof/>
                <w:webHidden/>
              </w:rPr>
              <w:tab/>
            </w:r>
            <w:r w:rsidR="006E2015">
              <w:rPr>
                <w:noProof/>
                <w:webHidden/>
              </w:rPr>
              <w:fldChar w:fldCharType="begin"/>
            </w:r>
            <w:r w:rsidR="006E2015">
              <w:rPr>
                <w:noProof/>
                <w:webHidden/>
              </w:rPr>
              <w:instrText xml:space="preserve"> PAGEREF _Toc90975283 \h </w:instrText>
            </w:r>
            <w:r w:rsidR="006E2015">
              <w:rPr>
                <w:noProof/>
                <w:webHidden/>
              </w:rPr>
            </w:r>
            <w:r w:rsidR="006E2015">
              <w:rPr>
                <w:noProof/>
                <w:webHidden/>
              </w:rPr>
              <w:fldChar w:fldCharType="separate"/>
            </w:r>
            <w:r w:rsidR="006E2015">
              <w:rPr>
                <w:noProof/>
                <w:webHidden/>
              </w:rPr>
              <w:t>3</w:t>
            </w:r>
            <w:r w:rsidR="006E2015">
              <w:rPr>
                <w:noProof/>
                <w:webHidden/>
              </w:rPr>
              <w:fldChar w:fldCharType="end"/>
            </w:r>
          </w:hyperlink>
        </w:p>
        <w:p w14:paraId="6678AC8F" w14:textId="69383CFE" w:rsidR="006E2015" w:rsidRDefault="006E20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84" w:history="1">
            <w:r w:rsidRPr="00E33746">
              <w:rPr>
                <w:rStyle w:val="ac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DFF6" w14:textId="660C0162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85" w:history="1">
            <w:r w:rsidRPr="00E33746">
              <w:rPr>
                <w:rStyle w:val="ac"/>
                <w:noProof/>
                <w:lang w:val="en-US"/>
              </w:rPr>
              <w:t>Korotishi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BD6D" w14:textId="3324F94C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86" w:history="1">
            <w:r w:rsidRPr="00E33746">
              <w:rPr>
                <w:rStyle w:val="ac"/>
                <w:noProof/>
                <w:lang w:val="en-US"/>
              </w:rPr>
              <w:t>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EF5D" w14:textId="31B5E5DD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87" w:history="1">
            <w:r w:rsidRPr="00E33746">
              <w:rPr>
                <w:rStyle w:val="ac"/>
                <w:noProof/>
                <w:lang w:val="en-US"/>
              </w:rPr>
              <w:t>ThisObject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AADC" w14:textId="2AA31AEC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88" w:history="1">
            <w:r w:rsidRPr="00E33746">
              <w:rPr>
                <w:rStyle w:val="ac"/>
                <w:noProof/>
                <w:lang w:val="en-US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9F4E" w14:textId="02E4D0D4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89" w:history="1"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1D98" w14:textId="352A5A8E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0" w:history="1">
            <w:r w:rsidRPr="00E33746">
              <w:rPr>
                <w:rStyle w:val="ac"/>
                <w:noProof/>
                <w:lang w:val="en-US"/>
              </w:rPr>
              <w:t>WindowCloseException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3B24" w14:textId="5FA705C2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1" w:history="1">
            <w:r w:rsidRPr="00E33746">
              <w:rPr>
                <w:rStyle w:val="ac"/>
                <w:noProof/>
                <w:lang w:val="en-US"/>
              </w:rPr>
              <w:t>Eyes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C140" w14:textId="27F1CA54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2" w:history="1">
            <w:r w:rsidRPr="00E33746">
              <w:rPr>
                <w:rStyle w:val="ac"/>
                <w:noProof/>
                <w:lang w:val="en-US"/>
              </w:rPr>
              <w:t>StatusOpenClose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80AE" w14:textId="65E3E17D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3" w:history="1">
            <w:r w:rsidRPr="00E33746">
              <w:rPr>
                <w:rStyle w:val="ac"/>
                <w:noProof/>
                <w:lang w:val="en-US"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512E" w14:textId="4316B880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4" w:history="1">
            <w:r w:rsidRPr="00E33746">
              <w:rPr>
                <w:rStyle w:val="ac"/>
                <w:noProof/>
                <w:lang w:val="en-US"/>
              </w:rPr>
              <w:t>Jum</w:t>
            </w:r>
            <w:r w:rsidRPr="00E33746">
              <w:rPr>
                <w:rStyle w:val="ac"/>
                <w:noProof/>
                <w:lang w:val="en-US"/>
              </w:rPr>
              <w:t>p</w:t>
            </w:r>
            <w:r w:rsidRPr="00E33746">
              <w:rPr>
                <w:rStyle w:val="ac"/>
                <w:noProof/>
                <w:lang w:val="en-US"/>
              </w:rPr>
              <w:t>InW</w:t>
            </w:r>
            <w:r w:rsidRPr="00E33746">
              <w:rPr>
                <w:rStyle w:val="ac"/>
                <w:noProof/>
                <w:lang w:val="en-US"/>
              </w:rPr>
              <w:t>i</w:t>
            </w:r>
            <w:r w:rsidRPr="00E33746">
              <w:rPr>
                <w:rStyle w:val="ac"/>
                <w:noProof/>
                <w:lang w:val="en-US"/>
              </w:rPr>
              <w:t>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0D82" w14:textId="10C45A63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5" w:history="1"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OpenClose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W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indowAction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FCC1" w14:textId="06156178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6" w:history="1">
            <w:r w:rsidRPr="00E33746">
              <w:rPr>
                <w:rStyle w:val="ac"/>
                <w:noProof/>
                <w:lang w:val="en-US"/>
              </w:rPr>
              <w:t>CarryA</w:t>
            </w:r>
            <w:r w:rsidRPr="00E33746">
              <w:rPr>
                <w:rStyle w:val="ac"/>
                <w:noProof/>
                <w:lang w:val="en-US"/>
              </w:rPr>
              <w:t>c</w:t>
            </w:r>
            <w:r w:rsidRPr="00E33746">
              <w:rPr>
                <w:rStyle w:val="ac"/>
                <w:noProof/>
                <w:lang w:val="en-US"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71B8" w14:textId="2A0AC255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7" w:history="1">
            <w:r w:rsidRPr="00E33746">
              <w:rPr>
                <w:rStyle w:val="ac"/>
                <w:noProof/>
                <w:lang w:val="en-US"/>
              </w:rPr>
              <w:t>CheckInterface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988E" w14:textId="07B0C093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8" w:history="1">
            <w:r w:rsidRPr="00E33746">
              <w:rPr>
                <w:rStyle w:val="ac"/>
                <w:noProof/>
                <w:lang w:val="en-US"/>
              </w:rPr>
              <w:t>TellS</w:t>
            </w:r>
            <w:r w:rsidRPr="00E33746">
              <w:rPr>
                <w:rStyle w:val="ac"/>
                <w:noProof/>
                <w:lang w:val="en-US"/>
              </w:rPr>
              <w:t>t</w:t>
            </w:r>
            <w:r w:rsidRPr="00E33746">
              <w:rPr>
                <w:rStyle w:val="ac"/>
                <w:noProof/>
                <w:lang w:val="en-US"/>
              </w:rPr>
              <w:t>oryAction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4B09" w14:textId="1622C62C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299" w:history="1">
            <w:r w:rsidRPr="00E33746">
              <w:rPr>
                <w:rStyle w:val="ac"/>
                <w:noProof/>
                <w:lang w:val="en-US"/>
              </w:rPr>
              <w:t>PutAction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951A" w14:textId="37CC10FE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300" w:history="1"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Go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O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n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D199" w14:textId="202050A5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301" w:history="1">
            <w:r w:rsidRPr="00E33746">
              <w:rPr>
                <w:rStyle w:val="ac"/>
                <w:noProof/>
                <w:lang w:val="en-US"/>
              </w:rPr>
              <w:t>R</w:t>
            </w:r>
            <w:r w:rsidRPr="00E33746">
              <w:rPr>
                <w:rStyle w:val="ac"/>
                <w:noProof/>
                <w:lang w:val="en-US"/>
              </w:rPr>
              <w:t>e</w:t>
            </w:r>
            <w:r w:rsidRPr="00E33746">
              <w:rPr>
                <w:rStyle w:val="ac"/>
                <w:noProof/>
                <w:lang w:val="en-US"/>
              </w:rPr>
              <w:t>adBookAction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BB89" w14:textId="51EA4668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302" w:history="1">
            <w:r w:rsidRPr="00E33746">
              <w:rPr>
                <w:rStyle w:val="ac"/>
                <w:noProof/>
                <w:lang w:val="en-US"/>
              </w:rPr>
              <w:t>SeeAction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78A0" w14:textId="5710D14C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303" w:history="1"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ThinkAc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t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3D5B" w14:textId="572D6D6D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304" w:history="1"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C4D9" w14:textId="0FE2CA0B" w:rsidR="006E2015" w:rsidRDefault="006E201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305" w:history="1">
            <w:r w:rsidRPr="00E33746">
              <w:rPr>
                <w:rStyle w:val="ac"/>
                <w:rFonts w:eastAsia="Times New Roman"/>
                <w:noProof/>
                <w:lang w:eastAsia="ru-RU"/>
              </w:rPr>
              <w:t>Вывод</w:t>
            </w:r>
            <w:r w:rsidRPr="00E33746">
              <w:rPr>
                <w:rStyle w:val="ac"/>
                <w:rFonts w:eastAsia="Times New Roman"/>
                <w:noProof/>
                <w:lang w:val="en-US" w:eastAsia="ru-RU"/>
              </w:rPr>
              <w:t xml:space="preserve"> </w:t>
            </w:r>
            <w:r w:rsidRPr="00E33746">
              <w:rPr>
                <w:rStyle w:val="ac"/>
                <w:rFonts w:eastAsia="Times New Roman"/>
                <w:noProof/>
                <w:lang w:eastAsia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64D0" w14:textId="54BCD7DF" w:rsidR="006E2015" w:rsidRDefault="006E20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975306" w:history="1">
            <w:r w:rsidRPr="00E33746">
              <w:rPr>
                <w:rStyle w:val="ac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A26E" w14:textId="1BF8714E" w:rsidR="00772A7D" w:rsidRPr="00772A7D" w:rsidRDefault="005453A5">
          <w:r>
            <w:fldChar w:fldCharType="end"/>
          </w:r>
        </w:p>
      </w:sdtContent>
    </w:sdt>
    <w:p w14:paraId="0653173A" w14:textId="43FFDD19" w:rsidR="00772A7D" w:rsidRDefault="00D6237D" w:rsidP="00772A7D">
      <w:pPr>
        <w:pStyle w:val="1"/>
      </w:pPr>
      <w:bookmarkStart w:id="0" w:name="_Toc90975283"/>
      <w:r>
        <w:lastRenderedPageBreak/>
        <w:t>Задание</w:t>
      </w:r>
      <w:bookmarkEnd w:id="0"/>
    </w:p>
    <w:p w14:paraId="49D1D076" w14:textId="012623D7" w:rsidR="00D6237D" w:rsidRDefault="00D6237D" w:rsidP="00D6237D">
      <w:r w:rsidRPr="00D6237D">
        <w:t>Доработать программу из лабораторной работы #3, обновив реализацию объектной модели в соответствии с новой версией описания предметной области.</w:t>
      </w:r>
    </w:p>
    <w:p w14:paraId="346DBDD3" w14:textId="257E05D3" w:rsidR="00D6237D" w:rsidRDefault="00D6237D" w:rsidP="00D6237D">
      <w:r>
        <w:t>Программа должна удовлетворять следующим требованиям:</w:t>
      </w:r>
    </w:p>
    <w:p w14:paraId="71180B76" w14:textId="77777777" w:rsidR="00D6237D" w:rsidRDefault="00D6237D" w:rsidP="00D6237D">
      <w:pPr>
        <w:pStyle w:val="a6"/>
        <w:numPr>
          <w:ilvl w:val="0"/>
          <w:numId w:val="1"/>
        </w:numPr>
      </w:pPr>
      <w: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427C9678" w14:textId="77777777" w:rsidR="00D6237D" w:rsidRDefault="00D6237D" w:rsidP="00D6237D">
      <w:pPr>
        <w:pStyle w:val="a6"/>
        <w:numPr>
          <w:ilvl w:val="0"/>
          <w:numId w:val="1"/>
        </w:numPr>
      </w:pPr>
      <w:r>
        <w:t>В программу необходимо добавить использование локальных, анонимных и вложенных классов (static и non-static).</w:t>
      </w:r>
    </w:p>
    <w:p w14:paraId="1F063773" w14:textId="27E254A3" w:rsidR="00D6237D" w:rsidRDefault="00D6237D" w:rsidP="00D6237D">
      <w:r>
        <w:t>Порядок выполнения работы:</w:t>
      </w:r>
    </w:p>
    <w:p w14:paraId="4C8A0214" w14:textId="77777777" w:rsidR="00D6237D" w:rsidRDefault="00D6237D" w:rsidP="00D6237D">
      <w:pPr>
        <w:pStyle w:val="a6"/>
        <w:numPr>
          <w:ilvl w:val="0"/>
          <w:numId w:val="2"/>
        </w:numPr>
      </w:pPr>
      <w:r>
        <w:t>Доработать объектную модель приложения.</w:t>
      </w:r>
    </w:p>
    <w:p w14:paraId="657EA828" w14:textId="77777777" w:rsidR="00D6237D" w:rsidRDefault="00D6237D" w:rsidP="00D6237D">
      <w:pPr>
        <w:pStyle w:val="a6"/>
        <w:numPr>
          <w:ilvl w:val="0"/>
          <w:numId w:val="2"/>
        </w:numPr>
      </w:pPr>
      <w:r>
        <w:t>Перерисовать диаграмму классов в соответствии с внесёнными в модель изменениями.</w:t>
      </w:r>
    </w:p>
    <w:p w14:paraId="47060024" w14:textId="77777777" w:rsidR="00D6237D" w:rsidRDefault="00D6237D" w:rsidP="00D6237D">
      <w:pPr>
        <w:pStyle w:val="a6"/>
        <w:numPr>
          <w:ilvl w:val="0"/>
          <w:numId w:val="2"/>
        </w:numPr>
      </w:pPr>
      <w:r>
        <w:t>Согласовать с преподавателем изменения, внесённые в модель.</w:t>
      </w:r>
    </w:p>
    <w:p w14:paraId="2F3998D8" w14:textId="4C403759" w:rsidR="00D6237D" w:rsidRPr="00D6237D" w:rsidRDefault="00D6237D" w:rsidP="00D6237D">
      <w:pPr>
        <w:pStyle w:val="a6"/>
        <w:numPr>
          <w:ilvl w:val="0"/>
          <w:numId w:val="2"/>
        </w:numPr>
      </w:pPr>
      <w:r>
        <w:t>Модифицировать программу в соответствии с внесёнными в модель изменениями.</w:t>
      </w:r>
    </w:p>
    <w:p w14:paraId="3CAEC790" w14:textId="6E44931A" w:rsidR="00772A7D" w:rsidRDefault="00D6237D" w:rsidP="00772A7D">
      <w:r>
        <w:t xml:space="preserve">Вариант </w:t>
      </w:r>
      <w:r w:rsidRPr="00D6237D">
        <w:t>32856.6</w:t>
      </w:r>
    </w:p>
    <w:p w14:paraId="57CC43A8" w14:textId="1218E2D3" w:rsidR="00D6237D" w:rsidRDefault="00D6237D" w:rsidP="00D6237D">
      <w:pPr>
        <w:pStyle w:val="1"/>
      </w:pPr>
      <w:bookmarkStart w:id="1" w:name="_Toc90975284"/>
      <w:r>
        <w:lastRenderedPageBreak/>
        <w:t>Выполнение задания</w:t>
      </w:r>
      <w:bookmarkEnd w:id="1"/>
    </w:p>
    <w:p w14:paraId="5FC284ED" w14:textId="1AA0DE1F" w:rsidR="001A07F6" w:rsidRPr="00B634FE" w:rsidRDefault="001A07F6" w:rsidP="001A07F6">
      <w:pPr>
        <w:pStyle w:val="a3"/>
      </w:pPr>
      <w:bookmarkStart w:id="2" w:name="_Toc90975285"/>
      <w:r>
        <w:rPr>
          <w:lang w:val="en-US"/>
        </w:rPr>
        <w:t>Korotishi</w:t>
      </w:r>
      <w:bookmarkEnd w:id="2"/>
    </w:p>
    <w:p w14:paraId="3F3D00E8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34F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</w:t>
      </w:r>
      <w:r w:rsidRPr="00B634FE">
        <w:rPr>
          <w:rFonts w:ascii="Consolas" w:eastAsia="Times New Roman" w:hAnsi="Consolas"/>
          <w:color w:val="267F99"/>
          <w:sz w:val="21"/>
          <w:szCs w:val="21"/>
          <w:lang w:eastAsia="ru-RU"/>
        </w:rPr>
        <w:t>_4</w:t>
      </w:r>
      <w:r w:rsidRPr="00B634FE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34FE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2258A757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3E186D07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4A1B76C4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AA8132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CF35965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"Malishi"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EB9413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malishki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"Malishki"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Malishki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406FC4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1B08CC7E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3B99C70E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576304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227564E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A26DCD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FF3946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6E90FAE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4AF62E7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162184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B4AFFDE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57469C7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4AEDA9F8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+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1A9E6B0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A7CE6E0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4B1F877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2A95C5F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toString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4ED7B12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3B3EFA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8FD7BE8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5F8773DB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6A748D1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boolean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1454D6B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eastAsia="ru-RU"/>
        </w:rPr>
        <w:t>if</w:t>
      </w:r>
      <w:r w:rsidRPr="00680754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(</w:t>
      </w:r>
      <w:r w:rsidRPr="00680754">
        <w:rPr>
          <w:rFonts w:ascii="Consolas" w:eastAsia="Times New Roman" w:hAnsi="Consolas"/>
          <w:color w:val="0000FF"/>
          <w:sz w:val="21"/>
          <w:szCs w:val="21"/>
          <w:lang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== </w:t>
      </w:r>
      <w:r w:rsidRPr="00680754">
        <w:rPr>
          <w:rFonts w:ascii="Consolas" w:eastAsia="Times New Roman" w:hAnsi="Consolas"/>
          <w:color w:val="001080"/>
          <w:sz w:val="21"/>
          <w:szCs w:val="21"/>
          <w:lang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) </w:t>
      </w:r>
      <w:r w:rsidRPr="00680754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eastAsia="ru-RU"/>
        </w:rPr>
        <w:t>true</w:t>
      </w:r>
      <w:r w:rsidRPr="00680754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; </w:t>
      </w:r>
      <w:r w:rsidRPr="00680754">
        <w:rPr>
          <w:rFonts w:ascii="Consolas" w:eastAsia="Times New Roman" w:hAnsi="Consolas"/>
          <w:color w:val="008000"/>
          <w:sz w:val="21"/>
          <w:szCs w:val="21"/>
          <w:lang w:eastAsia="ru-RU"/>
        </w:rPr>
        <w:t>// сравнение ссылок, та же ли ссылка</w:t>
      </w:r>
    </w:p>
    <w:p w14:paraId="15BCEE0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||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!=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())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C04AFC8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680754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// </w:t>
      </w:r>
      <w:r w:rsidRPr="00680754">
        <w:rPr>
          <w:rFonts w:ascii="Consolas" w:eastAsia="Times New Roman" w:hAnsi="Consolas"/>
          <w:color w:val="008000"/>
          <w:sz w:val="21"/>
          <w:szCs w:val="21"/>
          <w:lang w:eastAsia="ru-RU"/>
        </w:rPr>
        <w:t>сужеющее</w:t>
      </w:r>
      <w:r w:rsidRPr="00680754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8000"/>
          <w:sz w:val="21"/>
          <w:szCs w:val="21"/>
          <w:lang w:eastAsia="ru-RU"/>
        </w:rPr>
        <w:t>приведение</w:t>
      </w:r>
      <w:r w:rsidRPr="00680754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008000"/>
          <w:sz w:val="21"/>
          <w:szCs w:val="21"/>
          <w:lang w:eastAsia="ru-RU"/>
        </w:rPr>
        <w:t>чтобы</w:t>
      </w:r>
      <w:r w:rsidRPr="00680754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8000"/>
          <w:sz w:val="21"/>
          <w:szCs w:val="21"/>
          <w:lang w:eastAsia="ru-RU"/>
        </w:rPr>
        <w:t>взять</w:t>
      </w:r>
      <w:r w:rsidRPr="00680754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8000"/>
          <w:sz w:val="21"/>
          <w:szCs w:val="21"/>
          <w:lang w:eastAsia="ru-RU"/>
        </w:rPr>
        <w:t>поля</w:t>
      </w:r>
    </w:p>
    <w:p w14:paraId="2AD83D5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&amp;&amp;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4B5D02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0DFE4B3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F978265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272569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"Malishi"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))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throw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IllegalArgumentException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- wrong name"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77119CE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);}</w:t>
      </w:r>
    </w:p>
    <w:p w14:paraId="68F7AEB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00F70CEF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0B7EDDD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createMalishka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4B2D043D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"Malishki"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))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throw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IllegalArgumentException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- wrong name"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9086C0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Malishki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);}</w:t>
      </w:r>
    </w:p>
    <w:p w14:paraId="68FDE5EC" w14:textId="202AC596" w:rsidR="00680754" w:rsidRPr="00B634FE" w:rsidRDefault="00680754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F6A6FB0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14BB4C9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371C19A" w14:textId="0B792411" w:rsidR="00680754" w:rsidRPr="001A07F6" w:rsidRDefault="001A07F6" w:rsidP="001A07F6">
      <w:pPr>
        <w:pStyle w:val="a3"/>
        <w:rPr>
          <w:lang w:val="en-US"/>
        </w:rPr>
      </w:pPr>
      <w:bookmarkStart w:id="3" w:name="_Toc90975286"/>
      <w:r>
        <w:rPr>
          <w:lang w:val="en-US"/>
        </w:rPr>
        <w:t>Gender</w:t>
      </w:r>
      <w:bookmarkEnd w:id="3"/>
    </w:p>
    <w:p w14:paraId="3307174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215989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18C053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enum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73AFF9F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),</w:t>
      </w:r>
    </w:p>
    <w:p w14:paraId="4114AE4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Malishki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"Malishki"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16DC3D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AFFBD5D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0108EF3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648C4F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40B9E70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6E14F43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CAA950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723352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5CBA373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EE5E97D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053B4172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4D4A6E95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FD3DD7B" w14:textId="5659353B" w:rsidR="00680754" w:rsidRPr="001A07F6" w:rsidRDefault="001A07F6" w:rsidP="001A07F6">
      <w:pPr>
        <w:pStyle w:val="a3"/>
        <w:rPr>
          <w:lang w:val="en-US"/>
        </w:rPr>
      </w:pPr>
      <w:bookmarkStart w:id="4" w:name="_Toc90975287"/>
      <w:r>
        <w:rPr>
          <w:lang w:val="en-US"/>
        </w:rPr>
        <w:t>ThisObject</w:t>
      </w:r>
      <w:bookmarkEnd w:id="4"/>
    </w:p>
    <w:p w14:paraId="39640C07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E2E284E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BCD2847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abstract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688F13DE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3FA10F3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B692A4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ThisObject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4C886E4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8FBEE1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3E8CC34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4EED26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090AF917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boolean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05028D0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DE9C6D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||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!=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())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C7E433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2E60474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D459DB3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2BFA16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CA01A9F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252A5208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toString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6399B194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A3E6F35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83D0211" w14:textId="3741BBC9" w:rsid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FCDE48F" w14:textId="48C63A49" w:rsidR="004B21C5" w:rsidRDefault="004B21C5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7B6D191" w14:textId="77777777" w:rsidR="004B21C5" w:rsidRPr="00B634FE" w:rsidRDefault="004B21C5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78540C3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37BDC34" w14:textId="076B8806" w:rsidR="00680754" w:rsidRPr="001A07F6" w:rsidRDefault="001A07F6" w:rsidP="001A07F6">
      <w:pPr>
        <w:pStyle w:val="a3"/>
        <w:rPr>
          <w:lang w:val="en-US"/>
        </w:rPr>
      </w:pPr>
      <w:bookmarkStart w:id="5" w:name="_Toc90975288"/>
      <w:r>
        <w:rPr>
          <w:lang w:val="en-US"/>
        </w:rPr>
        <w:lastRenderedPageBreak/>
        <w:t>Story</w:t>
      </w:r>
      <w:bookmarkEnd w:id="5"/>
    </w:p>
    <w:p w14:paraId="28246A00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80351A7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2602A5D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extends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    </w:t>
      </w:r>
    </w:p>
    <w:p w14:paraId="4E46228D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3A86338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DF3600B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Story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CB853D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super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"story"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6757B1B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4009B64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6562A5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2A30B5F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getTopic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13F80518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CE82B6F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0CD07E06" w14:textId="4F5CB211" w:rsidR="00131551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32281ACE" w14:textId="47992880" w:rsidR="00131551" w:rsidRDefault="00131551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9B3A445" w14:textId="086579D5" w:rsidR="00131551" w:rsidRPr="00B634FE" w:rsidRDefault="00131551" w:rsidP="00131551">
      <w:pPr>
        <w:pStyle w:val="a3"/>
        <w:rPr>
          <w:rFonts w:eastAsia="Times New Roman"/>
          <w:lang w:val="en-US" w:eastAsia="ru-RU"/>
        </w:rPr>
      </w:pPr>
      <w:bookmarkStart w:id="6" w:name="_Toc90975289"/>
      <w:r>
        <w:rPr>
          <w:rFonts w:eastAsia="Times New Roman"/>
          <w:lang w:val="en-US" w:eastAsia="ru-RU"/>
        </w:rPr>
        <w:t>Window</w:t>
      </w:r>
      <w:bookmarkEnd w:id="6"/>
    </w:p>
    <w:p w14:paraId="1031FA5C" w14:textId="5171B03F" w:rsid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28FEA2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6176B6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B8145C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extends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295FF0F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AAFFD3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B253D4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7EACE81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super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"window"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A51B57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BAC808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3CADDFB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8B2CF74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7ECD9D3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3114F51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0C0A3591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EB5AB7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setStatus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A80632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4A6998ED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501CA54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75FE2F5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18345AB" w14:textId="77777777" w:rsidR="00131551" w:rsidRDefault="00131551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F275EF3" w14:textId="77777777" w:rsidR="00131551" w:rsidRPr="00B634FE" w:rsidRDefault="00131551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B2C663C" w14:textId="6B2D0FB8" w:rsidR="00680754" w:rsidRPr="001A07F6" w:rsidRDefault="001A07F6" w:rsidP="001A07F6">
      <w:pPr>
        <w:pStyle w:val="a3"/>
        <w:rPr>
          <w:lang w:val="en-US"/>
        </w:rPr>
      </w:pPr>
      <w:bookmarkStart w:id="7" w:name="_Toc90975290"/>
      <w:r>
        <w:rPr>
          <w:lang w:val="en-US"/>
        </w:rPr>
        <w:t>WindowCloseException</w:t>
      </w:r>
      <w:bookmarkEnd w:id="7"/>
    </w:p>
    <w:p w14:paraId="331F4DF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2FE118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7F284D6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WindowCloseException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extends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2DDEF310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WindowCloseException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message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5D1F8740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super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message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D94854F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5CAE01E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F2613D5" w14:textId="7D2F7DDC" w:rsidR="005453A5" w:rsidRDefault="00131551" w:rsidP="005453A5">
      <w:pPr>
        <w:pStyle w:val="a3"/>
        <w:rPr>
          <w:lang w:val="en-US"/>
        </w:rPr>
      </w:pPr>
      <w:bookmarkStart w:id="8" w:name="_Toc90975291"/>
      <w:r>
        <w:rPr>
          <w:lang w:val="en-US"/>
        </w:rPr>
        <w:lastRenderedPageBreak/>
        <w:t>Eyes</w:t>
      </w:r>
      <w:bookmarkEnd w:id="8"/>
    </w:p>
    <w:p w14:paraId="55C6047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8A62BB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9E6CC5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639F16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7F0024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3D93EDE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F1A92C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97DD0A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ABA9A5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Eyes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03BEF4BD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FBFABE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733CF4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9A3E6B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FD76B2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16367B21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31E712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01E8196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022256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7902D79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7D15722D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ACA1CB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6BC4F6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OpenEyes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313F01B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Open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932183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"opens eyes."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1D788B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4A497B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95C389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CloseEyes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11F3EA3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Close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56D5FB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"closes eyes."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FFE464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38DBC8B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49FDD3B4" w14:textId="681D0B52" w:rsidR="00131551" w:rsidRDefault="00131551" w:rsidP="00131551">
      <w:pPr>
        <w:ind w:firstLine="0"/>
        <w:rPr>
          <w:lang w:val="en-US"/>
        </w:rPr>
      </w:pPr>
    </w:p>
    <w:p w14:paraId="3D482FE4" w14:textId="61207841" w:rsidR="004B21C5" w:rsidRDefault="004B21C5" w:rsidP="004B21C5">
      <w:pPr>
        <w:pStyle w:val="a3"/>
        <w:rPr>
          <w:lang w:val="en-US"/>
        </w:rPr>
      </w:pPr>
      <w:bookmarkStart w:id="9" w:name="_Toc90975292"/>
      <w:r>
        <w:rPr>
          <w:lang w:val="en-US"/>
        </w:rPr>
        <w:t>StatusOpenClose</w:t>
      </w:r>
      <w:bookmarkEnd w:id="9"/>
    </w:p>
    <w:p w14:paraId="1640E4A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291ABD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97A65F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enum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27A7AA06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Open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"open"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),</w:t>
      </w:r>
    </w:p>
    <w:p w14:paraId="66327F7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Close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"close"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A510FE3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2DB438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0BA06C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BA3DD3C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StatusOpenClose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86B1CD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3D457B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299F6B6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3E93C7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getStatus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05C0A0F5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9EB8BA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6C5A6049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67F304F3" w14:textId="7111DDCD" w:rsidR="00131551" w:rsidRDefault="00131551" w:rsidP="00131551">
      <w:pPr>
        <w:ind w:firstLine="0"/>
        <w:rPr>
          <w:lang w:val="en-US"/>
        </w:rPr>
      </w:pPr>
    </w:p>
    <w:p w14:paraId="55770785" w14:textId="149736EC" w:rsidR="00131551" w:rsidRDefault="00131551" w:rsidP="00131551">
      <w:pPr>
        <w:pStyle w:val="a3"/>
        <w:rPr>
          <w:lang w:val="en-US"/>
        </w:rPr>
      </w:pPr>
      <w:bookmarkStart w:id="10" w:name="_Toc90975293"/>
      <w:r>
        <w:rPr>
          <w:lang w:val="en-US"/>
        </w:rPr>
        <w:t>Book</w:t>
      </w:r>
      <w:bookmarkEnd w:id="10"/>
    </w:p>
    <w:p w14:paraId="0F8BF79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7A63DD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//inner class</w:t>
      </w:r>
    </w:p>
    <w:p w14:paraId="0FA0113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0AC235B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7937E2D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themeOfBook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05C763D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630DF9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theme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BFEB77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5D123A1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themeOfBook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theme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350915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14E44C6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5542C84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getNameOfBook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593C8BA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2C6A5B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19D036B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3D0177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getThemeOfBook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41224E2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themeOfBook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C1C56E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63DB82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8CD7AEB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0DF1544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"Name of Book: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131551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"Theme of Book: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themeOfBook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E3BDA0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928000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E960374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extends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0C0F5D1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473478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58C99E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DFA11A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super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"storyOf"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getNameOfBook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());</w:t>
      </w:r>
    </w:p>
    <w:p w14:paraId="0D843DD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545127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65E2ED6B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DBB21E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1F1144D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48A810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00841D9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676F169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6804B2F1" w14:textId="77777777" w:rsidR="00131551" w:rsidRDefault="00131551" w:rsidP="00131551">
      <w:pPr>
        <w:ind w:firstLine="0"/>
        <w:rPr>
          <w:lang w:val="en-US"/>
        </w:rPr>
      </w:pPr>
    </w:p>
    <w:p w14:paraId="4EC55A84" w14:textId="35B245C8" w:rsidR="00131551" w:rsidRDefault="00131551" w:rsidP="00131551">
      <w:pPr>
        <w:rPr>
          <w:lang w:val="en-US"/>
        </w:rPr>
      </w:pPr>
    </w:p>
    <w:p w14:paraId="132BE047" w14:textId="77777777" w:rsidR="004B21C5" w:rsidRPr="00131551" w:rsidRDefault="004B21C5" w:rsidP="00131551">
      <w:pPr>
        <w:rPr>
          <w:lang w:val="en-US"/>
        </w:rPr>
      </w:pPr>
    </w:p>
    <w:p w14:paraId="4B28163D" w14:textId="124794D9" w:rsidR="005453A5" w:rsidRPr="001A07F6" w:rsidRDefault="005453A5" w:rsidP="005453A5">
      <w:pPr>
        <w:pStyle w:val="a3"/>
        <w:rPr>
          <w:lang w:val="en-US"/>
        </w:rPr>
      </w:pPr>
      <w:bookmarkStart w:id="11" w:name="_Toc90975294"/>
      <w:r>
        <w:rPr>
          <w:lang w:val="en-US"/>
        </w:rPr>
        <w:lastRenderedPageBreak/>
        <w:t>JumpInWindow</w:t>
      </w:r>
      <w:bookmarkEnd w:id="11"/>
    </w:p>
    <w:p w14:paraId="5BE9EE10" w14:textId="77777777" w:rsidR="005453A5" w:rsidRPr="00FC5D57" w:rsidRDefault="005453A5" w:rsidP="005453A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85EB5BA" w14:textId="77777777" w:rsidR="005453A5" w:rsidRPr="00FC5D57" w:rsidRDefault="005453A5" w:rsidP="005453A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1D477FDB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B00B9D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45E7542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69492EB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CD51C09" w14:textId="2089E891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</w:t>
      </w:r>
      <w:r w:rsidR="00FC32FF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Check e</w:t>
      </w:r>
      <w:r w:rsidRPr="00131551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xception</w:t>
      </w:r>
    </w:p>
    <w:p w14:paraId="36A156D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JumpInWindow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668E5511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D6265E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2EB80D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FBAAE1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JumpInWindow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7B691F6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20A54C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162F19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BDA260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jumpInWindow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throws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WindowCloseException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7AF10EF0" w14:textId="750B3E68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getStatus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  <w:r w:rsidR="00540C1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="00540C1F" w:rsidRPr="00540C1F">
        <w:rPr>
          <w:rFonts w:ascii="Consolas" w:eastAsia="Times New Roman" w:hAnsi="Consolas"/>
          <w:color w:val="806000" w:themeColor="accent4" w:themeShade="80"/>
          <w:sz w:val="21"/>
          <w:szCs w:val="21"/>
          <w:lang w:val="en-US" w:eastAsia="ru-RU"/>
        </w:rPr>
        <w:t>equals</w:t>
      </w:r>
      <w:r w:rsidR="00540C1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"close"</w:t>
      </w:r>
      <w:r w:rsidR="00540C1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)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throw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WindowCloseException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"the window is closed."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CD702E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jumps out in window."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);}</w:t>
      </w:r>
    </w:p>
    <w:p w14:paraId="2F97192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2ADDB91" w14:textId="378C79F0" w:rsid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232ECF05" w14:textId="55C8BCB2" w:rsidR="00BF0F98" w:rsidRDefault="00BF0F98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0FBD641" w14:textId="785FC520" w:rsidR="00BF0F98" w:rsidRPr="00131551" w:rsidRDefault="00BF0F98" w:rsidP="00BF0F98">
      <w:pPr>
        <w:pStyle w:val="a3"/>
        <w:rPr>
          <w:rFonts w:eastAsia="Times New Roman"/>
          <w:lang w:val="en-US" w:eastAsia="ru-RU"/>
        </w:rPr>
      </w:pPr>
      <w:bookmarkStart w:id="12" w:name="_Toc90975295"/>
      <w:r>
        <w:rPr>
          <w:rFonts w:eastAsia="Times New Roman"/>
          <w:lang w:val="en-US" w:eastAsia="ru-RU"/>
        </w:rPr>
        <w:t>OpenCloseWindowAction</w:t>
      </w:r>
      <w:bookmarkEnd w:id="12"/>
    </w:p>
    <w:p w14:paraId="72CD2C0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30884C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8DB46E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F3CAA25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558222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1244F9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90F6BF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FAEB1F5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OpenCloseWindowAction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4BEDF751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335CD2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20CD64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185D5C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OpenCloseWindowAction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0666748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3904A7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1856EC8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26F7EE60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080908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openWindow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2F362320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setStatus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Open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AEE5B6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opens window."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535D4B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D2E36D6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0FA9F16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closeWindow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49B5E5D5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setStatus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Close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23F0A39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closes window."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778117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4443A7A6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728370D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7CA7DB36" w14:textId="77777777" w:rsidR="005453A5" w:rsidRDefault="005453A5" w:rsidP="00BF0F98">
      <w:pPr>
        <w:pStyle w:val="a3"/>
        <w:ind w:firstLine="0"/>
        <w:rPr>
          <w:lang w:val="en-US"/>
        </w:rPr>
      </w:pPr>
    </w:p>
    <w:p w14:paraId="5A0D2A37" w14:textId="0ED0D5D4" w:rsidR="001A07F6" w:rsidRPr="001A07F6" w:rsidRDefault="001A07F6" w:rsidP="001A07F6">
      <w:pPr>
        <w:pStyle w:val="a3"/>
        <w:rPr>
          <w:lang w:val="en-US"/>
        </w:rPr>
      </w:pPr>
      <w:bookmarkStart w:id="13" w:name="_Toc90975296"/>
      <w:r>
        <w:rPr>
          <w:lang w:val="en-US"/>
        </w:rPr>
        <w:t>CarryAction</w:t>
      </w:r>
      <w:bookmarkEnd w:id="13"/>
    </w:p>
    <w:p w14:paraId="6A6136D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E80D0B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1ED489D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AB92398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CarryAction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0B976F4A" w14:textId="205B303B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="008859E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"carry"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B952108" w14:textId="2FB560BD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="008859E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320FDC2" w14:textId="11390F72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="008859E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3B3CAC1" w14:textId="3787CBE4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="008859E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place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3760854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22A83E4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CarryAction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04128199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5026DCC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93B132F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place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A5BD76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0626DE5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B1EB2E0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03C0F633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CB1A63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6419152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C70E9B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getWhom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12C376D7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FB2C9B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8F1EA8B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3BFA7A5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680754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5A8F33EA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680754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</w:t>
      </w:r>
    </w:p>
    <w:p w14:paraId="42C78315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680754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length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++)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", 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680754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</w:t>
      </w:r>
    </w:p>
    <w:p w14:paraId="7AFC85C1" w14:textId="77777777" w:rsidR="00680754" w:rsidRPr="00680754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80754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680754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whom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place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680754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4A4481B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680754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D6F0B8C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81AEE99" w14:textId="77777777" w:rsidR="00680754" w:rsidRPr="00B634FE" w:rsidRDefault="00680754" w:rsidP="00680754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DCC9598" w14:textId="3C93C79D" w:rsidR="00680754" w:rsidRPr="001A07F6" w:rsidRDefault="001A07F6" w:rsidP="001A07F6">
      <w:pPr>
        <w:pStyle w:val="a3"/>
        <w:rPr>
          <w:lang w:val="en-US"/>
        </w:rPr>
      </w:pPr>
      <w:bookmarkStart w:id="14" w:name="_Toc90975297"/>
      <w:r>
        <w:rPr>
          <w:lang w:val="en-US"/>
        </w:rPr>
        <w:t>CheckInterface</w:t>
      </w:r>
      <w:bookmarkEnd w:id="14"/>
    </w:p>
    <w:p w14:paraId="3A28318B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3016DD9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8DFFB31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3B46D14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BC96FC8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interface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CheckInterface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59D22B7D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boolean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check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EDB4076" w14:textId="77777777" w:rsidR="00FC5D57" w:rsidRPr="00B634FE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C44D7D7" w14:textId="77777777" w:rsidR="00FC5D57" w:rsidRPr="00B634FE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485DA5D" w14:textId="77777777" w:rsidR="005453A5" w:rsidRDefault="005453A5" w:rsidP="005453A5">
      <w:pPr>
        <w:pStyle w:val="a3"/>
        <w:rPr>
          <w:lang w:val="en-US"/>
        </w:rPr>
      </w:pPr>
    </w:p>
    <w:p w14:paraId="65E5809B" w14:textId="538F539A" w:rsidR="005453A5" w:rsidRPr="005453A5" w:rsidRDefault="005453A5" w:rsidP="005453A5">
      <w:pPr>
        <w:pStyle w:val="a3"/>
        <w:rPr>
          <w:lang w:val="en-US"/>
        </w:rPr>
      </w:pPr>
      <w:bookmarkStart w:id="15" w:name="_Toc90975298"/>
      <w:r>
        <w:rPr>
          <w:lang w:val="en-US"/>
        </w:rPr>
        <w:lastRenderedPageBreak/>
        <w:t>TellStory</w:t>
      </w:r>
      <w:r w:rsidR="00B634FE">
        <w:rPr>
          <w:lang w:val="en-US"/>
        </w:rPr>
        <w:t>Action</w:t>
      </w:r>
      <w:bookmarkEnd w:id="15"/>
    </w:p>
    <w:p w14:paraId="1108DD3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C1C801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C6AFA21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F0A7C8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5059591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EBC550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//anon class</w:t>
      </w:r>
    </w:p>
    <w:p w14:paraId="6A169674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TellStoryAction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7F96C0B8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56C583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8811C1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stories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C2027C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8A1D8D4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TellStoryAction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stories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407FBF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159AFA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8B4AF13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stories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stories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6AD4D1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1731A7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7CBEAA0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tellStories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14F4E56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CheckInterface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check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-&gt;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   </w:t>
      </w:r>
    </w:p>
    <w:p w14:paraId="12115BC4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4B9CC0C" w14:textId="77777777" w:rsidR="00DC060E" w:rsidRPr="00DC060E" w:rsidRDefault="00131551" w:rsidP="00DC060E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  <w:r w:rsidR="00DC060E" w:rsidRPr="00DC060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="00DC060E" w:rsidRPr="00DC060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="00DC060E" w:rsidRPr="00DC060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="00DC060E" w:rsidRPr="00DC060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"journey"</w:t>
      </w:r>
      <w:r w:rsidR="00DC060E" w:rsidRPr="00DC060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EFA1C49" w14:textId="06D5A115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C1BEB32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;}</w:t>
      </w:r>
    </w:p>
    <w:p w14:paraId="761AAC5C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};  </w:t>
      </w:r>
    </w:p>
    <w:p w14:paraId="78534565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: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stories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23C69CD0" w14:textId="5999D42E" w:rsid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tells story about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to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859357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: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stories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2165049A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tells story about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to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B6E50C7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check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check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 {</w:t>
      </w:r>
    </w:p>
    <w:p w14:paraId="121DAB0D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likes story about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());</w:t>
      </w:r>
    </w:p>
    <w:p w14:paraId="1737D383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}</w:t>
      </w:r>
    </w:p>
    <w:p w14:paraId="53BA0E7F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13155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23CB0A09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13155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doesn't like story about "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13155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13155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getTopic</w:t>
      </w: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());</w:t>
      </w:r>
    </w:p>
    <w:p w14:paraId="3F4CC453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7D6DC8C4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57A9B4D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  }</w:t>
      </w:r>
    </w:p>
    <w:p w14:paraId="1BA4943E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13D7DC01" w14:textId="77777777" w:rsidR="00131551" w:rsidRPr="00131551" w:rsidRDefault="00131551" w:rsidP="00131551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155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7F9ADFEB" w14:textId="77777777" w:rsidR="00FC5D57" w:rsidRPr="00B634FE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BA131D8" w14:textId="649619F6" w:rsidR="00FC5D57" w:rsidRPr="001A07F6" w:rsidRDefault="001A07F6" w:rsidP="001A07F6">
      <w:pPr>
        <w:pStyle w:val="a3"/>
        <w:rPr>
          <w:lang w:val="en-US"/>
        </w:rPr>
      </w:pPr>
      <w:bookmarkStart w:id="16" w:name="_Toc90975299"/>
      <w:r>
        <w:rPr>
          <w:lang w:val="en-US"/>
        </w:rPr>
        <w:t>PutAction</w:t>
      </w:r>
      <w:bookmarkEnd w:id="16"/>
    </w:p>
    <w:p w14:paraId="0C433EDD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ACF4AA7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D6F9C25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DC6091D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15876ED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lastRenderedPageBreak/>
        <w:t>public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PutAction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79D73052" w14:textId="41599672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="008859E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F65ABE7" w14:textId="4300EE3C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="008859E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A80AF56" w14:textId="0D07BC8C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="008859E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5D337BC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30DD156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PutAction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4247FE6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74B621C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1FFB7EC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A3F93DA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0417F81B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695C920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C5D5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5B5195A2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C5D5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</w:t>
      </w:r>
    </w:p>
    <w:p w14:paraId="63E64CDA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C5D57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C5D5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length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++)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C5D5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", "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</w:t>
      </w:r>
    </w:p>
    <w:p w14:paraId="151F41B5" w14:textId="77777777" w:rsidR="00FC5D57" w:rsidRP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C5D57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C5D57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C5D5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put "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whom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FC5D5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FC5D57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FC5D5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B286F8E" w14:textId="77777777" w:rsidR="00FC5D57" w:rsidRPr="00B634FE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C5D5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094C7A46" w14:textId="5EED9A60" w:rsidR="00FC5D57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34F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C483921" w14:textId="59C4822D" w:rsidR="004B21C5" w:rsidRDefault="004B21C5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2C2D45C" w14:textId="17C05445" w:rsidR="004B21C5" w:rsidRDefault="004B21C5" w:rsidP="004B21C5">
      <w:pPr>
        <w:pStyle w:val="a3"/>
        <w:rPr>
          <w:rFonts w:eastAsia="Times New Roman"/>
          <w:lang w:val="en-US" w:eastAsia="ru-RU"/>
        </w:rPr>
      </w:pPr>
      <w:bookmarkStart w:id="17" w:name="_Toc90975300"/>
      <w:r>
        <w:rPr>
          <w:rFonts w:eastAsia="Times New Roman"/>
          <w:lang w:val="en-US" w:eastAsia="ru-RU"/>
        </w:rPr>
        <w:t>GoOnTrip</w:t>
      </w:r>
      <w:bookmarkEnd w:id="17"/>
    </w:p>
    <w:p w14:paraId="7B2C2549" w14:textId="679F6C5C" w:rsidR="004B21C5" w:rsidRDefault="004B21C5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2C9BE3D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0941B99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CF3BCE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2DA3FC82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071ADF6C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//nested class</w:t>
      </w:r>
    </w:p>
    <w:p w14:paraId="2CF9DDB2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GoOnTrip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08BAB6A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DFD047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EA16275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04B0DE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GoOnTrip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A602F75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709504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B58A2A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264E72A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40511D3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goOnTrip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51897DC7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4B21C5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</w:t>
      </w:r>
    </w:p>
    <w:p w14:paraId="22AB28FD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length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++)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", 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</w:t>
      </w:r>
    </w:p>
    <w:p w14:paraId="1B5048C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go on trip 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place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203DB9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190C3B0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05402E5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SuggestionTransportForTrip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extends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0A3D9F9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91F0B62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704B805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SuggestionTransportForTrip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B1476C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super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"suggestiontransportForTrip"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B1C82E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FD6F25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341C01B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17BC5D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suggestsTransport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7460BD1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"suggests using 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getName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+ 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"to travel."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E41FC5C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047B1E7B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24D0BFC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getName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60D177F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EF4527D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5E0D7DB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469DD749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3058EFA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6A0CF596" w14:textId="77777777" w:rsidR="004B21C5" w:rsidRPr="00B634FE" w:rsidRDefault="004B21C5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B8F28BE" w14:textId="77777777" w:rsidR="005453A5" w:rsidRDefault="005453A5" w:rsidP="005453A5">
      <w:pPr>
        <w:pStyle w:val="a3"/>
        <w:ind w:firstLine="0"/>
        <w:rPr>
          <w:lang w:val="en-US"/>
        </w:rPr>
      </w:pPr>
    </w:p>
    <w:p w14:paraId="533769E7" w14:textId="162633A7" w:rsidR="001A07F6" w:rsidRPr="005453A5" w:rsidRDefault="005453A5" w:rsidP="005453A5">
      <w:pPr>
        <w:pStyle w:val="a3"/>
        <w:rPr>
          <w:lang w:val="en-US"/>
        </w:rPr>
      </w:pPr>
      <w:bookmarkStart w:id="18" w:name="_Toc90975301"/>
      <w:r>
        <w:rPr>
          <w:lang w:val="en-US"/>
        </w:rPr>
        <w:t>ReadBookAction</w:t>
      </w:r>
      <w:bookmarkEnd w:id="18"/>
    </w:p>
    <w:p w14:paraId="52621563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7DB57E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4C8D439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782603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FB282E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E5414E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ReadBookAction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1AB3DFD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19E9B0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CAE8C00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0F3DACC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ReadBookAction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C1A05E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D60CD21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5AA218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0AD5679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7F448D3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changeBook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319AA43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49B8CF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2E7C445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056783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printReadAction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404E180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" reads book </w:t>
      </w:r>
      <w:r w:rsidRPr="00BF0F98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\"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getNameOfBook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BF0F98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\"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."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EFC230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79D97C2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277C69C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49B032B8" w14:textId="77777777" w:rsidR="00FC5D57" w:rsidRPr="00B634FE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C9A92CD" w14:textId="03715165" w:rsidR="00FC5D57" w:rsidRPr="005453A5" w:rsidRDefault="005453A5" w:rsidP="005453A5">
      <w:pPr>
        <w:pStyle w:val="a3"/>
        <w:rPr>
          <w:lang w:val="en-US"/>
        </w:rPr>
      </w:pPr>
      <w:bookmarkStart w:id="19" w:name="_Toc90975302"/>
      <w:r>
        <w:rPr>
          <w:lang w:val="en-US"/>
        </w:rPr>
        <w:t>SeeAction</w:t>
      </w:r>
      <w:bookmarkEnd w:id="19"/>
    </w:p>
    <w:p w14:paraId="659B7E21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942A29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C6526B8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java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util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F8B37D6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AE9E229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59961B6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EA7314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1F1BA88D" w14:textId="685CECDF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</w:t>
      </w:r>
      <w:r w:rsidR="00FC32FF" w:rsidRPr="00FC32FF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Un-check exception</w:t>
      </w:r>
    </w:p>
    <w:p w14:paraId="031DDEA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lastRenderedPageBreak/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SeeAction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2BF34D5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FEABD9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B779F5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729D9B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SeeAction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throws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AlienEyesException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3B9282B9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())){</w:t>
      </w:r>
    </w:p>
    <w:p w14:paraId="7EADB7F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9785B5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9562C18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09E673B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68F28CB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throw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AlienEyesException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"These eyes is not 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"'s eyes."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); </w:t>
      </w:r>
    </w:p>
    <w:p w14:paraId="3C0C789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457BBA6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6AA26E8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8A35BF0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printSeeAction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&gt;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throws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EyesCloseException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6E0ACED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</w:t>
      </w:r>
    </w:p>
    <w:p w14:paraId="2FAEFBD5" w14:textId="26B08FC3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eyes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getStatus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  <w:r w:rsidR="00FC32F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="00FC32FF" w:rsidRPr="00FC32FF">
        <w:rPr>
          <w:rFonts w:ascii="Consolas" w:eastAsia="Times New Roman" w:hAnsi="Consolas"/>
          <w:color w:val="806000" w:themeColor="accent4" w:themeShade="80"/>
          <w:sz w:val="21"/>
          <w:szCs w:val="21"/>
          <w:lang w:val="en-US" w:eastAsia="ru-RU"/>
        </w:rPr>
        <w:t>equals(</w:t>
      </w:r>
      <w:r w:rsidR="00FC32FF"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open"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66FFE47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BF0F98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size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();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++){</w:t>
      </w:r>
    </w:p>
    <w:p w14:paraId="01ED352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see 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41DC7C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}</w:t>
      </w:r>
    </w:p>
    <w:p w14:paraId="0586F61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259CA3E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054966D0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throw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EyesCloseException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"Eyes is closed."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BF9F07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6E8BA45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7E2D12B1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22331633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44AE4BFF" w14:textId="335853F2" w:rsidR="00FC5D57" w:rsidRPr="00B634FE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368D5B7" w14:textId="3C5DBF5E" w:rsidR="005453A5" w:rsidRPr="005453A5" w:rsidRDefault="005453A5" w:rsidP="005453A5">
      <w:pPr>
        <w:pStyle w:val="a3"/>
        <w:rPr>
          <w:rFonts w:eastAsia="Times New Roman"/>
          <w:lang w:val="en-US" w:eastAsia="ru-RU"/>
        </w:rPr>
      </w:pPr>
      <w:bookmarkStart w:id="20" w:name="_Toc90975303"/>
      <w:r>
        <w:rPr>
          <w:rFonts w:eastAsia="Times New Roman"/>
          <w:lang w:val="en-US" w:eastAsia="ru-RU"/>
        </w:rPr>
        <w:t>ThinkAction</w:t>
      </w:r>
      <w:bookmarkEnd w:id="20"/>
    </w:p>
    <w:p w14:paraId="62B42F41" w14:textId="77777777" w:rsidR="005453A5" w:rsidRPr="00B634FE" w:rsidRDefault="005453A5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EA2B0A3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25F1A81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588B70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D27C67A" w14:textId="77777777" w:rsid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8000"/>
          <w:sz w:val="21"/>
          <w:szCs w:val="21"/>
          <w:lang w:val="en-US" w:eastAsia="ru-RU"/>
        </w:rPr>
      </w:pPr>
    </w:p>
    <w:p w14:paraId="4502E19F" w14:textId="7BD2B2F1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ThinkAction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1A965B8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"think"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542A19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83ECDC4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num_day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C68A7D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num_night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5FC334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result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747356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1D7B23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ThinkAction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day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night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result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7ADDAC7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52F51FD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num_day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day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3692643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num_night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night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3ED9988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result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F0F98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result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D27AAE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15D552F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3DC93C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301E7FD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D1BB560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B09DBE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446C17A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printDays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39794FD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"num_days = 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num_day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", num_night = 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num_night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DF9DCB9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595A6A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9285C9F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getResult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(){</w:t>
      </w:r>
    </w:p>
    <w:p w14:paraId="6C75F987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result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4F2B1F9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DA24FBB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6D9B49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F0F98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68F0ED6C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F0F98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who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 He has been thinking for 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num_day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</w:p>
    <w:p w14:paraId="7DD144C3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days and "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num_night</w:t>
      </w:r>
      <w:r w:rsidRPr="00BF0F98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" night. </w:t>
      </w:r>
      <w:r w:rsidRPr="00BF0F98">
        <w:rPr>
          <w:rFonts w:ascii="Consolas" w:eastAsia="Times New Roman" w:hAnsi="Consolas"/>
          <w:color w:val="A31515"/>
          <w:sz w:val="21"/>
          <w:szCs w:val="21"/>
          <w:lang w:eastAsia="ru-RU"/>
        </w:rPr>
        <w:t>Result - "</w:t>
      </w: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+ </w:t>
      </w:r>
      <w:r w:rsidRPr="00BF0F98">
        <w:rPr>
          <w:rFonts w:ascii="Consolas" w:eastAsia="Times New Roman" w:hAnsi="Consolas"/>
          <w:color w:val="0070C1"/>
          <w:sz w:val="21"/>
          <w:szCs w:val="21"/>
          <w:lang w:eastAsia="ru-RU"/>
        </w:rPr>
        <w:t>result</w:t>
      </w: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+ </w:t>
      </w:r>
      <w:r w:rsidRPr="00BF0F98">
        <w:rPr>
          <w:rFonts w:ascii="Consolas" w:eastAsia="Times New Roman" w:hAnsi="Consolas"/>
          <w:color w:val="A31515"/>
          <w:sz w:val="21"/>
          <w:szCs w:val="21"/>
          <w:lang w:eastAsia="ru-RU"/>
        </w:rPr>
        <w:t>"."</w:t>
      </w: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);</w:t>
      </w:r>
    </w:p>
    <w:p w14:paraId="6047E8B2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41B6D83E" w14:textId="77777777" w:rsidR="00BF0F98" w:rsidRPr="00BF0F98" w:rsidRDefault="00BF0F98" w:rsidP="00BF0F98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F0F98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2B674918" w14:textId="77777777" w:rsidR="005453A5" w:rsidRDefault="005453A5" w:rsidP="00D74C06">
      <w:pPr>
        <w:pStyle w:val="a3"/>
        <w:ind w:firstLine="0"/>
        <w:rPr>
          <w:rFonts w:eastAsia="Times New Roman"/>
          <w:lang w:val="en-US" w:eastAsia="ru-RU"/>
        </w:rPr>
      </w:pPr>
    </w:p>
    <w:p w14:paraId="01FD728D" w14:textId="36E28724" w:rsidR="00CE1799" w:rsidRPr="005453A5" w:rsidRDefault="005453A5" w:rsidP="005453A5">
      <w:pPr>
        <w:pStyle w:val="a3"/>
        <w:rPr>
          <w:rFonts w:eastAsia="Times New Roman"/>
          <w:lang w:val="en-US" w:eastAsia="ru-RU"/>
        </w:rPr>
      </w:pPr>
      <w:bookmarkStart w:id="21" w:name="_Toc90975304"/>
      <w:r>
        <w:rPr>
          <w:rFonts w:eastAsia="Times New Roman"/>
          <w:lang w:val="en-US" w:eastAsia="ru-RU"/>
        </w:rPr>
        <w:t>Main</w:t>
      </w:r>
      <w:bookmarkEnd w:id="21"/>
    </w:p>
    <w:p w14:paraId="3731C948" w14:textId="0C039238" w:rsidR="00CE1799" w:rsidRPr="00B634FE" w:rsidRDefault="00CE1799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79A85CC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E0BA439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FA7F2A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java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util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ArrayList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913CEB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java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util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7EF616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579B65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095416D9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EyesCloseException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9FD390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WindowCloseException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280C1B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094681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786B0A2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lab_4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D72A243" w14:textId="77777777" w:rsidR="004B21C5" w:rsidRPr="004B21C5" w:rsidRDefault="004B21C5" w:rsidP="004B21C5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1C7C179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Main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175636B2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main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args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4B21C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throws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WindowCloseException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EyesCloseException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617D085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//creat heros</w:t>
      </w:r>
    </w:p>
    <w:p w14:paraId="14B56B2A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"Znayka"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EDCEC46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"Neznayka"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C60EDE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avoska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"Avoska"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D92B046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vintik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"Vintik"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F81379C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pilylkin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"Pilylkin"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B3F2EC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korotArray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[]{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avoska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vintik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pilylkin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};</w:t>
      </w:r>
    </w:p>
    <w:p w14:paraId="21F1FFE7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//creat Actions</w:t>
      </w:r>
    </w:p>
    <w:p w14:paraId="5BF30D9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CarryAction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carryNeznayka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CarryAction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korotArray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"home"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65C6CEA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PutAction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putNeznayka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PutAction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korotArray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"on the bed"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2CAFC6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&gt;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objectsOfSeeAction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ArrayList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&gt;();</w:t>
      </w:r>
    </w:p>
    <w:p w14:paraId="70432DB3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objectsOfSeeAction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"on the left"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C3D2423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objectsOfSeeAction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"on the right"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0A03326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window1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Open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CD709E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JumpInWindow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neznaykaJumpsInWindow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JumpInWindow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window1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0A2C4B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"first"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"journey"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F629C37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storyFirst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"journey"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50FD91A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storySecond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"love"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C087C4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storyThird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"journey"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C95AF9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ThinkAction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znaykaThinkFirst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ThinkAction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"make a big ball"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57D822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arrayOfStory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StoryOfBook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[]{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storyFirst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storySecond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storyThird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};</w:t>
      </w:r>
    </w:p>
    <w:p w14:paraId="3AF7E82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ReadBookAction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znaykaRead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ReadBookAction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bookZnayka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3918737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TellStoryAction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znaykaTellStory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TellStoryAction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malishi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arrayOfStory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0FD3687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//print story</w:t>
      </w:r>
    </w:p>
    <w:p w14:paraId="5D21A1F2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carryNeznayka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6E4EB700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putNeznayka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5CCF5F07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eyesOfNeznayka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Eyes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StatusOpenClose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Open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A7D7C4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try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5B1505A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SeeAction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neznaykaSee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SeeAction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eyesOfNeznayka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087E14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neznaykaSee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printSeeAction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objectsOfSeeAction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7D9CD9D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49B1C6B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catch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RuntimeException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420592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"RuntimeException: 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getMessage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());</w:t>
      </w:r>
    </w:p>
    <w:p w14:paraId="280919B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"Please, check the correspondence of Korotish and Eyes"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02D4912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6458F01C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catch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EyesCloseException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3004155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"Exception: 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getMessage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());</w:t>
      </w:r>
    </w:p>
    <w:p w14:paraId="7BD735F6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"Eyes is closed"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A3E27A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0D836911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try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0562644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neznaykaJumpsInWindow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jumpInWindow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2AADCCFD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689DCD8A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catch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WindowCloseException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08E319DA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"The window is closed"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B637732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OpenCloseWindowAction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openWindow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B21C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OpenCloseWindowAction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window1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1E07915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openWindow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openWindow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1B91CBC9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neznaykaJumpsInWindow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jumpInWindow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4343977E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1317937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znaykaRead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printReadAction</w:t>
      </w: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0A811C24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eastAsia="ru-RU"/>
        </w:rPr>
        <w:t>znaykaTellStory</w:t>
      </w: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eastAsia="ru-RU"/>
        </w:rPr>
        <w:t>tellStories</w:t>
      </w: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();</w:t>
      </w:r>
    </w:p>
    <w:p w14:paraId="162157BD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4B21C5">
        <w:rPr>
          <w:rFonts w:ascii="Consolas" w:eastAsia="Times New Roman" w:hAnsi="Consolas"/>
          <w:color w:val="001080"/>
          <w:sz w:val="21"/>
          <w:szCs w:val="21"/>
          <w:lang w:eastAsia="ru-RU"/>
        </w:rPr>
        <w:t>znaykaThinkFirst</w:t>
      </w: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4B21C5">
        <w:rPr>
          <w:rFonts w:ascii="Consolas" w:eastAsia="Times New Roman" w:hAnsi="Consolas"/>
          <w:color w:val="795E26"/>
          <w:sz w:val="21"/>
          <w:szCs w:val="21"/>
          <w:lang w:eastAsia="ru-RU"/>
        </w:rPr>
        <w:t>print</w:t>
      </w: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();</w:t>
      </w:r>
    </w:p>
    <w:p w14:paraId="182FAC27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77EC1A5F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4B21C5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>}</w:t>
      </w:r>
    </w:p>
    <w:p w14:paraId="37BCB648" w14:textId="77777777" w:rsidR="004B21C5" w:rsidRPr="004B21C5" w:rsidRDefault="004B21C5" w:rsidP="004B21C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68AD1665" w14:textId="77777777" w:rsidR="00FC5D57" w:rsidRPr="00F93418" w:rsidRDefault="00FC5D57" w:rsidP="00FC5D57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403CFE2" w14:textId="463BEFFC" w:rsidR="00FC5D57" w:rsidRPr="00131551" w:rsidRDefault="00F93418" w:rsidP="00F93418">
      <w:pPr>
        <w:pStyle w:val="a3"/>
        <w:rPr>
          <w:rFonts w:eastAsia="Times New Roman"/>
          <w:lang w:val="en-US" w:eastAsia="ru-RU"/>
        </w:rPr>
      </w:pPr>
      <w:bookmarkStart w:id="22" w:name="_Toc90975305"/>
      <w:r>
        <w:rPr>
          <w:rFonts w:eastAsia="Times New Roman"/>
          <w:lang w:eastAsia="ru-RU"/>
        </w:rPr>
        <w:t>Вывод</w:t>
      </w:r>
      <w:r w:rsidRPr="00F9341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программы</w:t>
      </w:r>
      <w:bookmarkEnd w:id="22"/>
    </w:p>
    <w:p w14:paraId="175B7D4C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 xml:space="preserve">Znayka, Avoska, Vintik, Pilylkin carry Neznayka home.    </w:t>
      </w:r>
    </w:p>
    <w:p w14:paraId="2BE280FC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Znayka, Avoska, Vintik, Pilylkin put Neznayka on the bed.</w:t>
      </w:r>
    </w:p>
    <w:p w14:paraId="2B7B1C1D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Neznayka see on the left.</w:t>
      </w:r>
    </w:p>
    <w:p w14:paraId="2CF252D6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Neznayka see on the right.</w:t>
      </w:r>
    </w:p>
    <w:p w14:paraId="6760AE76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Neznayka jumps out in window.</w:t>
      </w:r>
    </w:p>
    <w:p w14:paraId="0311D317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Znayka reads book "first".</w:t>
      </w:r>
    </w:p>
    <w:p w14:paraId="5DDBD43F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Znayka tells story about journey to Malishi.</w:t>
      </w:r>
    </w:p>
    <w:p w14:paraId="556A6C40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Malishi likes story about journey</w:t>
      </w:r>
    </w:p>
    <w:p w14:paraId="6EC7AB4A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Znayka tells story about love to Malishi.</w:t>
      </w:r>
    </w:p>
    <w:p w14:paraId="7D032021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Malishi doesn't like story about love</w:t>
      </w:r>
    </w:p>
    <w:p w14:paraId="7BF481B4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Znayka tells story about journey to Malishi.</w:t>
      </w:r>
    </w:p>
    <w:p w14:paraId="6E20CFFF" w14:textId="77777777" w:rsidR="004B21C5" w:rsidRPr="004B21C5" w:rsidRDefault="004B21C5" w:rsidP="004B21C5">
      <w:pPr>
        <w:rPr>
          <w:lang w:val="en-US" w:eastAsia="ru-RU"/>
        </w:rPr>
      </w:pPr>
      <w:r w:rsidRPr="004B21C5">
        <w:rPr>
          <w:lang w:val="en-US" w:eastAsia="ru-RU"/>
        </w:rPr>
        <w:t>Malishi likes story about journey</w:t>
      </w:r>
    </w:p>
    <w:p w14:paraId="2D8FF610" w14:textId="7BD86258" w:rsidR="00F93418" w:rsidRPr="00F93418" w:rsidRDefault="004B21C5" w:rsidP="004B21C5">
      <w:pPr>
        <w:rPr>
          <w:lang w:val="en-US"/>
        </w:rPr>
      </w:pPr>
      <w:r w:rsidRPr="004B21C5">
        <w:rPr>
          <w:lang w:val="en-US" w:eastAsia="ru-RU"/>
        </w:rPr>
        <w:t>Znayka think. He has been thinking for 3 days and 3 night. Result - make a big ball.</w:t>
      </w:r>
    </w:p>
    <w:p w14:paraId="00BAB06B" w14:textId="150EAD2D" w:rsidR="000D0B05" w:rsidRPr="00F93418" w:rsidRDefault="000D0B05" w:rsidP="00D6237D">
      <w:pPr>
        <w:rPr>
          <w:lang w:val="en-US"/>
        </w:rPr>
      </w:pPr>
    </w:p>
    <w:p w14:paraId="6F164294" w14:textId="6DCB0B70" w:rsidR="000D0B05" w:rsidRDefault="000D0B05" w:rsidP="00D6237D">
      <w:pPr>
        <w:rPr>
          <w:lang w:val="en-US"/>
        </w:rPr>
      </w:pPr>
      <w:r>
        <w:rPr>
          <w:lang w:val="en-US"/>
        </w:rPr>
        <w:t>UML</w:t>
      </w:r>
    </w:p>
    <w:p w14:paraId="2182B9E1" w14:textId="10BB1036" w:rsidR="000D0B05" w:rsidRDefault="009B42D1" w:rsidP="00D6237D">
      <w:r>
        <w:rPr>
          <w:noProof/>
        </w:rPr>
        <w:lastRenderedPageBreak/>
        <w:drawing>
          <wp:inline distT="0" distB="0" distL="0" distR="0" wp14:anchorId="4854B851" wp14:editId="31257E3C">
            <wp:extent cx="8827957" cy="3340563"/>
            <wp:effectExtent l="63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44640" cy="334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E0F1" w14:textId="241A7CF5" w:rsidR="000D0B05" w:rsidRDefault="000D0B05" w:rsidP="000D0B05">
      <w:pPr>
        <w:pStyle w:val="1"/>
      </w:pPr>
      <w:bookmarkStart w:id="23" w:name="_Toc90975306"/>
      <w:r>
        <w:lastRenderedPageBreak/>
        <w:t>Итоги</w:t>
      </w:r>
      <w:bookmarkEnd w:id="23"/>
    </w:p>
    <w:p w14:paraId="27388A7D" w14:textId="6D6F1EE6" w:rsidR="000D0B05" w:rsidRPr="000D0B05" w:rsidRDefault="000D0B05" w:rsidP="000D0B05">
      <w:r>
        <w:t>В результате выполнения лабораторной работы были изучены вложенный, внутренний, локальный и анонимный классы. Была доработанная программа, в которую были включены эти классы.</w:t>
      </w:r>
    </w:p>
    <w:sectPr w:rsidR="000D0B05" w:rsidRPr="000D0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0A5"/>
    <w:multiLevelType w:val="hybridMultilevel"/>
    <w:tmpl w:val="81CC0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B1447E"/>
    <w:multiLevelType w:val="hybridMultilevel"/>
    <w:tmpl w:val="8AC2D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7D"/>
    <w:rsid w:val="00002794"/>
    <w:rsid w:val="000D0B05"/>
    <w:rsid w:val="00131551"/>
    <w:rsid w:val="001A07F6"/>
    <w:rsid w:val="002F303A"/>
    <w:rsid w:val="003470E9"/>
    <w:rsid w:val="003B5A76"/>
    <w:rsid w:val="00480C6E"/>
    <w:rsid w:val="004B21C5"/>
    <w:rsid w:val="0050382D"/>
    <w:rsid w:val="00540C1F"/>
    <w:rsid w:val="005453A5"/>
    <w:rsid w:val="00680754"/>
    <w:rsid w:val="006E2015"/>
    <w:rsid w:val="0071683F"/>
    <w:rsid w:val="00772A7D"/>
    <w:rsid w:val="008859ED"/>
    <w:rsid w:val="008F27F2"/>
    <w:rsid w:val="009B42D1"/>
    <w:rsid w:val="009F58CE"/>
    <w:rsid w:val="00A928DB"/>
    <w:rsid w:val="00B214F8"/>
    <w:rsid w:val="00B634FE"/>
    <w:rsid w:val="00BA483B"/>
    <w:rsid w:val="00BC0960"/>
    <w:rsid w:val="00BF0F98"/>
    <w:rsid w:val="00C423C8"/>
    <w:rsid w:val="00CE1799"/>
    <w:rsid w:val="00D6237D"/>
    <w:rsid w:val="00D63EB0"/>
    <w:rsid w:val="00D74C06"/>
    <w:rsid w:val="00DC060E"/>
    <w:rsid w:val="00DD18EE"/>
    <w:rsid w:val="00F80CDF"/>
    <w:rsid w:val="00F93418"/>
    <w:rsid w:val="00F9350F"/>
    <w:rsid w:val="00FA2FDD"/>
    <w:rsid w:val="00FC32FF"/>
    <w:rsid w:val="00FC5D57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9019"/>
  <w15:chartTrackingRefBased/>
  <w15:docId w15:val="{0344CA93-1731-4B19-B0E2-F928C6BD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7F2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0E9"/>
    <w:rPr>
      <w:rFonts w:eastAsiaTheme="majorEastAsia" w:cstheme="majorBidi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A07F6"/>
    <w:pPr>
      <w:numPr>
        <w:ilvl w:val="1"/>
      </w:numPr>
      <w:ind w:firstLine="567"/>
    </w:pPr>
    <w:rPr>
      <w:rFonts w:eastAsiaTheme="minorEastAsia" w:cstheme="minorBidi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1A07F6"/>
    <w:rPr>
      <w:rFonts w:eastAsiaTheme="minorEastAsia" w:cstheme="minorBidi"/>
      <w:spacing w:val="15"/>
      <w:sz w:val="28"/>
      <w:szCs w:val="22"/>
    </w:rPr>
  </w:style>
  <w:style w:type="paragraph" w:styleId="a5">
    <w:name w:val="TOC Heading"/>
    <w:basedOn w:val="1"/>
    <w:next w:val="a"/>
    <w:uiPriority w:val="39"/>
    <w:unhideWhenUsed/>
    <w:qFormat/>
    <w:rsid w:val="00772A7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List Paragraph"/>
    <w:basedOn w:val="a"/>
    <w:uiPriority w:val="34"/>
    <w:qFormat/>
    <w:rsid w:val="00D6237D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D6237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237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237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237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237D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D18EE"/>
    <w:pPr>
      <w:spacing w:after="100"/>
    </w:pPr>
  </w:style>
  <w:style w:type="character" w:styleId="ac">
    <w:name w:val="Hyperlink"/>
    <w:basedOn w:val="a0"/>
    <w:uiPriority w:val="99"/>
    <w:unhideWhenUsed/>
    <w:rsid w:val="00DD18E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453A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&#1053;&#1072;&#1089;&#1090;&#1088;&#1072;&#1080;&#1074;&#1072;&#1077;&#1084;&#1099;&#1077;%20&#1096;&#1072;&#1073;&#1083;&#1086;&#1085;&#1099;%20Office\ITMO_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ITMO_lab.dotx</Template>
  <TotalTime>652</TotalTime>
  <Pages>19</Pages>
  <Words>2810</Words>
  <Characters>16018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Sasha V</cp:lastModifiedBy>
  <cp:revision>19</cp:revision>
  <cp:lastPrinted>2021-12-12T11:48:00Z</cp:lastPrinted>
  <dcterms:created xsi:type="dcterms:W3CDTF">2021-12-12T09:01:00Z</dcterms:created>
  <dcterms:modified xsi:type="dcterms:W3CDTF">2021-12-21T10:10:00Z</dcterms:modified>
</cp:coreProperties>
</file>