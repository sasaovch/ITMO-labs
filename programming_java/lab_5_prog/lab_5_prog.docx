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CA54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7E7CB5CE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11579002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673C4D0E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0F64F1FF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2EA48A4C" w14:textId="77777777" w:rsidR="009F58CE" w:rsidRDefault="009F58CE" w:rsidP="009F58CE">
      <w:pPr>
        <w:rPr>
          <w:sz w:val="28"/>
        </w:rPr>
      </w:pPr>
    </w:p>
    <w:p w14:paraId="795A4419" w14:textId="77777777" w:rsidR="009F58CE" w:rsidRDefault="009F58CE" w:rsidP="009F58CE">
      <w:pPr>
        <w:jc w:val="center"/>
        <w:rPr>
          <w:sz w:val="28"/>
        </w:rPr>
      </w:pPr>
    </w:p>
    <w:p w14:paraId="16F35FA8" w14:textId="77777777" w:rsidR="009F58CE" w:rsidRDefault="009F58CE" w:rsidP="009F58CE">
      <w:pPr>
        <w:jc w:val="center"/>
        <w:rPr>
          <w:sz w:val="28"/>
        </w:rPr>
      </w:pPr>
    </w:p>
    <w:p w14:paraId="11A96B27" w14:textId="4364891A" w:rsidR="009F58CE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7A0F8B">
        <w:rPr>
          <w:sz w:val="28"/>
        </w:rPr>
        <w:t xml:space="preserve"> по программированию</w:t>
      </w:r>
      <w:r>
        <w:rPr>
          <w:sz w:val="28"/>
        </w:rPr>
        <w:t xml:space="preserve"> №</w:t>
      </w:r>
      <w:r w:rsidR="007A0F8B">
        <w:rPr>
          <w:sz w:val="28"/>
        </w:rPr>
        <w:t>5</w:t>
      </w:r>
    </w:p>
    <w:p w14:paraId="7A56D8CA" w14:textId="0BFF7BAA" w:rsidR="009F58CE" w:rsidRDefault="009F58CE" w:rsidP="009F58CE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7A0F8B">
        <w:rPr>
          <w:sz w:val="28"/>
        </w:rPr>
        <w:t>3215</w:t>
      </w:r>
    </w:p>
    <w:p w14:paraId="70C7B1D2" w14:textId="77777777" w:rsidR="009F58CE" w:rsidRDefault="009F58CE" w:rsidP="009F58CE">
      <w:pPr>
        <w:jc w:val="center"/>
        <w:rPr>
          <w:sz w:val="28"/>
        </w:rPr>
      </w:pPr>
    </w:p>
    <w:p w14:paraId="37FDA99E" w14:textId="77777777" w:rsidR="009F58CE" w:rsidRDefault="009F58CE" w:rsidP="009F58CE">
      <w:pPr>
        <w:jc w:val="center"/>
        <w:rPr>
          <w:sz w:val="28"/>
        </w:rPr>
      </w:pPr>
    </w:p>
    <w:p w14:paraId="1960F4A2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3795A359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02A86587" w14:textId="4322787B" w:rsidR="009F58CE" w:rsidRPr="00C869C8" w:rsidRDefault="009F58CE" w:rsidP="009F58CE">
      <w:pPr>
        <w:jc w:val="right"/>
        <w:rPr>
          <w:bCs/>
        </w:rPr>
      </w:pPr>
      <w:r>
        <w:rPr>
          <w:bCs/>
        </w:rPr>
        <w:t xml:space="preserve">Проверил: </w:t>
      </w:r>
      <w:r w:rsidR="007A0F8B" w:rsidRPr="007A0F8B">
        <w:rPr>
          <w:bCs/>
        </w:rPr>
        <w:t>Усков Иван Владимирович</w:t>
      </w:r>
    </w:p>
    <w:p w14:paraId="114B9781" w14:textId="77777777" w:rsidR="009F58CE" w:rsidRDefault="009F58CE" w:rsidP="009F58CE">
      <w:pPr>
        <w:jc w:val="center"/>
        <w:rPr>
          <w:sz w:val="28"/>
        </w:rPr>
      </w:pPr>
    </w:p>
    <w:p w14:paraId="1BFFF0D5" w14:textId="77777777" w:rsidR="009F58CE" w:rsidRDefault="009F58CE" w:rsidP="009F58CE">
      <w:pPr>
        <w:jc w:val="center"/>
        <w:rPr>
          <w:sz w:val="28"/>
        </w:rPr>
      </w:pPr>
    </w:p>
    <w:p w14:paraId="44C6D200" w14:textId="77777777" w:rsidR="009F58CE" w:rsidRDefault="009F58CE" w:rsidP="009F58CE"/>
    <w:p w14:paraId="1A7333CD" w14:textId="77777777" w:rsidR="009F58CE" w:rsidRDefault="009F58CE" w:rsidP="009F58CE">
      <w:pPr>
        <w:rPr>
          <w:sz w:val="28"/>
        </w:rPr>
      </w:pPr>
    </w:p>
    <w:p w14:paraId="5097053B" w14:textId="77777777" w:rsidR="009F58CE" w:rsidRDefault="009F58CE" w:rsidP="009F58CE">
      <w:pPr>
        <w:rPr>
          <w:sz w:val="28"/>
        </w:rPr>
      </w:pPr>
    </w:p>
    <w:p w14:paraId="4CB08665" w14:textId="77777777" w:rsidR="009F58CE" w:rsidRDefault="008D2AE2" w:rsidP="009F58CE">
      <w:pPr>
        <w:jc w:val="center"/>
        <w:rPr>
          <w:sz w:val="28"/>
        </w:rPr>
      </w:pPr>
      <w:r>
        <w:rPr>
          <w:sz w:val="28"/>
        </w:rPr>
        <w:t xml:space="preserve">г. </w:t>
      </w:r>
      <w:r w:rsidR="009F58CE">
        <w:rPr>
          <w:sz w:val="28"/>
        </w:rPr>
        <w:t>Санкт-Петербург</w:t>
      </w:r>
    </w:p>
    <w:p w14:paraId="2B20A1FD" w14:textId="77777777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="00442419">
        <w:rPr>
          <w:sz w:val="28"/>
          <w:lang w:val="en-US"/>
        </w:rPr>
        <w:t>2</w:t>
      </w:r>
      <w:r w:rsidR="008D2AE2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EndPr/>
      <w:sdtContent>
        <w:p w14:paraId="1DF343D3" w14:textId="77777777" w:rsidR="00772A7D" w:rsidRPr="00772A7D" w:rsidRDefault="00772A7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37EA5C4" w14:textId="0153CE88" w:rsidR="002F4A51" w:rsidRDefault="008D2A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\t "Подзаголовок;2" </w:instrText>
          </w:r>
          <w:r>
            <w:fldChar w:fldCharType="separate"/>
          </w:r>
          <w:hyperlink w:anchor="_Toc95822034" w:history="1">
            <w:r w:rsidR="002F4A51" w:rsidRPr="00ED468F">
              <w:rPr>
                <w:rStyle w:val="a6"/>
                <w:noProof/>
              </w:rPr>
              <w:t>Задание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_Toc95822034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 w:rsidR="006D751C">
              <w:rPr>
                <w:noProof/>
                <w:webHidden/>
              </w:rPr>
              <w:t>3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6CAA36ED" w14:textId="490BCAF9" w:rsidR="002F4A51" w:rsidRDefault="006D75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2035" w:history="1">
            <w:r w:rsidR="002F4A51" w:rsidRPr="00ED468F">
              <w:rPr>
                <w:rStyle w:val="a6"/>
                <w:noProof/>
              </w:rPr>
              <w:t>Выполнение работы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_Toc95822035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590A236C" w14:textId="3532D74A" w:rsidR="002F4A51" w:rsidRDefault="006D75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2036" w:history="1">
            <w:r w:rsidR="002F4A51" w:rsidRPr="00ED468F">
              <w:rPr>
                <w:rStyle w:val="a6"/>
                <w:noProof/>
              </w:rPr>
              <w:t>Пример выполнения программы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_Toc95822036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74FDD3DA" w14:textId="33A851D7" w:rsidR="002F4A51" w:rsidRDefault="006D75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2037" w:history="1">
            <w:r w:rsidR="002F4A51" w:rsidRPr="00ED468F">
              <w:rPr>
                <w:rStyle w:val="a6"/>
                <w:noProof/>
              </w:rPr>
              <w:t>Итог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_Toc95822037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29271925" w14:textId="48B5486F" w:rsidR="00772A7D" w:rsidRPr="00772A7D" w:rsidRDefault="008D2AE2">
          <w:r>
            <w:fldChar w:fldCharType="end"/>
          </w:r>
        </w:p>
      </w:sdtContent>
    </w:sdt>
    <w:p w14:paraId="5BFC57AA" w14:textId="2297CC2E" w:rsidR="00772A7D" w:rsidRDefault="007A0F8B" w:rsidP="00772A7D">
      <w:pPr>
        <w:pStyle w:val="1"/>
      </w:pPr>
      <w:bookmarkStart w:id="0" w:name="_Toc95822034"/>
      <w:r>
        <w:lastRenderedPageBreak/>
        <w:t>Задание</w:t>
      </w:r>
      <w:bookmarkEnd w:id="0"/>
    </w:p>
    <w:p w14:paraId="7E43C107" w14:textId="77777777" w:rsidR="007A0F8B" w:rsidRP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SpaceMarine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, описание которого приведено ниже.</w:t>
      </w:r>
    </w:p>
    <w:p w14:paraId="08511691" w14:textId="77777777" w:rsidR="007A0F8B" w:rsidRP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b/>
          <w:bCs/>
          <w:color w:val="212529"/>
          <w:lang w:eastAsia="ru-RU"/>
        </w:rPr>
        <w:t>Разработанная программа должна удовлетворять следующим требованиям:</w:t>
      </w:r>
    </w:p>
    <w:p w14:paraId="29DB773E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37A52B3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6C37A50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.HashSet</w:t>
      </w:r>
      <w:proofErr w:type="spellEnd"/>
    </w:p>
    <w:p w14:paraId="74382E5E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2A57CE27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Имя файла должно передаваться программе с помощью: </w:t>
      </w:r>
      <w:r w:rsidRPr="007A0F8B">
        <w:rPr>
          <w:rFonts w:ascii="Segoe UI" w:eastAsia="Times New Roman" w:hAnsi="Segoe UI" w:cs="Segoe UI"/>
          <w:b/>
          <w:bCs/>
          <w:color w:val="212529"/>
          <w:lang w:eastAsia="ru-RU"/>
        </w:rPr>
        <w:t>переменная окружения</w:t>
      </w:r>
      <w:r w:rsidRPr="007A0F8B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058C6758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Данные должны храниться в файле в формате 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</w:t>
      </w:r>
      <w:proofErr w:type="spellEnd"/>
    </w:p>
    <w:p w14:paraId="76653EC8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java.io.BufferedReader</w:t>
      </w:r>
      <w:proofErr w:type="spellEnd"/>
      <w:proofErr w:type="gramEnd"/>
    </w:p>
    <w:p w14:paraId="2526781E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java.io.PrintWriter</w:t>
      </w:r>
      <w:proofErr w:type="spellEnd"/>
      <w:proofErr w:type="gramEnd"/>
    </w:p>
    <w:p w14:paraId="4FDADB4F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javadoc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1A1C3952" w14:textId="77777777" w:rsidR="007A0F8B" w:rsidRPr="007A0F8B" w:rsidRDefault="007A0F8B" w:rsidP="007A0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отсутсвие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прав доступа к файлу и </w:t>
      </w:r>
      <w:proofErr w:type="gramStart"/>
      <w:r w:rsidRPr="007A0F8B">
        <w:rPr>
          <w:rFonts w:ascii="Segoe UI" w:eastAsia="Times New Roman" w:hAnsi="Segoe UI" w:cs="Segoe UI"/>
          <w:color w:val="212529"/>
          <w:lang w:eastAsia="ru-RU"/>
        </w:rPr>
        <w:t>т.п.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>).</w:t>
      </w:r>
    </w:p>
    <w:p w14:paraId="47CFCD8A" w14:textId="77777777" w:rsidR="007A0F8B" w:rsidRP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b/>
          <w:bCs/>
          <w:color w:val="212529"/>
          <w:lang w:eastAsia="ru-RU"/>
        </w:rPr>
        <w:t>В интерактивном режиме программа должна поддерживать выполнение следующих команд:</w:t>
      </w:r>
    </w:p>
    <w:p w14:paraId="0A0CFD4E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вывести справку по доступным командам</w:t>
      </w:r>
    </w:p>
    <w:p w14:paraId="2F5E4878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F0EE0BC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08D06E88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добавить новый элемент в коллекцию</w:t>
      </w:r>
    </w:p>
    <w:p w14:paraId="3F2D0FE7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обновить значение элемента коллекции,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id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которого равен заданному</w:t>
      </w:r>
    </w:p>
    <w:p w14:paraId="3EC7E91C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удалить элемент из коллекции по его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id</w:t>
      </w:r>
      <w:proofErr w:type="spellEnd"/>
    </w:p>
    <w:p w14:paraId="1646A8FF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очистить коллекцию</w:t>
      </w:r>
    </w:p>
    <w:p w14:paraId="2FCDFF9A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сохранить коллекцию в файл</w:t>
      </w:r>
    </w:p>
    <w:p w14:paraId="0CD37CEF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86C82F7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завершить программу (без сохранения в файл)</w:t>
      </w:r>
    </w:p>
    <w:p w14:paraId="65E902AA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add_if_min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371811CB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remove_greater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удалить из коллекции все элементы, превышающие заданный</w:t>
      </w:r>
    </w:p>
    <w:p w14:paraId="316F7103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remove_lower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удалить из коллекции все элементы, меньшие, чем заданный</w:t>
      </w:r>
    </w:p>
    <w:p w14:paraId="1B4F58E2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group_counting_by_</w:t>
      </w:r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сгруппировать элементы коллекции по значению поля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name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, вывести количество элементов в каждой группе</w:t>
      </w:r>
    </w:p>
    <w:p w14:paraId="4E1192F1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count_by_loyal</w:t>
      </w:r>
      <w:proofErr w:type="spellEnd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loyal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вывести количество элементов, значение поля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loyal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которых равно заданному</w:t>
      </w:r>
    </w:p>
    <w:p w14:paraId="133F1446" w14:textId="77777777" w:rsidR="007A0F8B" w:rsidRPr="007A0F8B" w:rsidRDefault="007A0F8B" w:rsidP="007A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7A0F8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descending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вывести элементы коллекции в порядке убывания</w:t>
      </w:r>
    </w:p>
    <w:p w14:paraId="75F98A68" w14:textId="77777777" w:rsidR="007A0F8B" w:rsidRP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b/>
          <w:bCs/>
          <w:color w:val="212529"/>
          <w:lang w:eastAsia="ru-RU"/>
        </w:rPr>
        <w:t>Формат ввода команд:</w:t>
      </w:r>
    </w:p>
    <w:p w14:paraId="013FB4D7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String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, классы для хранения дат), должны вводиться в той же строке, что и имя команды.</w:t>
      </w:r>
    </w:p>
    <w:p w14:paraId="040955BB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52A8E32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C9E0064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Если поле является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enum'ом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5481F064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enum'е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7A0F8B">
        <w:rPr>
          <w:rFonts w:ascii="Segoe UI" w:eastAsia="Times New Roman" w:hAnsi="Segoe UI" w:cs="Segoe UI"/>
          <w:color w:val="212529"/>
          <w:lang w:eastAsia="ru-RU"/>
        </w:rPr>
        <w:t>т.п.</w:t>
      </w:r>
      <w:proofErr w:type="gramEnd"/>
      <w:r w:rsidRPr="007A0F8B">
        <w:rPr>
          <w:rFonts w:ascii="Segoe UI" w:eastAsia="Times New Roman" w:hAnsi="Segoe UI" w:cs="Segoe UI"/>
          <w:color w:val="212529"/>
          <w:lang w:eastAsia="ru-RU"/>
        </w:rPr>
        <w:t>) должно быть показано сообщение об ошибке и предложено повторить ввод поля.</w:t>
      </w:r>
    </w:p>
    <w:p w14:paraId="17F0141B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Для ввода значений </w:t>
      </w:r>
      <w:proofErr w:type="spellStart"/>
      <w:r w:rsidRPr="007A0F8B">
        <w:rPr>
          <w:rFonts w:ascii="Segoe UI" w:eastAsia="Times New Roman" w:hAnsi="Segoe UI" w:cs="Segoe UI"/>
          <w:color w:val="212529"/>
          <w:lang w:eastAsia="ru-RU"/>
        </w:rPr>
        <w:t>null</w:t>
      </w:r>
      <w:proofErr w:type="spellEnd"/>
      <w:r w:rsidRPr="007A0F8B">
        <w:rPr>
          <w:rFonts w:ascii="Segoe UI" w:eastAsia="Times New Roman" w:hAnsi="Segoe UI" w:cs="Segoe UI"/>
          <w:color w:val="212529"/>
          <w:lang w:eastAsia="ru-RU"/>
        </w:rPr>
        <w:t xml:space="preserve"> использовать пустую строку.</w:t>
      </w:r>
    </w:p>
    <w:p w14:paraId="7040193C" w14:textId="77777777" w:rsidR="007A0F8B" w:rsidRPr="007A0F8B" w:rsidRDefault="007A0F8B" w:rsidP="007A0F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color w:val="212529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7D8DF37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360DAB4C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24F5277E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424759A9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4227F4C7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4A77C737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71E56794" w14:textId="77777777" w:rsid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bCs/>
          <w:color w:val="212529"/>
          <w:lang w:eastAsia="ru-RU"/>
        </w:rPr>
      </w:pPr>
    </w:p>
    <w:p w14:paraId="6615134C" w14:textId="702260B8" w:rsidR="007A0F8B" w:rsidRPr="007A0F8B" w:rsidRDefault="007A0F8B" w:rsidP="007A0F8B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eastAsia="ru-RU"/>
        </w:rPr>
      </w:pPr>
      <w:r w:rsidRPr="007A0F8B">
        <w:rPr>
          <w:rFonts w:ascii="Segoe UI" w:eastAsia="Times New Roman" w:hAnsi="Segoe UI" w:cs="Segoe UI"/>
          <w:b/>
          <w:bCs/>
          <w:color w:val="212529"/>
          <w:lang w:eastAsia="ru-RU"/>
        </w:rPr>
        <w:lastRenderedPageBreak/>
        <w:t>Описание хранимых в коллекции классов:</w:t>
      </w:r>
    </w:p>
    <w:p w14:paraId="5192383B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SpaceMarine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7183FF4E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FE6454D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6FFD7F73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B0F4EF1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.LocalDateTime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554709B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health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5370CA4A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heartCount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Максимальное значение поля: 3</w:t>
      </w:r>
    </w:p>
    <w:p w14:paraId="290D6CE0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Boolean loyal;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31687C0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AstartesCategory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category;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26270F9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Chapter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chapter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594B7FB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562F985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110B14EC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</w:t>
      </w:r>
      <w:proofErr w:type="gram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x;</w:t>
      </w:r>
      <w:proofErr w:type="gramEnd"/>
    </w:p>
    <w:p w14:paraId="712E5EA6" w14:textId="77777777" w:rsidR="007A0F8B" w:rsidRPr="006D751C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gramStart"/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Long</w:t>
      </w:r>
      <w:proofErr w:type="gramEnd"/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y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null</w:t>
      </w:r>
    </w:p>
    <w:p w14:paraId="1AF1F9FF" w14:textId="77777777" w:rsidR="007A0F8B" w:rsidRPr="006D751C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5010707F" w14:textId="77777777" w:rsidR="007A0F8B" w:rsidRPr="006D751C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class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Chapter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21B88F35" w14:textId="77777777" w:rsidR="007A0F8B" w:rsidRPr="006D751C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String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name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null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,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Строка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пустой</w:t>
      </w:r>
    </w:p>
    <w:p w14:paraId="405A9A47" w14:textId="77777777" w:rsidR="007A0F8B" w:rsidRPr="006D751C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String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parentLegion</w:t>
      </w:r>
      <w:proofErr w:type="spellEnd"/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</w:t>
      </w:r>
      <w:proofErr w:type="gramEnd"/>
    </w:p>
    <w:p w14:paraId="6EDD6E35" w14:textId="77777777" w:rsidR="007A0F8B" w:rsidRPr="006D751C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long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marinesCount</w:t>
      </w:r>
      <w:proofErr w:type="spellEnd"/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должно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больше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0,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: 1000</w:t>
      </w:r>
    </w:p>
    <w:p w14:paraId="3FD9CDFB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6D751C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world; //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1BFF139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B95E5C8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AstartesCategory</w:t>
      </w:r>
      <w:proofErr w:type="spellEnd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209D0DD6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AGGRESSOR,</w:t>
      </w:r>
    </w:p>
    <w:p w14:paraId="44289EF6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INCEPTOR,</w:t>
      </w:r>
    </w:p>
    <w:p w14:paraId="65672380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TACTICAL,</w:t>
      </w:r>
    </w:p>
    <w:p w14:paraId="40C9C110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CHAPLAIN,</w:t>
      </w:r>
    </w:p>
    <w:p w14:paraId="17005B4E" w14:textId="77777777" w:rsidR="007A0F8B" w:rsidRPr="007A0F8B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7A0F8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HELIX;</w:t>
      </w:r>
      <w:proofErr w:type="gramEnd"/>
    </w:p>
    <w:p w14:paraId="03BB86AC" w14:textId="77777777" w:rsidR="007A0F8B" w:rsidRPr="00C869C8" w:rsidRDefault="007A0F8B" w:rsidP="007A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C869C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ABBE993" w14:textId="08C398F9" w:rsidR="00772A7D" w:rsidRPr="00C869C8" w:rsidRDefault="00772A7D" w:rsidP="00772A7D">
      <w:pPr>
        <w:rPr>
          <w:lang w:val="en-US"/>
        </w:rPr>
      </w:pPr>
    </w:p>
    <w:p w14:paraId="52D033D7" w14:textId="18619F77" w:rsidR="007A0F8B" w:rsidRPr="00C869C8" w:rsidRDefault="007A0F8B" w:rsidP="00772A7D">
      <w:pPr>
        <w:rPr>
          <w:lang w:val="en-US"/>
        </w:rPr>
      </w:pPr>
    </w:p>
    <w:p w14:paraId="742F6255" w14:textId="58DC495E" w:rsidR="007A0F8B" w:rsidRPr="00C869C8" w:rsidRDefault="007A0F8B" w:rsidP="00772A7D">
      <w:pPr>
        <w:rPr>
          <w:lang w:val="en-US"/>
        </w:rPr>
      </w:pPr>
    </w:p>
    <w:p w14:paraId="1D4501E8" w14:textId="7B66E550" w:rsidR="007A0F8B" w:rsidRPr="00C869C8" w:rsidRDefault="007A0F8B" w:rsidP="00772A7D">
      <w:pPr>
        <w:rPr>
          <w:lang w:val="en-US"/>
        </w:rPr>
      </w:pPr>
    </w:p>
    <w:p w14:paraId="35782B92" w14:textId="0161D36C" w:rsidR="007A0F8B" w:rsidRPr="00C869C8" w:rsidRDefault="007A0F8B" w:rsidP="007A0F8B">
      <w:pPr>
        <w:pStyle w:val="1"/>
        <w:rPr>
          <w:lang w:val="en-US"/>
        </w:rPr>
      </w:pPr>
      <w:bookmarkStart w:id="1" w:name="_Toc95822035"/>
      <w:r>
        <w:lastRenderedPageBreak/>
        <w:t>Выполнение</w:t>
      </w:r>
      <w:r w:rsidRPr="00C869C8">
        <w:rPr>
          <w:lang w:val="en-US"/>
        </w:rPr>
        <w:t xml:space="preserve"> </w:t>
      </w:r>
      <w:r>
        <w:t>работы</w:t>
      </w:r>
      <w:bookmarkEnd w:id="1"/>
    </w:p>
    <w:p w14:paraId="19A7C5AB" w14:textId="44F5E6D4" w:rsidR="00C869C8" w:rsidRPr="006D751C" w:rsidRDefault="007A0F8B" w:rsidP="00C869C8">
      <w:pPr>
        <w:jc w:val="left"/>
        <w:rPr>
          <w:color w:val="0000FF"/>
          <w:u w:val="single"/>
          <w:lang w:val="en-US"/>
        </w:rPr>
      </w:pPr>
      <w:r>
        <w:rPr>
          <w:lang w:val="en-US"/>
        </w:rPr>
        <w:t>C</w:t>
      </w:r>
      <w:r w:rsidRPr="00C869C8"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 w:rsidRPr="00C869C8">
        <w:rPr>
          <w:lang w:val="en-US"/>
        </w:rPr>
        <w:t>-</w:t>
      </w:r>
      <w:r>
        <w:t>диаграммой</w:t>
      </w:r>
      <w:r w:rsidRPr="00C869C8">
        <w:rPr>
          <w:lang w:val="en-US"/>
        </w:rPr>
        <w:t xml:space="preserve"> </w:t>
      </w:r>
      <w:r>
        <w:t>можно</w:t>
      </w:r>
      <w:r w:rsidRPr="00C869C8">
        <w:rPr>
          <w:lang w:val="en-US"/>
        </w:rPr>
        <w:t xml:space="preserve"> </w:t>
      </w:r>
      <w:r>
        <w:t>ознакомиться</w:t>
      </w:r>
      <w:r w:rsidRPr="00C869C8">
        <w:rPr>
          <w:lang w:val="en-US"/>
        </w:rPr>
        <w:t xml:space="preserve"> </w:t>
      </w:r>
      <w:r>
        <w:t>по</w:t>
      </w:r>
      <w:r w:rsidRPr="00C869C8">
        <w:rPr>
          <w:lang w:val="en-US"/>
        </w:rPr>
        <w:t xml:space="preserve"> </w:t>
      </w:r>
      <w:r>
        <w:t>ссылке</w:t>
      </w:r>
      <w:r w:rsidR="0059191A" w:rsidRPr="00C869C8">
        <w:rPr>
          <w:lang w:val="en-US"/>
        </w:rPr>
        <w:t>:</w:t>
      </w:r>
      <w:r w:rsidRPr="00C869C8">
        <w:rPr>
          <w:lang w:val="en-US"/>
        </w:rPr>
        <w:t xml:space="preserve"> </w:t>
      </w:r>
      <w:r w:rsidRPr="00C869C8">
        <w:rPr>
          <w:lang w:val="en-US"/>
        </w:rPr>
        <w:br/>
      </w:r>
      <w:r w:rsidR="006D751C">
        <w:fldChar w:fldCharType="begin"/>
      </w:r>
      <w:r w:rsidR="006D751C" w:rsidRPr="006D751C">
        <w:rPr>
          <w:lang w:val="en-US"/>
        </w:rPr>
        <w:instrText xml:space="preserve"> HYPERLINK "https://github.com/sasaovch/lab_5_prog/blob/master/lab_5.png" </w:instrText>
      </w:r>
      <w:r w:rsidR="006D751C">
        <w:fldChar w:fldCharType="separate"/>
      </w:r>
      <w:r w:rsidRPr="007A0F8B">
        <w:rPr>
          <w:color w:val="0000FF"/>
          <w:u w:val="single"/>
          <w:lang w:val="en-US"/>
        </w:rPr>
        <w:t>lab</w:t>
      </w:r>
      <w:r w:rsidRPr="00C869C8">
        <w:rPr>
          <w:color w:val="0000FF"/>
          <w:u w:val="single"/>
          <w:lang w:val="en-US"/>
        </w:rPr>
        <w:t>_5_</w:t>
      </w:r>
      <w:r w:rsidRPr="007A0F8B">
        <w:rPr>
          <w:color w:val="0000FF"/>
          <w:u w:val="single"/>
          <w:lang w:val="en-US"/>
        </w:rPr>
        <w:t>prog</w:t>
      </w:r>
      <w:r w:rsidRPr="00C869C8">
        <w:rPr>
          <w:color w:val="0000FF"/>
          <w:u w:val="single"/>
          <w:lang w:val="en-US"/>
        </w:rPr>
        <w:t>/</w:t>
      </w:r>
      <w:r w:rsidRPr="007A0F8B">
        <w:rPr>
          <w:color w:val="0000FF"/>
          <w:u w:val="single"/>
          <w:lang w:val="en-US"/>
        </w:rPr>
        <w:t>lab</w:t>
      </w:r>
      <w:r w:rsidRPr="00C869C8">
        <w:rPr>
          <w:color w:val="0000FF"/>
          <w:u w:val="single"/>
          <w:lang w:val="en-US"/>
        </w:rPr>
        <w:t>_5.</w:t>
      </w:r>
      <w:r w:rsidRPr="007A0F8B">
        <w:rPr>
          <w:color w:val="0000FF"/>
          <w:u w:val="single"/>
          <w:lang w:val="en-US"/>
        </w:rPr>
        <w:t>png</w:t>
      </w:r>
      <w:r w:rsidRPr="00C869C8">
        <w:rPr>
          <w:color w:val="0000FF"/>
          <w:u w:val="single"/>
          <w:lang w:val="en-US"/>
        </w:rPr>
        <w:t xml:space="preserve"> </w:t>
      </w:r>
      <w:r w:rsidRPr="007A0F8B">
        <w:rPr>
          <w:color w:val="0000FF"/>
          <w:u w:val="single"/>
          <w:lang w:val="en-US"/>
        </w:rPr>
        <w:t>at</w:t>
      </w:r>
      <w:r w:rsidRPr="00C869C8">
        <w:rPr>
          <w:color w:val="0000FF"/>
          <w:u w:val="single"/>
          <w:lang w:val="en-US"/>
        </w:rPr>
        <w:t xml:space="preserve"> </w:t>
      </w:r>
      <w:r w:rsidRPr="007A0F8B">
        <w:rPr>
          <w:color w:val="0000FF"/>
          <w:u w:val="single"/>
          <w:lang w:val="en-US"/>
        </w:rPr>
        <w:t>master</w:t>
      </w:r>
      <w:r w:rsidRPr="00C869C8">
        <w:rPr>
          <w:color w:val="0000FF"/>
          <w:u w:val="single"/>
          <w:lang w:val="en-US"/>
        </w:rPr>
        <w:t xml:space="preserve"> · </w:t>
      </w:r>
      <w:proofErr w:type="spellStart"/>
      <w:r w:rsidRPr="007A0F8B">
        <w:rPr>
          <w:color w:val="0000FF"/>
          <w:u w:val="single"/>
          <w:lang w:val="en-US"/>
        </w:rPr>
        <w:t>sasaovch</w:t>
      </w:r>
      <w:proofErr w:type="spellEnd"/>
      <w:r w:rsidRPr="00C869C8">
        <w:rPr>
          <w:color w:val="0000FF"/>
          <w:u w:val="single"/>
          <w:lang w:val="en-US"/>
        </w:rPr>
        <w:t>/</w:t>
      </w:r>
      <w:r w:rsidRPr="007A0F8B">
        <w:rPr>
          <w:color w:val="0000FF"/>
          <w:u w:val="single"/>
          <w:lang w:val="en-US"/>
        </w:rPr>
        <w:t>lab</w:t>
      </w:r>
      <w:r w:rsidRPr="00C869C8">
        <w:rPr>
          <w:color w:val="0000FF"/>
          <w:u w:val="single"/>
          <w:lang w:val="en-US"/>
        </w:rPr>
        <w:t>_5_</w:t>
      </w:r>
      <w:r w:rsidRPr="007A0F8B">
        <w:rPr>
          <w:color w:val="0000FF"/>
          <w:u w:val="single"/>
          <w:lang w:val="en-US"/>
        </w:rPr>
        <w:t>prog</w:t>
      </w:r>
      <w:r w:rsidRPr="00C869C8">
        <w:rPr>
          <w:color w:val="0000FF"/>
          <w:u w:val="single"/>
          <w:lang w:val="en-US"/>
        </w:rPr>
        <w:t xml:space="preserve"> (</w:t>
      </w:r>
      <w:r w:rsidRPr="007A0F8B">
        <w:rPr>
          <w:color w:val="0000FF"/>
          <w:u w:val="single"/>
          <w:lang w:val="en-US"/>
        </w:rPr>
        <w:t>github</w:t>
      </w:r>
      <w:r w:rsidRPr="00C869C8">
        <w:rPr>
          <w:color w:val="0000FF"/>
          <w:u w:val="single"/>
          <w:lang w:val="en-US"/>
        </w:rPr>
        <w:t>.</w:t>
      </w:r>
      <w:r w:rsidRPr="007A0F8B">
        <w:rPr>
          <w:color w:val="0000FF"/>
          <w:u w:val="single"/>
          <w:lang w:val="en-US"/>
        </w:rPr>
        <w:t>com</w:t>
      </w:r>
      <w:r w:rsidRPr="00C869C8">
        <w:rPr>
          <w:color w:val="0000FF"/>
          <w:u w:val="single"/>
          <w:lang w:val="en-US"/>
        </w:rPr>
        <w:t>)</w:t>
      </w:r>
      <w:r w:rsidR="006D751C">
        <w:rPr>
          <w:color w:val="0000FF"/>
          <w:u w:val="single"/>
          <w:lang w:val="en-US"/>
        </w:rPr>
        <w:fldChar w:fldCharType="end"/>
      </w:r>
    </w:p>
    <w:p w14:paraId="4E6C6CD2" w14:textId="0AE8DE3F" w:rsidR="007A0F8B" w:rsidRPr="00C869C8" w:rsidRDefault="00C869C8" w:rsidP="00C869C8">
      <w:pPr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1CC4B9" wp14:editId="43F66DC7">
            <wp:simplePos x="0" y="0"/>
            <wp:positionH relativeFrom="column">
              <wp:posOffset>-210185</wp:posOffset>
            </wp:positionH>
            <wp:positionV relativeFrom="paragraph">
              <wp:posOffset>293721</wp:posOffset>
            </wp:positionV>
            <wp:extent cx="6304280" cy="2173679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92" cy="217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7EFCB" w14:textId="4638C4F6" w:rsidR="007A0F8B" w:rsidRPr="00C869C8" w:rsidRDefault="007A0F8B" w:rsidP="007A0F8B">
      <w:pPr>
        <w:rPr>
          <w:lang w:val="en-US"/>
        </w:rPr>
      </w:pPr>
    </w:p>
    <w:p w14:paraId="22490A12" w14:textId="67141AE5" w:rsidR="007A0F8B" w:rsidRPr="00C869C8" w:rsidRDefault="007A0F8B" w:rsidP="007A0F8B">
      <w:pPr>
        <w:rPr>
          <w:lang w:val="en-US"/>
        </w:rPr>
      </w:pPr>
    </w:p>
    <w:p w14:paraId="0958B28A" w14:textId="2AC60877" w:rsidR="007A0F8B" w:rsidRPr="00C869C8" w:rsidRDefault="007A0F8B" w:rsidP="007A0F8B">
      <w:pPr>
        <w:rPr>
          <w:lang w:val="en-US"/>
        </w:rPr>
      </w:pPr>
    </w:p>
    <w:p w14:paraId="0A3F76C7" w14:textId="3FBC76F3" w:rsidR="007A0F8B" w:rsidRPr="00C869C8" w:rsidRDefault="007A0F8B" w:rsidP="007A0F8B">
      <w:pPr>
        <w:rPr>
          <w:lang w:val="en-US"/>
        </w:rPr>
      </w:pPr>
    </w:p>
    <w:p w14:paraId="3C2C2D22" w14:textId="05CC3790" w:rsidR="007A0F8B" w:rsidRPr="00C869C8" w:rsidRDefault="007A0F8B" w:rsidP="007A0F8B">
      <w:pPr>
        <w:rPr>
          <w:lang w:val="en-US"/>
        </w:rPr>
      </w:pPr>
    </w:p>
    <w:p w14:paraId="067C4A5C" w14:textId="6E0B330B" w:rsidR="007A0F8B" w:rsidRDefault="0061365A" w:rsidP="007A0F8B">
      <w:r>
        <w:t>Ссылка на проект:</w:t>
      </w:r>
    </w:p>
    <w:p w14:paraId="26591A4E" w14:textId="77777777" w:rsidR="00C869C8" w:rsidRDefault="00C869C8" w:rsidP="007A0F8B"/>
    <w:p w14:paraId="23983E40" w14:textId="5DE212BE" w:rsidR="00C869C8" w:rsidRPr="00C869C8" w:rsidRDefault="00C869C8" w:rsidP="007A0F8B">
      <w:r>
        <w:t>Ссылка на код программы:</w:t>
      </w:r>
    </w:p>
    <w:p w14:paraId="3EB21406" w14:textId="5456DE3A" w:rsidR="0061365A" w:rsidRPr="006D751C" w:rsidRDefault="006D751C" w:rsidP="007A0F8B">
      <w:pPr>
        <w:rPr>
          <w:lang w:val="en-US"/>
        </w:rPr>
      </w:pPr>
      <w:hyperlink r:id="rId7" w:history="1">
        <w:proofErr w:type="spellStart"/>
        <w:r w:rsidR="0059191A" w:rsidRPr="0059191A">
          <w:rPr>
            <w:color w:val="0000FF"/>
            <w:u w:val="single"/>
            <w:lang w:val="en-US"/>
          </w:rPr>
          <w:t>sasaovch</w:t>
        </w:r>
        <w:proofErr w:type="spellEnd"/>
        <w:r w:rsidR="0059191A" w:rsidRPr="006D751C">
          <w:rPr>
            <w:color w:val="0000FF"/>
            <w:u w:val="single"/>
            <w:lang w:val="en-US"/>
          </w:rPr>
          <w:t>/</w:t>
        </w:r>
        <w:r w:rsidR="0059191A" w:rsidRPr="0059191A">
          <w:rPr>
            <w:color w:val="0000FF"/>
            <w:u w:val="single"/>
            <w:lang w:val="en-US"/>
          </w:rPr>
          <w:t>lab</w:t>
        </w:r>
        <w:r w:rsidR="0059191A" w:rsidRPr="006D751C">
          <w:rPr>
            <w:color w:val="0000FF"/>
            <w:u w:val="single"/>
            <w:lang w:val="en-US"/>
          </w:rPr>
          <w:t>_5_</w:t>
        </w:r>
        <w:r w:rsidR="0059191A" w:rsidRPr="0059191A">
          <w:rPr>
            <w:color w:val="0000FF"/>
            <w:u w:val="single"/>
            <w:lang w:val="en-US"/>
          </w:rPr>
          <w:t>prog</w:t>
        </w:r>
        <w:r w:rsidR="0059191A" w:rsidRPr="006D751C">
          <w:rPr>
            <w:color w:val="0000FF"/>
            <w:u w:val="single"/>
            <w:lang w:val="en-US"/>
          </w:rPr>
          <w:t xml:space="preserve"> (</w:t>
        </w:r>
        <w:r w:rsidR="0059191A" w:rsidRPr="0059191A">
          <w:rPr>
            <w:color w:val="0000FF"/>
            <w:u w:val="single"/>
            <w:lang w:val="en-US"/>
          </w:rPr>
          <w:t>github</w:t>
        </w:r>
        <w:r w:rsidR="0059191A" w:rsidRPr="006D751C">
          <w:rPr>
            <w:color w:val="0000FF"/>
            <w:u w:val="single"/>
            <w:lang w:val="en-US"/>
          </w:rPr>
          <w:t>.</w:t>
        </w:r>
        <w:r w:rsidR="0059191A" w:rsidRPr="0059191A">
          <w:rPr>
            <w:color w:val="0000FF"/>
            <w:u w:val="single"/>
            <w:lang w:val="en-US"/>
          </w:rPr>
          <w:t>com</w:t>
        </w:r>
        <w:r w:rsidR="0059191A" w:rsidRPr="006D751C">
          <w:rPr>
            <w:color w:val="0000FF"/>
            <w:u w:val="single"/>
            <w:lang w:val="en-US"/>
          </w:rPr>
          <w:t>)</w:t>
        </w:r>
      </w:hyperlink>
    </w:p>
    <w:p w14:paraId="16BD9587" w14:textId="55BD3DF6" w:rsidR="0061365A" w:rsidRDefault="0061365A" w:rsidP="007A0F8B">
      <w:pPr>
        <w:rPr>
          <w:lang w:val="en-US"/>
        </w:rPr>
      </w:pPr>
      <w:r>
        <w:t>Ссылка</w:t>
      </w:r>
      <w:r w:rsidRPr="00C869C8">
        <w:rPr>
          <w:lang w:val="en-US"/>
        </w:rPr>
        <w:t xml:space="preserve"> </w:t>
      </w:r>
      <w:r>
        <w:t>на</w:t>
      </w:r>
      <w:r w:rsidRPr="00C869C8">
        <w:rPr>
          <w:lang w:val="en-US"/>
        </w:rPr>
        <w:t xml:space="preserve"> </w:t>
      </w:r>
      <w:r>
        <w:rPr>
          <w:lang w:val="en-US"/>
        </w:rPr>
        <w:t>Javadoc:</w:t>
      </w:r>
    </w:p>
    <w:p w14:paraId="57FEE60B" w14:textId="18196339" w:rsidR="0061365A" w:rsidRPr="00C869C8" w:rsidRDefault="006D751C" w:rsidP="007A0F8B">
      <w:pPr>
        <w:rPr>
          <w:lang w:val="en-US"/>
        </w:rPr>
      </w:pPr>
      <w:r>
        <w:fldChar w:fldCharType="begin"/>
      </w:r>
      <w:r w:rsidRPr="006D751C">
        <w:rPr>
          <w:lang w:val="en-US"/>
        </w:rPr>
        <w:instrText xml:space="preserve"> HYPERLINK "https://github.com/sasaovch/lab_5_prog/blob/master/javadoc/index.html" </w:instrText>
      </w:r>
      <w:r>
        <w:fldChar w:fldCharType="separate"/>
      </w:r>
      <w:r w:rsidR="0061365A" w:rsidRPr="0061365A">
        <w:rPr>
          <w:color w:val="0000FF"/>
          <w:u w:val="single"/>
          <w:lang w:val="en-US"/>
        </w:rPr>
        <w:t xml:space="preserve">lab_5_prog/index.html at master · </w:t>
      </w:r>
      <w:proofErr w:type="spellStart"/>
      <w:r w:rsidR="0061365A" w:rsidRPr="0061365A">
        <w:rPr>
          <w:color w:val="0000FF"/>
          <w:u w:val="single"/>
          <w:lang w:val="en-US"/>
        </w:rPr>
        <w:t>sasaovch</w:t>
      </w:r>
      <w:proofErr w:type="spellEnd"/>
      <w:r w:rsidR="0061365A" w:rsidRPr="0061365A">
        <w:rPr>
          <w:color w:val="0000FF"/>
          <w:u w:val="single"/>
          <w:lang w:val="en-US"/>
        </w:rPr>
        <w:t>/lab_5_prog (github.com)</w:t>
      </w:r>
      <w:r>
        <w:rPr>
          <w:color w:val="0000FF"/>
          <w:u w:val="single"/>
          <w:lang w:val="en-US"/>
        </w:rPr>
        <w:fldChar w:fldCharType="end"/>
      </w:r>
    </w:p>
    <w:p w14:paraId="21002F0A" w14:textId="2CC516BE" w:rsidR="0059191A" w:rsidRDefault="0059191A" w:rsidP="007A0F8B">
      <w:pPr>
        <w:rPr>
          <w:lang w:val="en-US"/>
        </w:rPr>
      </w:pPr>
    </w:p>
    <w:p w14:paraId="20064CE5" w14:textId="2CC0A6D0" w:rsidR="0059191A" w:rsidRDefault="0059191A" w:rsidP="007A0F8B">
      <w:pPr>
        <w:rPr>
          <w:lang w:val="en-US"/>
        </w:rPr>
      </w:pPr>
    </w:p>
    <w:p w14:paraId="75CC472F" w14:textId="38D3DD2C" w:rsidR="0059191A" w:rsidRDefault="0059191A" w:rsidP="007A0F8B">
      <w:pPr>
        <w:rPr>
          <w:lang w:val="en-US"/>
        </w:rPr>
      </w:pPr>
    </w:p>
    <w:p w14:paraId="32D8A7A5" w14:textId="3CA4236F" w:rsidR="0059191A" w:rsidRDefault="0059191A" w:rsidP="007A0F8B">
      <w:pPr>
        <w:rPr>
          <w:lang w:val="en-US"/>
        </w:rPr>
      </w:pPr>
    </w:p>
    <w:p w14:paraId="7FF01F87" w14:textId="39F685D0" w:rsidR="0059191A" w:rsidRDefault="0059191A" w:rsidP="007A0F8B">
      <w:pPr>
        <w:rPr>
          <w:lang w:val="en-US"/>
        </w:rPr>
      </w:pPr>
    </w:p>
    <w:p w14:paraId="41785B7F" w14:textId="415AF64C" w:rsidR="0059191A" w:rsidRDefault="0059191A" w:rsidP="007A0F8B">
      <w:pPr>
        <w:rPr>
          <w:lang w:val="en-US"/>
        </w:rPr>
      </w:pPr>
    </w:p>
    <w:p w14:paraId="59A78F4F" w14:textId="0C31B167" w:rsidR="0059191A" w:rsidRDefault="0059191A" w:rsidP="007A0F8B">
      <w:pPr>
        <w:rPr>
          <w:lang w:val="en-US"/>
        </w:rPr>
      </w:pPr>
    </w:p>
    <w:p w14:paraId="696F7EE1" w14:textId="75635BFF" w:rsidR="0059191A" w:rsidRDefault="0059191A" w:rsidP="007A0F8B">
      <w:pPr>
        <w:rPr>
          <w:lang w:val="en-US"/>
        </w:rPr>
      </w:pPr>
    </w:p>
    <w:p w14:paraId="7FCD32CE" w14:textId="7E22FBB3" w:rsidR="0059191A" w:rsidRDefault="0059191A" w:rsidP="007A0F8B">
      <w:pPr>
        <w:rPr>
          <w:lang w:val="en-US"/>
        </w:rPr>
      </w:pPr>
    </w:p>
    <w:p w14:paraId="1F1EED67" w14:textId="00864723" w:rsidR="0059191A" w:rsidRDefault="0059191A" w:rsidP="007A0F8B">
      <w:pPr>
        <w:rPr>
          <w:lang w:val="en-US"/>
        </w:rPr>
      </w:pPr>
    </w:p>
    <w:p w14:paraId="3A63BE77" w14:textId="1F8EB047" w:rsidR="0059191A" w:rsidRDefault="0059191A" w:rsidP="007A0F8B">
      <w:pPr>
        <w:rPr>
          <w:lang w:val="en-US"/>
        </w:rPr>
      </w:pPr>
    </w:p>
    <w:p w14:paraId="400D58F4" w14:textId="5B1A5537" w:rsidR="0059191A" w:rsidRDefault="0059191A" w:rsidP="007A0F8B">
      <w:pPr>
        <w:rPr>
          <w:lang w:val="en-US"/>
        </w:rPr>
      </w:pPr>
    </w:p>
    <w:p w14:paraId="1C441140" w14:textId="7A5677CC" w:rsidR="0059191A" w:rsidRDefault="0059191A" w:rsidP="007A0F8B">
      <w:pPr>
        <w:rPr>
          <w:lang w:val="en-US"/>
        </w:rPr>
      </w:pPr>
    </w:p>
    <w:p w14:paraId="60B839DB" w14:textId="714A3120" w:rsidR="00BC7DB6" w:rsidRPr="00BC7DB6" w:rsidRDefault="00BC7DB6" w:rsidP="00BC7DB6">
      <w:pPr>
        <w:pStyle w:val="1"/>
      </w:pPr>
      <w:bookmarkStart w:id="2" w:name="_Toc95822036"/>
      <w:r w:rsidRPr="00BC7DB6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A968CFF" wp14:editId="39A496D2">
            <wp:simplePos x="0" y="0"/>
            <wp:positionH relativeFrom="column">
              <wp:posOffset>-197485</wp:posOffset>
            </wp:positionH>
            <wp:positionV relativeFrom="paragraph">
              <wp:posOffset>880110</wp:posOffset>
            </wp:positionV>
            <wp:extent cx="5448300" cy="4307840"/>
            <wp:effectExtent l="0" t="0" r="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DB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5D855A" wp14:editId="08DE2847">
            <wp:simplePos x="0" y="0"/>
            <wp:positionH relativeFrom="page">
              <wp:align>center</wp:align>
            </wp:positionH>
            <wp:positionV relativeFrom="paragraph">
              <wp:posOffset>354965</wp:posOffset>
            </wp:positionV>
            <wp:extent cx="5940425" cy="4652010"/>
            <wp:effectExtent l="0" t="0" r="3175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91A">
        <w:t>Пример выполнения программы</w:t>
      </w:r>
      <w:bookmarkEnd w:id="2"/>
    </w:p>
    <w:p w14:paraId="3BEDC95B" w14:textId="4D06B27A" w:rsidR="00BC7DB6" w:rsidRPr="00C869C8" w:rsidRDefault="00BC7DB6" w:rsidP="0059191A">
      <w:r w:rsidRPr="00BC7DB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0233E79" wp14:editId="609A074A">
            <wp:simplePos x="0" y="0"/>
            <wp:positionH relativeFrom="margin">
              <wp:posOffset>-248920</wp:posOffset>
            </wp:positionH>
            <wp:positionV relativeFrom="paragraph">
              <wp:posOffset>4870450</wp:posOffset>
            </wp:positionV>
            <wp:extent cx="5435600" cy="4297930"/>
            <wp:effectExtent l="0" t="0" r="0" b="7620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29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8BD81" w14:textId="227DBEA0" w:rsidR="00BC7DB6" w:rsidRPr="00C869C8" w:rsidRDefault="00BC7DB6" w:rsidP="0059191A"/>
    <w:p w14:paraId="302F10AC" w14:textId="05C5C06A" w:rsidR="00BC7DB6" w:rsidRPr="00C869C8" w:rsidRDefault="00BC7DB6" w:rsidP="0059191A"/>
    <w:p w14:paraId="33D95D8A" w14:textId="77777777" w:rsidR="00BC7DB6" w:rsidRPr="00C869C8" w:rsidRDefault="00BC7DB6" w:rsidP="0059191A"/>
    <w:p w14:paraId="7EB260AF" w14:textId="65F30A30" w:rsidR="00BC7DB6" w:rsidRPr="00C869C8" w:rsidRDefault="00BC7DB6" w:rsidP="0059191A"/>
    <w:p w14:paraId="13D98F8C" w14:textId="16F0C1E5" w:rsidR="00BC7DB6" w:rsidRPr="00C869C8" w:rsidRDefault="00BC7DB6" w:rsidP="0059191A"/>
    <w:p w14:paraId="5AC21B18" w14:textId="43A55748" w:rsidR="00BC7DB6" w:rsidRPr="00C869C8" w:rsidRDefault="00BC7DB6" w:rsidP="0059191A"/>
    <w:p w14:paraId="19E753E3" w14:textId="77777777" w:rsidR="00BC7DB6" w:rsidRPr="00C869C8" w:rsidRDefault="00BC7DB6" w:rsidP="0059191A"/>
    <w:p w14:paraId="7717EB43" w14:textId="77777777" w:rsidR="00BC7DB6" w:rsidRPr="00C869C8" w:rsidRDefault="00BC7DB6" w:rsidP="0059191A"/>
    <w:p w14:paraId="08D697F1" w14:textId="77777777" w:rsidR="00BC7DB6" w:rsidRPr="00C869C8" w:rsidRDefault="00BC7DB6" w:rsidP="0059191A"/>
    <w:p w14:paraId="205C0044" w14:textId="101686BD" w:rsidR="00BC7DB6" w:rsidRPr="00C869C8" w:rsidRDefault="00BC7DB6" w:rsidP="0059191A"/>
    <w:p w14:paraId="4B3BC6DE" w14:textId="4F49140E" w:rsidR="00BC7DB6" w:rsidRPr="00C869C8" w:rsidRDefault="00BC7DB6" w:rsidP="0059191A"/>
    <w:p w14:paraId="3BCA8BFB" w14:textId="245BCB12" w:rsidR="00BC7DB6" w:rsidRPr="00C869C8" w:rsidRDefault="00BC7DB6" w:rsidP="0059191A">
      <w:r w:rsidRPr="00BC7DB6"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3CFBDA9" wp14:editId="3E0A9323">
            <wp:simplePos x="0" y="0"/>
            <wp:positionH relativeFrom="margin">
              <wp:posOffset>-177800</wp:posOffset>
            </wp:positionH>
            <wp:positionV relativeFrom="paragraph">
              <wp:posOffset>-565785</wp:posOffset>
            </wp:positionV>
            <wp:extent cx="5360812" cy="422275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812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7A6ED" w14:textId="32886BEF" w:rsidR="00BC7DB6" w:rsidRPr="00C869C8" w:rsidRDefault="00BC7DB6" w:rsidP="0059191A"/>
    <w:p w14:paraId="28075EF4" w14:textId="793A61C7" w:rsidR="00BC7DB6" w:rsidRPr="00C869C8" w:rsidRDefault="00BC7DB6" w:rsidP="0059191A"/>
    <w:p w14:paraId="41933C05" w14:textId="36BB75E4" w:rsidR="00BC7DB6" w:rsidRPr="00C869C8" w:rsidRDefault="00BC7DB6" w:rsidP="0059191A"/>
    <w:p w14:paraId="50A66CF1" w14:textId="7F999C88" w:rsidR="00BC7DB6" w:rsidRPr="00C869C8" w:rsidRDefault="00BC7DB6" w:rsidP="0059191A"/>
    <w:p w14:paraId="43170943" w14:textId="65CB32EB" w:rsidR="00BC7DB6" w:rsidRPr="00C869C8" w:rsidRDefault="00BC7DB6" w:rsidP="0059191A"/>
    <w:p w14:paraId="3F6D4A92" w14:textId="5ED29DC7" w:rsidR="00BC7DB6" w:rsidRPr="00C869C8" w:rsidRDefault="00BC7DB6" w:rsidP="0059191A"/>
    <w:p w14:paraId="50FBB3DC" w14:textId="632FCD38" w:rsidR="00BC7DB6" w:rsidRPr="00C869C8" w:rsidRDefault="00BC7DB6" w:rsidP="0059191A"/>
    <w:p w14:paraId="3BE0D66E" w14:textId="3B8F01D1" w:rsidR="00BC7DB6" w:rsidRPr="00C869C8" w:rsidRDefault="00BC7DB6" w:rsidP="0059191A"/>
    <w:p w14:paraId="7845902E" w14:textId="661231AC" w:rsidR="00BC7DB6" w:rsidRPr="00C869C8" w:rsidRDefault="00BC7DB6" w:rsidP="0059191A"/>
    <w:p w14:paraId="4BFEEDFC" w14:textId="002F98E3" w:rsidR="00BC7DB6" w:rsidRPr="00C869C8" w:rsidRDefault="00BC7DB6" w:rsidP="0059191A">
      <w:r w:rsidRPr="00BC7DB6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D18CB6A" wp14:editId="0B5FE552">
            <wp:simplePos x="0" y="0"/>
            <wp:positionH relativeFrom="column">
              <wp:posOffset>-196850</wp:posOffset>
            </wp:positionH>
            <wp:positionV relativeFrom="paragraph">
              <wp:posOffset>51435</wp:posOffset>
            </wp:positionV>
            <wp:extent cx="5940425" cy="2809875"/>
            <wp:effectExtent l="0" t="0" r="3175" b="952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60E3B" w14:textId="4021CFE4" w:rsidR="00BC7DB6" w:rsidRPr="00C869C8" w:rsidRDefault="00BC7DB6" w:rsidP="0059191A"/>
    <w:p w14:paraId="5727D83C" w14:textId="7C28E571" w:rsidR="00BC7DB6" w:rsidRPr="00C869C8" w:rsidRDefault="00BC7DB6" w:rsidP="0059191A"/>
    <w:p w14:paraId="24198623" w14:textId="3D08E29B" w:rsidR="00BC7DB6" w:rsidRPr="00C869C8" w:rsidRDefault="00BC7DB6" w:rsidP="0059191A"/>
    <w:p w14:paraId="18EA193F" w14:textId="57C6B4B4" w:rsidR="00BC7DB6" w:rsidRPr="00C869C8" w:rsidRDefault="00BC7DB6" w:rsidP="0059191A"/>
    <w:p w14:paraId="7D0F3222" w14:textId="4B032CE6" w:rsidR="00BC7DB6" w:rsidRPr="00C869C8" w:rsidRDefault="00BC7DB6" w:rsidP="0059191A"/>
    <w:p w14:paraId="53DE58C8" w14:textId="1400D9B5" w:rsidR="00BC7DB6" w:rsidRPr="00C869C8" w:rsidRDefault="00BC7DB6" w:rsidP="0059191A"/>
    <w:p w14:paraId="7FACC18D" w14:textId="218A4565" w:rsidR="00BC7DB6" w:rsidRPr="00C869C8" w:rsidRDefault="00BC7DB6" w:rsidP="0059191A"/>
    <w:p w14:paraId="5095013E" w14:textId="127DD56B" w:rsidR="00BC7DB6" w:rsidRDefault="002F4A51" w:rsidP="00BC7DB6">
      <w:pPr>
        <w:pStyle w:val="1"/>
      </w:pPr>
      <w:bookmarkStart w:id="3" w:name="_Toc95822037"/>
      <w:r>
        <w:lastRenderedPageBreak/>
        <w:t>Итог</w:t>
      </w:r>
      <w:bookmarkEnd w:id="3"/>
    </w:p>
    <w:p w14:paraId="1A744135" w14:textId="1E4D299B" w:rsidR="00BC7DB6" w:rsidRPr="00BC7DB6" w:rsidRDefault="00BC7DB6" w:rsidP="00BC7DB6">
      <w:r>
        <w:t xml:space="preserve">В результате выполнения лабораторной работы был изучен способ организации работы с потоками ввода\вывода, получилось сделать консольное приложение. Я понял, что использование системы контроля версии </w:t>
      </w:r>
      <w:r>
        <w:rPr>
          <w:lang w:val="en-US"/>
        </w:rPr>
        <w:t>Git</w:t>
      </w:r>
      <w:r w:rsidRPr="00BC7DB6">
        <w:t xml:space="preserve"> </w:t>
      </w:r>
      <w:r>
        <w:t>очень помогает при работе с большим проектом. Мне понравилось выполнять данную лабораторную работу, я научился делать приложение</w:t>
      </w:r>
      <w:r w:rsidR="002F4A51">
        <w:t>,</w:t>
      </w:r>
      <w:r>
        <w:t xml:space="preserve"> взаимодействующее с пользователем.</w:t>
      </w:r>
    </w:p>
    <w:p w14:paraId="4135BE96" w14:textId="77777777" w:rsidR="00BC7DB6" w:rsidRPr="00BC7DB6" w:rsidRDefault="00BC7DB6" w:rsidP="0059191A"/>
    <w:sectPr w:rsidR="00BC7DB6" w:rsidRPr="00BC7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EA2"/>
    <w:multiLevelType w:val="multilevel"/>
    <w:tmpl w:val="559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3D0F"/>
    <w:multiLevelType w:val="multilevel"/>
    <w:tmpl w:val="6B4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96C42"/>
    <w:multiLevelType w:val="multilevel"/>
    <w:tmpl w:val="F3F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B"/>
    <w:rsid w:val="002F4A51"/>
    <w:rsid w:val="003470E9"/>
    <w:rsid w:val="00442419"/>
    <w:rsid w:val="0059191A"/>
    <w:rsid w:val="0061365A"/>
    <w:rsid w:val="006D751C"/>
    <w:rsid w:val="00772A7D"/>
    <w:rsid w:val="007A0F8B"/>
    <w:rsid w:val="008D2AE2"/>
    <w:rsid w:val="008F27F2"/>
    <w:rsid w:val="009F58CE"/>
    <w:rsid w:val="00A928DB"/>
    <w:rsid w:val="00BC7DB6"/>
    <w:rsid w:val="00C423C8"/>
    <w:rsid w:val="00C8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2168"/>
  <w15:chartTrackingRefBased/>
  <w15:docId w15:val="{A3411A55-6501-4AC9-B621-F2A0EE25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7F2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0E9"/>
    <w:rPr>
      <w:rFonts w:eastAsiaTheme="majorEastAsia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70E9"/>
    <w:pPr>
      <w:numPr>
        <w:ilvl w:val="1"/>
      </w:numPr>
      <w:ind w:firstLine="567"/>
    </w:pPr>
    <w:rPr>
      <w:rFonts w:eastAsiaTheme="minorEastAsia" w:cstheme="minorBidi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AE2"/>
    <w:pPr>
      <w:spacing w:after="100"/>
    </w:pPr>
  </w:style>
  <w:style w:type="character" w:styleId="a6">
    <w:name w:val="Hyperlink"/>
    <w:basedOn w:val="a0"/>
    <w:uiPriority w:val="99"/>
    <w:unhideWhenUsed/>
    <w:rsid w:val="008D2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saovch/lab_5_pro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ITMO_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ITMO_lab.dotx</Template>
  <TotalTime>76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4</cp:revision>
  <cp:lastPrinted>2022-02-17T14:04:00Z</cp:lastPrinted>
  <dcterms:created xsi:type="dcterms:W3CDTF">2022-02-15T08:52:00Z</dcterms:created>
  <dcterms:modified xsi:type="dcterms:W3CDTF">2022-02-17T14:04:00Z</dcterms:modified>
</cp:coreProperties>
</file>