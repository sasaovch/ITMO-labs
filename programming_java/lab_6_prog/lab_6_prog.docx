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CA5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E7CB5CE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11579002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673C4D0E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0F64F1FF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2EA48A4C" w14:textId="77777777" w:rsidR="009F58CE" w:rsidRDefault="009F58CE" w:rsidP="009F58CE">
      <w:pPr>
        <w:rPr>
          <w:sz w:val="28"/>
        </w:rPr>
      </w:pPr>
    </w:p>
    <w:p w14:paraId="795A4419" w14:textId="77777777" w:rsidR="009F58CE" w:rsidRDefault="009F58CE" w:rsidP="009F58CE">
      <w:pPr>
        <w:jc w:val="center"/>
        <w:rPr>
          <w:sz w:val="28"/>
        </w:rPr>
      </w:pPr>
    </w:p>
    <w:p w14:paraId="16F35FA8" w14:textId="77777777" w:rsidR="009F58CE" w:rsidRDefault="009F58CE" w:rsidP="009F58CE">
      <w:pPr>
        <w:jc w:val="center"/>
        <w:rPr>
          <w:sz w:val="28"/>
        </w:rPr>
      </w:pPr>
    </w:p>
    <w:p w14:paraId="11A96B27" w14:textId="3CD85648" w:rsidR="009F58CE" w:rsidRPr="00BC3126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7A0F8B">
        <w:rPr>
          <w:sz w:val="28"/>
        </w:rPr>
        <w:t xml:space="preserve"> по программированию</w:t>
      </w:r>
      <w:r>
        <w:rPr>
          <w:sz w:val="28"/>
        </w:rPr>
        <w:t xml:space="preserve"> №</w:t>
      </w:r>
      <w:r w:rsidR="00BC3126" w:rsidRPr="00BC3126">
        <w:rPr>
          <w:sz w:val="28"/>
        </w:rPr>
        <w:t>6</w:t>
      </w:r>
    </w:p>
    <w:p w14:paraId="7A56D8CA" w14:textId="47B532B0" w:rsidR="009F58CE" w:rsidRPr="00BC3126" w:rsidRDefault="009F58CE" w:rsidP="009F58CE">
      <w:pPr>
        <w:jc w:val="center"/>
        <w:rPr>
          <w:sz w:val="28"/>
          <w:lang w:val="en-US"/>
        </w:rPr>
      </w:pPr>
      <w:r>
        <w:rPr>
          <w:sz w:val="28"/>
        </w:rPr>
        <w:t xml:space="preserve">Вариант </w:t>
      </w:r>
      <w:r w:rsidR="007A0F8B">
        <w:rPr>
          <w:sz w:val="28"/>
        </w:rPr>
        <w:t>32</w:t>
      </w:r>
      <w:r w:rsidR="00BC3126" w:rsidRPr="00BC3126">
        <w:rPr>
          <w:sz w:val="28"/>
        </w:rPr>
        <w:t>2</w:t>
      </w:r>
      <w:r w:rsidR="00BC3126">
        <w:rPr>
          <w:sz w:val="28"/>
          <w:lang w:val="en-US"/>
        </w:rPr>
        <w:t>9</w:t>
      </w:r>
    </w:p>
    <w:p w14:paraId="70C7B1D2" w14:textId="77777777" w:rsidR="009F58CE" w:rsidRDefault="009F58CE" w:rsidP="009F58CE">
      <w:pPr>
        <w:jc w:val="center"/>
        <w:rPr>
          <w:sz w:val="28"/>
        </w:rPr>
      </w:pPr>
    </w:p>
    <w:p w14:paraId="37FDA99E" w14:textId="77777777" w:rsidR="009F58CE" w:rsidRDefault="009F58CE" w:rsidP="009F58CE">
      <w:pPr>
        <w:jc w:val="center"/>
        <w:rPr>
          <w:sz w:val="28"/>
        </w:rPr>
      </w:pPr>
    </w:p>
    <w:p w14:paraId="1960F4A2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3795A359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02A86587" w14:textId="4322787B" w:rsidR="009F58CE" w:rsidRPr="00C869C8" w:rsidRDefault="009F58CE" w:rsidP="009F58CE">
      <w:pPr>
        <w:jc w:val="right"/>
        <w:rPr>
          <w:bCs/>
        </w:rPr>
      </w:pPr>
      <w:r>
        <w:rPr>
          <w:bCs/>
        </w:rPr>
        <w:t xml:space="preserve">Проверил: </w:t>
      </w:r>
      <w:r w:rsidR="007A0F8B" w:rsidRPr="007A0F8B">
        <w:rPr>
          <w:bCs/>
        </w:rPr>
        <w:t>Усков Иван Владимирович</w:t>
      </w:r>
    </w:p>
    <w:p w14:paraId="114B9781" w14:textId="77777777" w:rsidR="009F58CE" w:rsidRDefault="009F58CE" w:rsidP="009F58CE">
      <w:pPr>
        <w:jc w:val="center"/>
        <w:rPr>
          <w:sz w:val="28"/>
        </w:rPr>
      </w:pPr>
    </w:p>
    <w:p w14:paraId="1BFFF0D5" w14:textId="77777777" w:rsidR="009F58CE" w:rsidRDefault="009F58CE" w:rsidP="009F58CE">
      <w:pPr>
        <w:jc w:val="center"/>
        <w:rPr>
          <w:sz w:val="28"/>
        </w:rPr>
      </w:pPr>
    </w:p>
    <w:p w14:paraId="44C6D200" w14:textId="77777777" w:rsidR="009F58CE" w:rsidRDefault="009F58CE" w:rsidP="009F58CE"/>
    <w:p w14:paraId="1A7333CD" w14:textId="77777777" w:rsidR="009F58CE" w:rsidRDefault="009F58CE" w:rsidP="009F58CE">
      <w:pPr>
        <w:rPr>
          <w:sz w:val="28"/>
        </w:rPr>
      </w:pPr>
    </w:p>
    <w:p w14:paraId="5097053B" w14:textId="77777777" w:rsidR="009F58CE" w:rsidRDefault="009F58CE" w:rsidP="009F58CE">
      <w:pPr>
        <w:rPr>
          <w:sz w:val="28"/>
        </w:rPr>
      </w:pPr>
    </w:p>
    <w:p w14:paraId="4CB08665" w14:textId="77777777" w:rsidR="009F58CE" w:rsidRDefault="008D2AE2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2B20A1FD" w14:textId="77777777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="00442419">
        <w:rPr>
          <w:sz w:val="28"/>
          <w:lang w:val="en-US"/>
        </w:rPr>
        <w:t>2</w:t>
      </w:r>
      <w:r w:rsidR="008D2AE2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1DF343D3" w14:textId="77777777" w:rsidR="00772A7D" w:rsidRPr="00772A7D" w:rsidRDefault="00772A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37EA5C4" w14:textId="0153CE88" w:rsidR="002F4A51" w:rsidRDefault="008D2AE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95822034" w:history="1">
            <w:r w:rsidR="002F4A51" w:rsidRPr="00ED468F">
              <w:rPr>
                <w:rStyle w:val="Hyperlink"/>
                <w:noProof/>
              </w:rPr>
              <w:t>Задание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_Toc95822034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 w:rsidR="006D751C">
              <w:rPr>
                <w:noProof/>
                <w:webHidden/>
              </w:rPr>
              <w:t>3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6CAA36ED" w14:textId="490BCAF9" w:rsidR="002F4A51" w:rsidRDefault="00BC312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5" w:history="1">
            <w:r w:rsidR="002F4A51" w:rsidRPr="00ED468F">
              <w:rPr>
                <w:rStyle w:val="Hyperlink"/>
                <w:noProof/>
              </w:rPr>
              <w:t>Выполнение работы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_Toc95822035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 w:rsidR="006D751C">
              <w:rPr>
                <w:noProof/>
                <w:webHidden/>
              </w:rPr>
              <w:t>6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590A236C" w14:textId="3532D74A" w:rsidR="002F4A51" w:rsidRDefault="00BC312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6" w:history="1">
            <w:r w:rsidR="002F4A51" w:rsidRPr="00ED468F">
              <w:rPr>
                <w:rStyle w:val="Hyperlink"/>
                <w:noProof/>
              </w:rPr>
              <w:t>Пример выполнения программы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_Toc95822036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 w:rsidR="006D751C">
              <w:rPr>
                <w:noProof/>
                <w:webHidden/>
              </w:rPr>
              <w:t>8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74FDD3DA" w14:textId="33A851D7" w:rsidR="002F4A51" w:rsidRDefault="00BC312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2037" w:history="1">
            <w:r w:rsidR="002F4A51" w:rsidRPr="00ED468F">
              <w:rPr>
                <w:rStyle w:val="Hyperlink"/>
                <w:noProof/>
              </w:rPr>
              <w:t>Итог</w:t>
            </w:r>
            <w:r w:rsidR="002F4A51">
              <w:rPr>
                <w:noProof/>
                <w:webHidden/>
              </w:rPr>
              <w:tab/>
            </w:r>
            <w:r w:rsidR="002F4A51">
              <w:rPr>
                <w:noProof/>
                <w:webHidden/>
              </w:rPr>
              <w:fldChar w:fldCharType="begin"/>
            </w:r>
            <w:r w:rsidR="002F4A51">
              <w:rPr>
                <w:noProof/>
                <w:webHidden/>
              </w:rPr>
              <w:instrText xml:space="preserve"> PAGEREF _Toc95822037 \h </w:instrText>
            </w:r>
            <w:r w:rsidR="002F4A51">
              <w:rPr>
                <w:noProof/>
                <w:webHidden/>
              </w:rPr>
            </w:r>
            <w:r w:rsidR="002F4A51">
              <w:rPr>
                <w:noProof/>
                <w:webHidden/>
              </w:rPr>
              <w:fldChar w:fldCharType="separate"/>
            </w:r>
            <w:r w:rsidR="006D751C">
              <w:rPr>
                <w:noProof/>
                <w:webHidden/>
              </w:rPr>
              <w:t>10</w:t>
            </w:r>
            <w:r w:rsidR="002F4A51">
              <w:rPr>
                <w:noProof/>
                <w:webHidden/>
              </w:rPr>
              <w:fldChar w:fldCharType="end"/>
            </w:r>
          </w:hyperlink>
        </w:p>
        <w:p w14:paraId="29271925" w14:textId="48B5486F" w:rsidR="00772A7D" w:rsidRPr="00772A7D" w:rsidRDefault="008D2AE2">
          <w:r>
            <w:fldChar w:fldCharType="end"/>
          </w:r>
        </w:p>
      </w:sdtContent>
    </w:sdt>
    <w:p w14:paraId="5BFC57AA" w14:textId="2297CC2E" w:rsidR="00772A7D" w:rsidRDefault="007A0F8B" w:rsidP="00772A7D">
      <w:pPr>
        <w:pStyle w:val="Heading1"/>
      </w:pPr>
      <w:bookmarkStart w:id="0" w:name="_Toc95822034"/>
      <w:r>
        <w:lastRenderedPageBreak/>
        <w:t>Задание</w:t>
      </w:r>
      <w:bookmarkEnd w:id="0"/>
    </w:p>
    <w:p w14:paraId="33DA3020" w14:textId="77777777" w:rsidR="00BC3126" w:rsidRPr="00BC3126" w:rsidRDefault="00BC3126" w:rsidP="00BC3126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Разделить программу из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hyperlink r:id="rId6" w:anchor="lab5" w:history="1">
        <w:r w:rsidRPr="00BC3126">
          <w:rPr>
            <w:rFonts w:ascii="Segoe UI" w:eastAsia="Times New Roman" w:hAnsi="Segoe UI" w:cs="Segoe UI"/>
            <w:color w:val="337AB7"/>
            <w:u w:val="single"/>
          </w:rPr>
          <w:t>лабораторной работы №5</w:t>
        </w:r>
      </w:hyperlink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Segoe UI" w:eastAsia="Times New Roman" w:hAnsi="Segoe UI" w:cs="Segoe UI"/>
          <w:color w:val="212529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4750FEB" w14:textId="77777777" w:rsidR="00BC3126" w:rsidRPr="00BC3126" w:rsidRDefault="00BC3126" w:rsidP="00BC3126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Необходимо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выполнить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следующие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требования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:</w:t>
      </w:r>
    </w:p>
    <w:p w14:paraId="29F09179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r w:rsidRPr="00BC3126">
        <w:rPr>
          <w:rFonts w:ascii="Segoe UI" w:eastAsia="Times New Roman" w:hAnsi="Segoe UI" w:cs="Segoe UI"/>
          <w:color w:val="212529"/>
        </w:rPr>
        <w:t xml:space="preserve">Операции обработки объектов коллекции должны быть реализованы с помощью </w:t>
      </w:r>
      <w:r w:rsidRPr="00BC3126">
        <w:rPr>
          <w:rFonts w:ascii="Segoe UI" w:eastAsia="Times New Roman" w:hAnsi="Segoe UI" w:cs="Segoe UI"/>
          <w:color w:val="212529"/>
          <w:lang w:val="en-US"/>
        </w:rPr>
        <w:t xml:space="preserve">Stream API с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использованием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лямбда-выражений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0D09A667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 w:rsidRPr="00BC3126">
        <w:rPr>
          <w:rFonts w:ascii="Segoe UI" w:eastAsia="Times New Roman" w:hAnsi="Segoe UI" w:cs="Segoe UI"/>
          <w:color w:val="212529"/>
        </w:rPr>
        <w:t>сериализованном</w:t>
      </w:r>
      <w:proofErr w:type="spellEnd"/>
      <w:r w:rsidRPr="00BC3126">
        <w:rPr>
          <w:rFonts w:ascii="Segoe UI" w:eastAsia="Times New Roman" w:hAnsi="Segoe UI" w:cs="Segoe UI"/>
          <w:color w:val="212529"/>
        </w:rPr>
        <w:t xml:space="preserve"> виде.</w:t>
      </w:r>
    </w:p>
    <w:p w14:paraId="46416FEB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Объекты в коллекции, передаваемой клиенту, должны быть отсортированы по местоположению</w:t>
      </w:r>
    </w:p>
    <w:p w14:paraId="576F748B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69D6E118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 xml:space="preserve">Обмен данными между клиентом и сервером должен осуществляться по протоколу </w:t>
      </w:r>
      <w:r w:rsidRPr="00BC3126">
        <w:rPr>
          <w:rFonts w:ascii="Segoe UI" w:eastAsia="Times New Roman" w:hAnsi="Segoe UI" w:cs="Segoe UI"/>
          <w:color w:val="212529"/>
          <w:lang w:val="en-US"/>
        </w:rPr>
        <w:t>UDP</w:t>
      </w:r>
    </w:p>
    <w:p w14:paraId="7386456F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Для обмена данными на сервере необходимо использовать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Segoe UI" w:eastAsia="Times New Roman" w:hAnsi="Segoe UI" w:cs="Segoe UI"/>
          <w:b/>
          <w:bCs/>
          <w:color w:val="212529"/>
        </w:rPr>
        <w:t>сетевой канал</w:t>
      </w:r>
    </w:p>
    <w:p w14:paraId="0122ACDD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Для обмена данными на клиенте необходимо использовать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</w:rPr>
        <w:t>датаграммы</w:t>
      </w:r>
      <w:proofErr w:type="spellEnd"/>
    </w:p>
    <w:p w14:paraId="2A4E3F60" w14:textId="77777777" w:rsidR="00BC3126" w:rsidRPr="00BC3126" w:rsidRDefault="00BC3126" w:rsidP="00BC31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Сетевые каналы должны использоваться в неблокирующем режиме.</w:t>
      </w:r>
    </w:p>
    <w:p w14:paraId="16E21C59" w14:textId="77777777" w:rsidR="00BC3126" w:rsidRPr="00BC3126" w:rsidRDefault="00BC3126" w:rsidP="00BC3126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Обязанности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серверного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приложения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:</w:t>
      </w:r>
    </w:p>
    <w:p w14:paraId="7B663278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Работа с файлом, хранящим коллекцию.</w:t>
      </w:r>
    </w:p>
    <w:p w14:paraId="1AAB2DA1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Управление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коллекцией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объектов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3402374E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54107F8E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Ожидание подключений и запросов от клиента.</w:t>
      </w:r>
    </w:p>
    <w:p w14:paraId="17FA4AB9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Обработка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полученных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запросов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(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команд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).</w:t>
      </w:r>
    </w:p>
    <w:p w14:paraId="78115067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Сохранение коллекции в файл при завершении работы приложения.</w:t>
      </w:r>
    </w:p>
    <w:p w14:paraId="4B467E45" w14:textId="77777777" w:rsidR="00BC3126" w:rsidRPr="00BC3126" w:rsidRDefault="00BC3126" w:rsidP="00BC31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6A670AD6" w14:textId="77777777" w:rsidR="00BC3126" w:rsidRPr="00BC3126" w:rsidRDefault="00BC3126" w:rsidP="00BC3126">
      <w:pPr>
        <w:spacing w:after="0" w:line="240" w:lineRule="auto"/>
        <w:ind w:firstLine="0"/>
        <w:jc w:val="left"/>
        <w:rPr>
          <w:rFonts w:eastAsia="Times New Roman"/>
        </w:rPr>
      </w:pPr>
      <w:r w:rsidRPr="00BC3126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E17918E" w14:textId="77777777" w:rsidR="00BC3126" w:rsidRPr="00BC3126" w:rsidRDefault="00BC3126" w:rsidP="00BC31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Модуль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приёма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подключений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3937B7F2" w14:textId="77777777" w:rsidR="00BC3126" w:rsidRPr="00BC3126" w:rsidRDefault="00BC3126" w:rsidP="00BC31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Модуль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чтения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запроса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2998A412" w14:textId="77777777" w:rsidR="00BC3126" w:rsidRPr="00BC3126" w:rsidRDefault="00BC3126" w:rsidP="00BC31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Модуль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обработки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полученных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команд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5FDB0241" w14:textId="77777777" w:rsidR="00BC3126" w:rsidRPr="00BC3126" w:rsidRDefault="00BC3126" w:rsidP="00BC31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Модуль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отправки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ответов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клиенту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6FF26EE6" w14:textId="77777777" w:rsidR="00BC3126" w:rsidRPr="00BC3126" w:rsidRDefault="00BC3126" w:rsidP="00BC3126">
      <w:pPr>
        <w:spacing w:after="0" w:line="240" w:lineRule="auto"/>
        <w:ind w:firstLine="0"/>
        <w:jc w:val="left"/>
        <w:rPr>
          <w:rFonts w:eastAsia="Times New Roman"/>
        </w:rPr>
      </w:pPr>
      <w:r w:rsidRPr="00BC3126">
        <w:rPr>
          <w:rFonts w:ascii="Segoe UI" w:eastAsia="Times New Roman" w:hAnsi="Segoe UI" w:cs="Segoe UI"/>
          <w:color w:val="212529"/>
          <w:shd w:val="clear" w:color="auto" w:fill="FFFFFF"/>
        </w:rPr>
        <w:t>Сервер должен работать в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> </w:t>
      </w:r>
      <w:r w:rsidRPr="00BC3126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однопоточном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> 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</w:rPr>
        <w:t>режиме.</w:t>
      </w:r>
    </w:p>
    <w:p w14:paraId="42954DFD" w14:textId="77777777" w:rsidR="00BC3126" w:rsidRPr="00BC3126" w:rsidRDefault="00BC3126" w:rsidP="00BC3126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Обязанности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клиентского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приложения</w:t>
      </w:r>
      <w:proofErr w:type="spellEnd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:</w:t>
      </w:r>
    </w:p>
    <w:p w14:paraId="74DDB40E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Чтение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команд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из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консоли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7851726C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lang w:val="en-US"/>
        </w:rPr>
      </w:pP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lastRenderedPageBreak/>
        <w:t>Валидация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вводимых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 xml:space="preserve"> </w:t>
      </w:r>
      <w:proofErr w:type="spellStart"/>
      <w:r w:rsidRPr="00BC3126">
        <w:rPr>
          <w:rFonts w:ascii="Segoe UI" w:eastAsia="Times New Roman" w:hAnsi="Segoe UI" w:cs="Segoe UI"/>
          <w:color w:val="212529"/>
          <w:lang w:val="en-US"/>
        </w:rPr>
        <w:t>данных</w:t>
      </w:r>
      <w:proofErr w:type="spellEnd"/>
      <w:r w:rsidRPr="00BC3126">
        <w:rPr>
          <w:rFonts w:ascii="Segoe UI" w:eastAsia="Times New Roman" w:hAnsi="Segoe UI" w:cs="Segoe UI"/>
          <w:color w:val="212529"/>
          <w:lang w:val="en-US"/>
        </w:rPr>
        <w:t>.</w:t>
      </w:r>
    </w:p>
    <w:p w14:paraId="679F8474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proofErr w:type="spellStart"/>
      <w:r w:rsidRPr="00BC3126">
        <w:rPr>
          <w:rFonts w:ascii="Segoe UI" w:eastAsia="Times New Roman" w:hAnsi="Segoe UI" w:cs="Segoe UI"/>
          <w:color w:val="212529"/>
        </w:rPr>
        <w:t>Сериализация</w:t>
      </w:r>
      <w:proofErr w:type="spellEnd"/>
      <w:r w:rsidRPr="00BC3126">
        <w:rPr>
          <w:rFonts w:ascii="Segoe UI" w:eastAsia="Times New Roman" w:hAnsi="Segoe UI" w:cs="Segoe UI"/>
          <w:color w:val="212529"/>
        </w:rPr>
        <w:t xml:space="preserve"> введённой команды и её аргументов.</w:t>
      </w:r>
    </w:p>
    <w:p w14:paraId="6DA953A5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Отправка полученной команды и её аргументов на сервер.</w:t>
      </w:r>
    </w:p>
    <w:p w14:paraId="13FAC44D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16496C0E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Команду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save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Segoe UI" w:eastAsia="Times New Roman" w:hAnsi="Segoe UI" w:cs="Segoe UI"/>
          <w:color w:val="212529"/>
        </w:rPr>
        <w:t>из клиентского приложения необходимо убрать.</w:t>
      </w:r>
    </w:p>
    <w:p w14:paraId="19C323C3" w14:textId="77777777" w:rsidR="00BC3126" w:rsidRPr="00BC3126" w:rsidRDefault="00BC3126" w:rsidP="00BC31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</w:rPr>
      </w:pPr>
      <w:r w:rsidRPr="00BC3126">
        <w:rPr>
          <w:rFonts w:ascii="Segoe UI" w:eastAsia="Times New Roman" w:hAnsi="Segoe UI" w:cs="Segoe UI"/>
          <w:color w:val="212529"/>
        </w:rPr>
        <w:t>Команда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exit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r w:rsidRPr="00BC3126">
        <w:rPr>
          <w:rFonts w:ascii="Segoe UI" w:eastAsia="Times New Roman" w:hAnsi="Segoe UI" w:cs="Segoe UI"/>
          <w:color w:val="212529"/>
        </w:rPr>
        <w:t>завершает работу клиентского приложения.</w:t>
      </w:r>
    </w:p>
    <w:p w14:paraId="6E3FBF09" w14:textId="77777777" w:rsidR="00BC3126" w:rsidRPr="00BC3126" w:rsidRDefault="00BC3126" w:rsidP="00BC3126">
      <w:pPr>
        <w:spacing w:after="0" w:line="240" w:lineRule="auto"/>
        <w:ind w:firstLine="0"/>
        <w:jc w:val="left"/>
        <w:rPr>
          <w:rFonts w:eastAsia="Times New Roman"/>
        </w:rPr>
      </w:pPr>
      <w:r w:rsidRPr="00BC3126">
        <w:rPr>
          <w:rFonts w:ascii="Segoe UI" w:eastAsia="Times New Roman" w:hAnsi="Segoe UI" w:cs="Segoe UI"/>
          <w:b/>
          <w:bCs/>
          <w:color w:val="212529"/>
          <w:shd w:val="clear" w:color="auto" w:fill="FFFFFF"/>
        </w:rPr>
        <w:t>Важно!</w:t>
      </w:r>
      <w:r w:rsidRPr="00BC3126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val="en-US"/>
        </w:rPr>
        <w:t> 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>add</w:t>
      </w:r>
      <w:r w:rsidRPr="00BC3126">
        <w:rPr>
          <w:rFonts w:ascii="Segoe UI" w:eastAsia="Times New Roman" w:hAnsi="Segoe UI" w:cs="Segoe UI"/>
          <w:color w:val="212529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D4501E8" w14:textId="11A00B0C" w:rsidR="007A0F8B" w:rsidRPr="00BC3126" w:rsidRDefault="00BC3126" w:rsidP="00BC3126">
      <w:pPr>
        <w:shd w:val="clear" w:color="auto" w:fill="FFFFFF"/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color w:val="212529"/>
          <w:lang w:val="en-US"/>
        </w:rPr>
      </w:pPr>
      <w:r w:rsidRPr="00BC3126">
        <w:rPr>
          <w:rFonts w:ascii="Segoe UI" w:eastAsia="Times New Roman" w:hAnsi="Segoe UI" w:cs="Segoe UI"/>
          <w:b/>
          <w:bCs/>
          <w:color w:val="212529"/>
        </w:rPr>
        <w:t>Дополнительное задание:</w:t>
      </w:r>
      <w:r w:rsidRPr="00BC3126">
        <w:rPr>
          <w:rFonts w:ascii="Segoe UI" w:eastAsia="Times New Roman" w:hAnsi="Segoe UI" w:cs="Segoe UI"/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</w:t>
      </w:r>
      <w:r w:rsidRPr="00BC3126">
        <w:rPr>
          <w:rFonts w:ascii="Segoe UI" w:eastAsia="Times New Roman" w:hAnsi="Segoe UI" w:cs="Segoe UI"/>
          <w:color w:val="212529"/>
          <w:lang w:val="en-US"/>
        </w:rPr>
        <w:t> </w:t>
      </w:r>
      <w:proofErr w:type="spellStart"/>
      <w:r w:rsidRPr="00BC3126">
        <w:rPr>
          <w:rFonts w:ascii="Segoe UI" w:eastAsia="Times New Roman" w:hAnsi="Segoe UI" w:cs="Segoe UI"/>
          <w:b/>
          <w:bCs/>
          <w:color w:val="212529"/>
          <w:lang w:val="en-US"/>
        </w:rPr>
        <w:t>Logback</w:t>
      </w:r>
      <w:proofErr w:type="spellEnd"/>
    </w:p>
    <w:p w14:paraId="35782B92" w14:textId="4D1AC67F" w:rsidR="007A0F8B" w:rsidRDefault="007A0F8B" w:rsidP="007A0F8B">
      <w:pPr>
        <w:pStyle w:val="Heading1"/>
      </w:pPr>
      <w:bookmarkStart w:id="1" w:name="_Toc95822035"/>
      <w:r>
        <w:lastRenderedPageBreak/>
        <w:t>Выполнение</w:t>
      </w:r>
      <w:r w:rsidRPr="00C869C8">
        <w:rPr>
          <w:lang w:val="en-US"/>
        </w:rPr>
        <w:t xml:space="preserve"> </w:t>
      </w:r>
      <w:r>
        <w:t>работ</w:t>
      </w:r>
      <w:bookmarkEnd w:id="1"/>
    </w:p>
    <w:p w14:paraId="173DCF61" w14:textId="27D42D9E" w:rsidR="00BC3126" w:rsidRPr="00BC3126" w:rsidRDefault="00BC3126" w:rsidP="00BC3126">
      <w:pPr>
        <w:rPr>
          <w:lang w:val="en-US"/>
        </w:rPr>
      </w:pPr>
      <w:r>
        <w:t>Ссылка на репозиторий:</w:t>
      </w:r>
    </w:p>
    <w:p w14:paraId="1C441140" w14:textId="5393C0DC" w:rsidR="0059191A" w:rsidRDefault="00BC3126" w:rsidP="00BC3126">
      <w:pPr>
        <w:rPr>
          <w:lang w:val="en-US"/>
        </w:rPr>
      </w:pPr>
      <w:hyperlink r:id="rId7" w:history="1">
        <w:r w:rsidRPr="00BC3126">
          <w:rPr>
            <w:rStyle w:val="Hyperlink"/>
            <w:lang w:val="en-US"/>
          </w:rPr>
          <w:t>https://github.com/sasaovch/lab_6_prog</w:t>
        </w:r>
      </w:hyperlink>
    </w:p>
    <w:p w14:paraId="5095013E" w14:textId="127DD56B" w:rsidR="00BC7DB6" w:rsidRDefault="002F4A51" w:rsidP="00BC7DB6">
      <w:pPr>
        <w:pStyle w:val="Heading1"/>
      </w:pPr>
      <w:bookmarkStart w:id="2" w:name="_Toc95822037"/>
      <w:r>
        <w:lastRenderedPageBreak/>
        <w:t>Итог</w:t>
      </w:r>
      <w:bookmarkEnd w:id="2"/>
    </w:p>
    <w:p w14:paraId="4135BE96" w14:textId="0BFE0725" w:rsidR="00BC7DB6" w:rsidRPr="00BC7DB6" w:rsidRDefault="00BC7DB6" w:rsidP="00BC3126">
      <w:r>
        <w:t>В результате выполнения лабораторной работы был</w:t>
      </w:r>
      <w:r w:rsidR="00BC3126">
        <w:t>и</w:t>
      </w:r>
      <w:r>
        <w:t xml:space="preserve"> изучен</w:t>
      </w:r>
      <w:r w:rsidR="00BC3126">
        <w:t>ы</w:t>
      </w:r>
      <w:r>
        <w:t xml:space="preserve"> способ</w:t>
      </w:r>
      <w:r w:rsidR="00BC3126">
        <w:t xml:space="preserve">ы обмена данными через протоколы </w:t>
      </w:r>
      <w:r w:rsidR="00BC3126">
        <w:rPr>
          <w:lang w:val="en-US"/>
        </w:rPr>
        <w:t>UDP</w:t>
      </w:r>
      <w:r w:rsidR="00BC3126" w:rsidRPr="00BC3126">
        <w:t xml:space="preserve"> </w:t>
      </w:r>
      <w:r w:rsidR="00BC3126">
        <w:t xml:space="preserve">и </w:t>
      </w:r>
      <w:r w:rsidR="00BC3126">
        <w:rPr>
          <w:lang w:val="en-US"/>
        </w:rPr>
        <w:t>TCP</w:t>
      </w:r>
      <w:r>
        <w:t xml:space="preserve">. Я </w:t>
      </w:r>
      <w:r w:rsidR="00BC3126">
        <w:t>изучил клиент-серверную архитектуру.</w:t>
      </w:r>
    </w:p>
    <w:sectPr w:rsidR="00BC7DB6" w:rsidRPr="00BC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EA2"/>
    <w:multiLevelType w:val="multilevel"/>
    <w:tmpl w:val="559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436B"/>
    <w:multiLevelType w:val="multilevel"/>
    <w:tmpl w:val="5BE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3D0F"/>
    <w:multiLevelType w:val="multilevel"/>
    <w:tmpl w:val="6B4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C7BDB"/>
    <w:multiLevelType w:val="multilevel"/>
    <w:tmpl w:val="BF5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6C42"/>
    <w:multiLevelType w:val="multilevel"/>
    <w:tmpl w:val="F3F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C3D79"/>
    <w:multiLevelType w:val="multilevel"/>
    <w:tmpl w:val="11D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62E26"/>
    <w:multiLevelType w:val="multilevel"/>
    <w:tmpl w:val="4CC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27881">
    <w:abstractNumId w:val="2"/>
  </w:num>
  <w:num w:numId="2" w16cid:durableId="1427269980">
    <w:abstractNumId w:val="0"/>
  </w:num>
  <w:num w:numId="3" w16cid:durableId="979270133">
    <w:abstractNumId w:val="4"/>
  </w:num>
  <w:num w:numId="4" w16cid:durableId="1128861542">
    <w:abstractNumId w:val="5"/>
  </w:num>
  <w:num w:numId="5" w16cid:durableId="1715078816">
    <w:abstractNumId w:val="6"/>
  </w:num>
  <w:num w:numId="6" w16cid:durableId="1550193107">
    <w:abstractNumId w:val="3"/>
  </w:num>
  <w:num w:numId="7" w16cid:durableId="23798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B"/>
    <w:rsid w:val="002F4A51"/>
    <w:rsid w:val="003470E9"/>
    <w:rsid w:val="00442419"/>
    <w:rsid w:val="0059191A"/>
    <w:rsid w:val="0061365A"/>
    <w:rsid w:val="006D751C"/>
    <w:rsid w:val="00772A7D"/>
    <w:rsid w:val="007A0F8B"/>
    <w:rsid w:val="008D2AE2"/>
    <w:rsid w:val="008F27F2"/>
    <w:rsid w:val="009F58CE"/>
    <w:rsid w:val="00A928DB"/>
    <w:rsid w:val="00BC3126"/>
    <w:rsid w:val="00BC7DB6"/>
    <w:rsid w:val="00C423C8"/>
    <w:rsid w:val="00C8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2168"/>
  <w15:chartTrackingRefBased/>
  <w15:docId w15:val="{A3411A55-6501-4AC9-B621-F2A0EE25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F2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E9"/>
    <w:rPr>
      <w:rFonts w:eastAsiaTheme="majorEastAsia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D2A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saovch/lab_6_pr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ITMO_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ITMO_lab.dotx</Template>
  <TotalTime>82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5</cp:revision>
  <cp:lastPrinted>2022-02-17T14:04:00Z</cp:lastPrinted>
  <dcterms:created xsi:type="dcterms:W3CDTF">2022-02-15T08:52:00Z</dcterms:created>
  <dcterms:modified xsi:type="dcterms:W3CDTF">2022-04-12T09:04:00Z</dcterms:modified>
</cp:coreProperties>
</file>