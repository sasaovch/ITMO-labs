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C2DD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4FF26BD4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221F922A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3037092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4A682531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1867AFD4" w14:textId="77777777" w:rsidR="009F58CE" w:rsidRDefault="009F58CE" w:rsidP="009F58CE">
      <w:pPr>
        <w:rPr>
          <w:sz w:val="28"/>
        </w:rPr>
      </w:pPr>
    </w:p>
    <w:p w14:paraId="5CD1287D" w14:textId="77777777" w:rsidR="009F58CE" w:rsidRDefault="009F58CE" w:rsidP="009F58CE">
      <w:pPr>
        <w:jc w:val="center"/>
        <w:rPr>
          <w:sz w:val="28"/>
        </w:rPr>
      </w:pPr>
    </w:p>
    <w:p w14:paraId="5F0B2065" w14:textId="77777777" w:rsidR="009F58CE" w:rsidRDefault="009F58CE" w:rsidP="009F58CE">
      <w:pPr>
        <w:jc w:val="center"/>
        <w:rPr>
          <w:sz w:val="28"/>
        </w:rPr>
      </w:pPr>
    </w:p>
    <w:p w14:paraId="48E6AC7D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14:paraId="54742388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Синтез помехоустойчивого кода</w:t>
      </w:r>
    </w:p>
    <w:p w14:paraId="0683F65F" w14:textId="6669AEB1" w:rsidR="009F58CE" w:rsidRPr="00F618A5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EA6CF9" w:rsidRPr="00F618A5">
        <w:rPr>
          <w:sz w:val="28"/>
        </w:rPr>
        <w:t>32856</w:t>
      </w:r>
    </w:p>
    <w:p w14:paraId="0F8F4573" w14:textId="77777777" w:rsidR="009F58CE" w:rsidRDefault="009F58CE" w:rsidP="009F58CE">
      <w:pPr>
        <w:jc w:val="center"/>
        <w:rPr>
          <w:sz w:val="28"/>
        </w:rPr>
      </w:pPr>
    </w:p>
    <w:p w14:paraId="06680354" w14:textId="77777777" w:rsidR="009F58CE" w:rsidRDefault="009F58CE" w:rsidP="009F58CE">
      <w:pPr>
        <w:jc w:val="center"/>
        <w:rPr>
          <w:sz w:val="28"/>
        </w:rPr>
      </w:pPr>
    </w:p>
    <w:p w14:paraId="5F5469FB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4472B26D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7F33DD2E" w14:textId="77777777" w:rsidR="009F58CE" w:rsidRDefault="009F58CE" w:rsidP="009F58CE">
      <w:pPr>
        <w:jc w:val="right"/>
        <w:rPr>
          <w:bCs/>
        </w:rPr>
      </w:pPr>
      <w:r>
        <w:rPr>
          <w:bCs/>
        </w:rPr>
        <w:t xml:space="preserve">Проверил: к.т.н. преподаватель </w:t>
      </w:r>
      <w:r>
        <w:t>Белозубов А.В.</w:t>
      </w:r>
    </w:p>
    <w:p w14:paraId="03B928E6" w14:textId="77777777" w:rsidR="009F58CE" w:rsidRDefault="009F58CE" w:rsidP="009F58CE">
      <w:pPr>
        <w:jc w:val="center"/>
        <w:rPr>
          <w:sz w:val="28"/>
        </w:rPr>
      </w:pPr>
    </w:p>
    <w:p w14:paraId="7162A457" w14:textId="77777777" w:rsidR="009F58CE" w:rsidRDefault="009F58CE" w:rsidP="009F58CE">
      <w:pPr>
        <w:jc w:val="center"/>
        <w:rPr>
          <w:sz w:val="28"/>
        </w:rPr>
      </w:pPr>
    </w:p>
    <w:p w14:paraId="7047A4EC" w14:textId="77777777" w:rsidR="009F58CE" w:rsidRDefault="009F58CE" w:rsidP="009F58CE"/>
    <w:p w14:paraId="078EF3BD" w14:textId="77777777" w:rsidR="009F58CE" w:rsidRDefault="009F58CE" w:rsidP="009F58CE">
      <w:pPr>
        <w:rPr>
          <w:sz w:val="28"/>
        </w:rPr>
      </w:pPr>
    </w:p>
    <w:p w14:paraId="122952D5" w14:textId="77777777" w:rsidR="009F58CE" w:rsidRDefault="009F58CE" w:rsidP="009F58CE">
      <w:pPr>
        <w:rPr>
          <w:sz w:val="28"/>
        </w:rPr>
      </w:pPr>
    </w:p>
    <w:p w14:paraId="565B7F8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0F39640C" w14:textId="0B48A470" w:rsidR="00C423C8" w:rsidRPr="00F377B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Pr="00F377BD">
        <w:rPr>
          <w:sz w:val="28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770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2EC22" w14:textId="3FF8CC3B" w:rsidR="00F377BD" w:rsidRPr="00F377BD" w:rsidRDefault="00F377B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F377B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223B1CD" w14:textId="4C2FCBE3" w:rsidR="00503041" w:rsidRDefault="00F3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377BD">
            <w:fldChar w:fldCharType="begin"/>
          </w:r>
          <w:r w:rsidRPr="00F377BD">
            <w:instrText xml:space="preserve"> TOC \o "1-3" \h \z \u </w:instrText>
          </w:r>
          <w:r w:rsidRPr="00F377BD">
            <w:fldChar w:fldCharType="separate"/>
          </w:r>
          <w:hyperlink w:anchor="_Toc88555874" w:history="1">
            <w:r w:rsidR="00503041" w:rsidRPr="00D275DC">
              <w:rPr>
                <w:rStyle w:val="a7"/>
                <w:noProof/>
              </w:rPr>
              <w:t>Задание</w:t>
            </w:r>
            <w:r w:rsidR="00503041">
              <w:rPr>
                <w:noProof/>
                <w:webHidden/>
              </w:rPr>
              <w:tab/>
            </w:r>
            <w:r w:rsidR="00503041">
              <w:rPr>
                <w:noProof/>
                <w:webHidden/>
              </w:rPr>
              <w:fldChar w:fldCharType="begin"/>
            </w:r>
            <w:r w:rsidR="00503041">
              <w:rPr>
                <w:noProof/>
                <w:webHidden/>
              </w:rPr>
              <w:instrText xml:space="preserve"> PAGEREF _Toc88555874 \h </w:instrText>
            </w:r>
            <w:r w:rsidR="00503041">
              <w:rPr>
                <w:noProof/>
                <w:webHidden/>
              </w:rPr>
            </w:r>
            <w:r w:rsidR="00503041">
              <w:rPr>
                <w:noProof/>
                <w:webHidden/>
              </w:rPr>
              <w:fldChar w:fldCharType="separate"/>
            </w:r>
            <w:r w:rsidR="00503041">
              <w:rPr>
                <w:noProof/>
                <w:webHidden/>
              </w:rPr>
              <w:t>3</w:t>
            </w:r>
            <w:r w:rsidR="00503041">
              <w:rPr>
                <w:noProof/>
                <w:webHidden/>
              </w:rPr>
              <w:fldChar w:fldCharType="end"/>
            </w:r>
          </w:hyperlink>
        </w:p>
        <w:p w14:paraId="4E68CDDA" w14:textId="09D9BF2A" w:rsidR="00503041" w:rsidRDefault="004878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555875" w:history="1">
            <w:r w:rsidR="00503041" w:rsidRPr="00D275DC">
              <w:rPr>
                <w:rStyle w:val="a7"/>
                <w:noProof/>
              </w:rPr>
              <w:t>Выполнение</w:t>
            </w:r>
            <w:r w:rsidR="00503041" w:rsidRPr="00D275DC">
              <w:rPr>
                <w:rStyle w:val="a7"/>
                <w:noProof/>
                <w:lang w:val="en-US"/>
              </w:rPr>
              <w:t xml:space="preserve"> </w:t>
            </w:r>
            <w:r w:rsidR="00503041" w:rsidRPr="00D275DC">
              <w:rPr>
                <w:rStyle w:val="a7"/>
                <w:noProof/>
              </w:rPr>
              <w:t>работы</w:t>
            </w:r>
            <w:r w:rsidR="00503041">
              <w:rPr>
                <w:noProof/>
                <w:webHidden/>
              </w:rPr>
              <w:tab/>
            </w:r>
            <w:r w:rsidR="00503041">
              <w:rPr>
                <w:noProof/>
                <w:webHidden/>
              </w:rPr>
              <w:fldChar w:fldCharType="begin"/>
            </w:r>
            <w:r w:rsidR="00503041">
              <w:rPr>
                <w:noProof/>
                <w:webHidden/>
              </w:rPr>
              <w:instrText xml:space="preserve"> PAGEREF _Toc88555875 \h </w:instrText>
            </w:r>
            <w:r w:rsidR="00503041">
              <w:rPr>
                <w:noProof/>
                <w:webHidden/>
              </w:rPr>
            </w:r>
            <w:r w:rsidR="00503041">
              <w:rPr>
                <w:noProof/>
                <w:webHidden/>
              </w:rPr>
              <w:fldChar w:fldCharType="separate"/>
            </w:r>
            <w:r w:rsidR="00503041">
              <w:rPr>
                <w:noProof/>
                <w:webHidden/>
              </w:rPr>
              <w:t>4</w:t>
            </w:r>
            <w:r w:rsidR="00503041">
              <w:rPr>
                <w:noProof/>
                <w:webHidden/>
              </w:rPr>
              <w:fldChar w:fldCharType="end"/>
            </w:r>
          </w:hyperlink>
        </w:p>
        <w:p w14:paraId="25AE0FDF" w14:textId="0C271839" w:rsidR="00503041" w:rsidRDefault="004878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555876" w:history="1">
            <w:r w:rsidR="00503041" w:rsidRPr="00D275DC">
              <w:rPr>
                <w:rStyle w:val="a7"/>
                <w:noProof/>
              </w:rPr>
              <w:t>Итоги</w:t>
            </w:r>
            <w:r w:rsidR="00503041">
              <w:rPr>
                <w:noProof/>
                <w:webHidden/>
              </w:rPr>
              <w:tab/>
            </w:r>
            <w:r w:rsidR="00503041">
              <w:rPr>
                <w:noProof/>
                <w:webHidden/>
              </w:rPr>
              <w:fldChar w:fldCharType="begin"/>
            </w:r>
            <w:r w:rsidR="00503041">
              <w:rPr>
                <w:noProof/>
                <w:webHidden/>
              </w:rPr>
              <w:instrText xml:space="preserve"> PAGEREF _Toc88555876 \h </w:instrText>
            </w:r>
            <w:r w:rsidR="00503041">
              <w:rPr>
                <w:noProof/>
                <w:webHidden/>
              </w:rPr>
            </w:r>
            <w:r w:rsidR="00503041">
              <w:rPr>
                <w:noProof/>
                <w:webHidden/>
              </w:rPr>
              <w:fldChar w:fldCharType="separate"/>
            </w:r>
            <w:r w:rsidR="00503041">
              <w:rPr>
                <w:noProof/>
                <w:webHidden/>
              </w:rPr>
              <w:t>16</w:t>
            </w:r>
            <w:r w:rsidR="00503041">
              <w:rPr>
                <w:noProof/>
                <w:webHidden/>
              </w:rPr>
              <w:fldChar w:fldCharType="end"/>
            </w:r>
          </w:hyperlink>
        </w:p>
        <w:p w14:paraId="7C89C351" w14:textId="21A3922A" w:rsidR="00F377BD" w:rsidRPr="00F377BD" w:rsidRDefault="00F377BD">
          <w:r w:rsidRPr="00F377BD">
            <w:rPr>
              <w:b/>
              <w:bCs/>
            </w:rPr>
            <w:fldChar w:fldCharType="end"/>
          </w:r>
        </w:p>
      </w:sdtContent>
    </w:sdt>
    <w:p w14:paraId="7CD90812" w14:textId="716458EE" w:rsidR="00F377BD" w:rsidRDefault="00F377BD" w:rsidP="00F377BD">
      <w:pPr>
        <w:pStyle w:val="1"/>
      </w:pPr>
      <w:bookmarkStart w:id="0" w:name="_Toc88555874"/>
      <w:r>
        <w:lastRenderedPageBreak/>
        <w:t>Задание</w:t>
      </w:r>
      <w:bookmarkEnd w:id="0"/>
    </w:p>
    <w:p w14:paraId="31B487C4" w14:textId="4FF4DA6F" w:rsidR="00F377BD" w:rsidRDefault="00F377BD" w:rsidP="00F377BD">
      <w:r>
        <w:t>Написать программу на основе предложенного текста.</w:t>
      </w:r>
    </w:p>
    <w:p w14:paraId="00B56C40" w14:textId="7FFB19D4" w:rsidR="00F377BD" w:rsidRDefault="00F377BD" w:rsidP="00F377BD">
      <w:r>
        <w:t>Программа должна удовлетворять следующим требованиям:</w:t>
      </w:r>
    </w:p>
    <w:p w14:paraId="434122FC" w14:textId="42AD3FC0" w:rsidR="00F377BD" w:rsidRDefault="00F377BD" w:rsidP="00F377BD">
      <w:pPr>
        <w:pStyle w:val="a6"/>
        <w:numPr>
          <w:ilvl w:val="0"/>
          <w:numId w:val="1"/>
        </w:numPr>
      </w:pPr>
      <w:r>
        <w:t xml:space="preserve">Доработанная модель должна соответствовать принципам </w:t>
      </w:r>
      <w:r w:rsidR="007A02C0">
        <w:t>S</w:t>
      </w:r>
      <w:r>
        <w:t>OLID.</w:t>
      </w:r>
    </w:p>
    <w:p w14:paraId="6A939015" w14:textId="77777777" w:rsidR="00F377BD" w:rsidRDefault="00F377BD" w:rsidP="00F377BD">
      <w:pPr>
        <w:pStyle w:val="a6"/>
        <w:numPr>
          <w:ilvl w:val="0"/>
          <w:numId w:val="1"/>
        </w:numPr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582FF7F7" w14:textId="58F4A251" w:rsidR="00F377BD" w:rsidRDefault="00F377BD" w:rsidP="00F377BD">
      <w:pPr>
        <w:pStyle w:val="a6"/>
        <w:numPr>
          <w:ilvl w:val="0"/>
          <w:numId w:val="1"/>
        </w:numPr>
      </w:pPr>
      <w:r>
        <w:t>В разработанных классах должны быть переопределены методы equ</w:t>
      </w:r>
      <w:r w:rsidR="007A02C0">
        <w:t>a</w:t>
      </w:r>
      <w:r>
        <w:t>l</w:t>
      </w:r>
      <w:r w:rsidR="007A02C0">
        <w:t>s</w:t>
      </w:r>
      <w:r>
        <w:t>(), to</w:t>
      </w:r>
      <w:r w:rsidR="007A02C0">
        <w:t>S</w:t>
      </w:r>
      <w:r>
        <w:t>tring() и h</w:t>
      </w:r>
      <w:r w:rsidR="007A02C0">
        <w:t>as</w:t>
      </w:r>
      <w:r>
        <w:t>hCode().</w:t>
      </w:r>
    </w:p>
    <w:p w14:paraId="277D38AD" w14:textId="12FB9280" w:rsidR="00F377BD" w:rsidRDefault="00F377BD" w:rsidP="00F377BD">
      <w:pPr>
        <w:pStyle w:val="a6"/>
        <w:numPr>
          <w:ilvl w:val="0"/>
          <w:numId w:val="1"/>
        </w:numPr>
      </w:pPr>
      <w:r>
        <w:t>Программа должна содержать как минимум один перечисляемый тип (enum).</w:t>
      </w:r>
    </w:p>
    <w:p w14:paraId="09F3FAA6" w14:textId="77777777" w:rsidR="00F377BD" w:rsidRDefault="00F377BD" w:rsidP="00F377BD">
      <w:r>
        <w:t>Порядок выполнения работы:</w:t>
      </w:r>
    </w:p>
    <w:p w14:paraId="1E0ADEF9" w14:textId="77777777" w:rsidR="00F377BD" w:rsidRDefault="00F377BD" w:rsidP="00F377BD">
      <w:pPr>
        <w:pStyle w:val="a6"/>
        <w:numPr>
          <w:ilvl w:val="0"/>
          <w:numId w:val="3"/>
        </w:numPr>
      </w:pPr>
      <w:r>
        <w:t>Доработать объектную модель приложения.</w:t>
      </w:r>
    </w:p>
    <w:p w14:paraId="27A2E0DC" w14:textId="77777777" w:rsidR="00F377BD" w:rsidRDefault="00F377BD" w:rsidP="00F377BD">
      <w:pPr>
        <w:pStyle w:val="a6"/>
        <w:numPr>
          <w:ilvl w:val="0"/>
          <w:numId w:val="3"/>
        </w:numPr>
      </w:pPr>
      <w:r>
        <w:t>Перерисовать диаграмму классов в соответствии с внесёнными в модель изменениями.</w:t>
      </w:r>
    </w:p>
    <w:p w14:paraId="2417C0A0" w14:textId="77777777" w:rsidR="00F377BD" w:rsidRDefault="00F377BD" w:rsidP="00F377BD">
      <w:pPr>
        <w:pStyle w:val="a6"/>
        <w:numPr>
          <w:ilvl w:val="0"/>
          <w:numId w:val="3"/>
        </w:numPr>
      </w:pPr>
      <w:r>
        <w:t>Согласовать с преподавателем изменения, внесённые в модель.</w:t>
      </w:r>
    </w:p>
    <w:p w14:paraId="7F6CC52A" w14:textId="3E457CE3" w:rsidR="00F377BD" w:rsidRDefault="00F377BD" w:rsidP="00F377BD">
      <w:pPr>
        <w:pStyle w:val="a6"/>
        <w:numPr>
          <w:ilvl w:val="0"/>
          <w:numId w:val="3"/>
        </w:numPr>
      </w:pPr>
      <w:r>
        <w:t>Модифицировать программу в соответствии с внесёнными в модель изменениями.</w:t>
      </w:r>
    </w:p>
    <w:p w14:paraId="0AD4E43D" w14:textId="62F25343" w:rsidR="00F377BD" w:rsidRPr="00C25041" w:rsidRDefault="00F377BD" w:rsidP="00F377BD">
      <w:pPr>
        <w:pStyle w:val="1"/>
      </w:pPr>
      <w:bookmarkStart w:id="1" w:name="_Toc88555875"/>
      <w:r>
        <w:lastRenderedPageBreak/>
        <w:t>Выполнение</w:t>
      </w:r>
      <w:r w:rsidRPr="00C25041">
        <w:t xml:space="preserve"> </w:t>
      </w:r>
      <w:r>
        <w:t>работы</w:t>
      </w:r>
      <w:bookmarkEnd w:id="1"/>
    </w:p>
    <w:p w14:paraId="0CC1251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eastAsia="ru-RU"/>
        </w:rPr>
        <w:t>package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eastAsia="ru-RU"/>
        </w:rPr>
        <w:t>lab_3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C25041">
        <w:rPr>
          <w:rFonts w:ascii="Consolas" w:eastAsia="Times New Roman" w:hAnsi="Consolas"/>
          <w:color w:val="267F99"/>
          <w:sz w:val="21"/>
          <w:szCs w:val="21"/>
          <w:lang w:eastAsia="ru-RU"/>
        </w:rPr>
        <w:t>kids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68B79F5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6768C63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3988FE41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78EC80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B9C61C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"Malishi"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960C43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malishki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05494DF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77E02AD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6DD96A3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8CD1C5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FC53DBF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CDECA2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FE77D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5247362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10F4B2D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67C7DB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0F009D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53B6123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0AE66A2E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4842D2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DC4B46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E4932E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793281D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toString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21ABD83E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89392C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0727E0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35908E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79B6D77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boolean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7674B26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5EC8F2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||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!=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F3CA982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53F87B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&amp;&amp;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that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14646C2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0153AB2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9799DA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9A2B59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"Malishi"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IllegalArgumentException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- wrong name"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21E119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);}</w:t>
      </w:r>
    </w:p>
    <w:p w14:paraId="36969C1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AEFC37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B2AE8F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createMalishka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6838878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throw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IllegalArgumentException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- wrong name"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BB31AD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Korotishi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name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);}</w:t>
      </w:r>
    </w:p>
    <w:p w14:paraId="0119355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F20544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64CE89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EB393A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lastRenderedPageBreak/>
        <w:t>package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A33DC3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293D11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enum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BC9588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),</w:t>
      </w:r>
    </w:p>
    <w:p w14:paraId="66558ED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Malishki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"Malishki"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B56254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2E1C83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ACB170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3F966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E7AAB7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311B6C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99E888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1E8636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2B3A67BF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gender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AAAD17E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0633B71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090327C0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22D9A5CD" w14:textId="77777777" w:rsidR="00C25041" w:rsidRDefault="00C25041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FF"/>
          <w:sz w:val="21"/>
          <w:szCs w:val="21"/>
          <w:lang w:val="en-US" w:eastAsia="ru-RU"/>
        </w:rPr>
      </w:pPr>
    </w:p>
    <w:p w14:paraId="2E952B5B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BAD10F6" w14:textId="77777777" w:rsidR="00C25041" w:rsidRPr="00C25041" w:rsidRDefault="00C25041" w:rsidP="00C2504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9706B1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abstract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58C9DE6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366B97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6E6CB9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F1D889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ThisObject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B0E0B2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4CED29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71317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1A83507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AB29B7B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710384A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F0461F1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62E36C9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5F8ADD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setDesc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7032BFE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5F8680A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05BC3C2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15C429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printDesc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6B736AF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"%s's description: %p"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5DAF326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BAED0D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8ED8B7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boolean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0F1CD434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057BC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||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!=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getClass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())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D6A2D33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 w:rsidRPr="00C2504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C25041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D54E84C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D60A59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FBD86F8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64EFAE42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2504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2504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toString</w:t>
      </w: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59FD15D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25041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C25041">
        <w:rPr>
          <w:rFonts w:ascii="Consolas" w:eastAsia="Times New Roman" w:hAnsi="Consolas"/>
          <w:color w:val="0070C1"/>
          <w:sz w:val="21"/>
          <w:szCs w:val="21"/>
          <w:lang w:eastAsia="ru-RU"/>
        </w:rPr>
        <w:t>object</w:t>
      </w: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5D3B6FE2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>    }</w:t>
      </w:r>
    </w:p>
    <w:p w14:paraId="4C401355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250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513282BD" w14:textId="77777777" w:rsidR="00C25041" w:rsidRPr="00C25041" w:rsidRDefault="00C25041" w:rsidP="00C250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7D0CB4C" w14:textId="77777777" w:rsidR="00C25041" w:rsidRDefault="00C25041" w:rsidP="00F377BD">
      <w:pPr>
        <w:rPr>
          <w:lang w:val="en-US"/>
        </w:rPr>
      </w:pPr>
    </w:p>
    <w:p w14:paraId="67E3560C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768E925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EC501AA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extends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56DDACB3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13735FB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E1EA7B1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Sok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4913EC0B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2191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"sok"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C534B6C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2191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2813784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23B8F27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EFC0F4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Sok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15CA3F2A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super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421915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"sok"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description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AE5DEBD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42191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421915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F9EC025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783E09DB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F0CFC28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421915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3032966C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21915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421915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flower</w:t>
      </w: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FC18BDF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F1FAD4C" w14:textId="77777777" w:rsidR="00421915" w:rsidRPr="00421915" w:rsidRDefault="00421915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421915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DFFD105" w14:textId="77777777" w:rsidR="00C25041" w:rsidRDefault="00C25041" w:rsidP="00421915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FF"/>
          <w:sz w:val="21"/>
          <w:szCs w:val="21"/>
          <w:lang w:val="en-US" w:eastAsia="ru-RU"/>
        </w:rPr>
      </w:pPr>
    </w:p>
    <w:p w14:paraId="3CE5CFC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7616B9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F6A9A8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47B7699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259937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217A905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"collect"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5FF890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739D42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08D800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F74DFB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1B817A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E70FC4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1F8BCF2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1969F9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A76872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02BCEB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BA528E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A1E0BA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DB16C7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setContainer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1A9BF66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C4915D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AD821C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094207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changePeople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DAE3AE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016FA0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C81A76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500906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31B0CC2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B62DEE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</w:t>
      </w:r>
    </w:p>
    <w:p w14:paraId="669412F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length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++) {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",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people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]);}</w:t>
      </w:r>
    </w:p>
    <w:p w14:paraId="59A9373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BB75759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39ED789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4C30A25" w14:textId="0FBF7352" w:rsidR="00421915" w:rsidRDefault="00421915" w:rsidP="00F377BD">
      <w:pPr>
        <w:rPr>
          <w:lang w:val="en-US"/>
        </w:rPr>
      </w:pPr>
    </w:p>
    <w:p w14:paraId="4D1C0FE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89AD31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6A08F0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89B63C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C4E616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interface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DescribeCollectAction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5FB0C5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describeProcess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B159610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30D39BB" w14:textId="2D6C7B39" w:rsidR="00B62DEE" w:rsidRDefault="00B62DEE" w:rsidP="00F377BD">
      <w:pPr>
        <w:rPr>
          <w:lang w:val="en-US"/>
        </w:rPr>
      </w:pPr>
    </w:p>
    <w:p w14:paraId="5F63C07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0DB2F8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3BB44E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24E48B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048CB0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3A0D17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ProcessCollectSok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implements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DescribeCollectAction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5B91770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68F765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78BB058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describeProcess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39CFC88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34C138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896A00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"1. Go to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getFlower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586E39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"2. Make an incision."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2D5318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"3. Collect sok."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7D8F70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getFlower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"flowers as ficus"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 {</w:t>
      </w:r>
    </w:p>
    <w:p w14:paraId="198AC21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 </w:t>
      </w:r>
      <w:r w:rsidRPr="00B62DEE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++) {</w:t>
      </w:r>
    </w:p>
    <w:p w14:paraId="7B446BF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printf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"Wait %s hours</w:t>
      </w:r>
      <w:r w:rsidRPr="00B62DEE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(</w:t>
      </w:r>
      <w:r w:rsidRPr="00B62DEE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));</w:t>
      </w:r>
    </w:p>
    <w:p w14:paraId="0AEF598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}</w:t>
      </w:r>
    </w:p>
    <w:p w14:paraId="1B4B0FE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"The rubber is ready!"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9AEB63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}</w:t>
      </w:r>
    </w:p>
    <w:p w14:paraId="2E90270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6B361E5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catch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1636F7E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printf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"Exception: %s is not sok"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5D11BFA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22B3576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EAEE26E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35C00DB4" w14:textId="7A026DC7" w:rsidR="00B62DEE" w:rsidRDefault="00B62DEE" w:rsidP="00F377BD">
      <w:pPr>
        <w:rPr>
          <w:lang w:val="en-US"/>
        </w:rPr>
      </w:pPr>
    </w:p>
    <w:p w14:paraId="4A3A57A4" w14:textId="3B40FB3B" w:rsidR="00C25041" w:rsidRDefault="00C25041" w:rsidP="00F377BD">
      <w:pPr>
        <w:rPr>
          <w:lang w:val="en-US"/>
        </w:rPr>
      </w:pPr>
    </w:p>
    <w:p w14:paraId="46F2D94E" w14:textId="77777777" w:rsidR="00C25041" w:rsidRDefault="00C25041" w:rsidP="00F377BD">
      <w:pPr>
        <w:rPr>
          <w:lang w:val="en-US"/>
        </w:rPr>
      </w:pPr>
    </w:p>
    <w:p w14:paraId="57D62C7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lastRenderedPageBreak/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E74BF7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FE1800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8F9AA4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GivecmdAction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5D05DA2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"give"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48FEAA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290D1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1E8D73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what_do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C95565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81DF6A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GivecmdAction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what_do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008C8DE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B2DC9D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6A40F0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what_do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what_do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EE2269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4EEA41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21AD26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1A067DC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what_do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61491BE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E27D3F4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78C45F1" w14:textId="14D73678" w:rsidR="00B62DEE" w:rsidRDefault="00B62DEE" w:rsidP="00F377BD">
      <w:pPr>
        <w:rPr>
          <w:lang w:val="en-US"/>
        </w:rPr>
      </w:pPr>
    </w:p>
    <w:p w14:paraId="1F514C19" w14:textId="77777777" w:rsidR="00B62DEE" w:rsidRPr="00380F6E" w:rsidRDefault="00B62DEE" w:rsidP="00F377BD">
      <w:pPr>
        <w:rPr>
          <w:lang w:val="en-US"/>
        </w:rPr>
      </w:pPr>
    </w:p>
    <w:p w14:paraId="58A0091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E88F68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376707C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06A1B8C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53B7F1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interface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GetThisObjectAction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56868CE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getObjectAction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pearson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85E1A57" w14:textId="77777777" w:rsid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9018DFA" w14:textId="77777777" w:rsid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28E7FFA" w14:textId="02ECAE5C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FD05E3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7BBD10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4B4FD4D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A4EBE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GetSokAction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implements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GetThisObjectAction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61FB1F2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9E6653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@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Override</w:t>
      </w:r>
    </w:p>
    <w:p w14:paraId="16C5F79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getObjectAction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pearson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43B7A15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6B53F6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24E201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collSok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container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pearson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A3306A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collSok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0293E44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"&lt;&lt; -- start collect sok -- &gt;&gt;"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EA951E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DescribeCollectAction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decribe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ProcessCollectSok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0B9050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decribe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describeProcess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501FDB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"&lt;&lt; -- finish collect sok -- &gt;&gt;"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86EFCB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24E2E5C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catch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Exception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F950A0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printf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"Exception: %s is not sok"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thisObject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3AFBF5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}</w:t>
      </w:r>
    </w:p>
    <w:p w14:paraId="084C109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9249212" w14:textId="7A8FE1F9" w:rsid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7CDCFF0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DCB05B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A7C3A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1F09CD0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60AC2C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MeetAction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75DF529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36F4B5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FA9E0C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"meet"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322326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F36A2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MeetAction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23C863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6F5548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CB89E8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21A57E1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4E2761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5EDA473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4D15DA1" w14:textId="44ADD19B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5B4F0FE8" w14:textId="03222701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89B9D8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4F6949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2B025B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AA315C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GoAction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4D872D4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"go"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5E139F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C7A6B0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F69271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400D69A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GoAction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5D9A423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1EC2EE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CD0EAE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5CF76B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30ACF3C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changeReason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0BCE87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A2F1BD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4C4C9FB6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297EC5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0951F28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reason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7D15492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4A63BBC" w14:textId="503EFE2B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BA9A94B" w14:textId="56D05B6A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33340C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48284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B3DB81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9CBE662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E51EE8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PlayAction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6838A255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"play"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FB8894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577EA1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other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45C917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E45F1B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564DF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PlayAction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other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05F928A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299BCE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EEFC34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other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other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F2355D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39A09A7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152387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changeGame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2A4D35C0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F13DEA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685115E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9C19D4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63BB714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with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other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8F58B62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EF0F93A" w14:textId="77777777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80F6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24FE20E" w14:textId="2D9622FA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3C8A2DD" w14:textId="731CF483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8DD4C16" w14:textId="1CBCC3A2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0A9D6F3" w14:textId="5EA7EB7D" w:rsidR="00B62DEE" w:rsidRPr="00380F6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B32EC6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BA37CA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9F25269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50590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ThinkAction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3573C43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"think"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53C7DE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CB6D8AA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DA2D21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A63932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protected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final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911193B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001D30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ThinkAction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night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5108E71E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D97393F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D7C0D71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night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B1C5C93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62DEE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A1859E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}</w:t>
      </w:r>
    </w:p>
    <w:p w14:paraId="533DDF57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7ADE01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B62DEE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 {</w:t>
      </w:r>
    </w:p>
    <w:p w14:paraId="347A2014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B62DEE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subject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name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". He has been thinking for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num_day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</w:p>
    <w:p w14:paraId="4C2D7DAD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 days and "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num_night</w:t>
      </w:r>
      <w:r w:rsidRPr="00B62DEE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" night. </w:t>
      </w:r>
      <w:r w:rsidRPr="00B62DEE">
        <w:rPr>
          <w:rFonts w:ascii="Consolas" w:eastAsia="Times New Roman" w:hAnsi="Consolas"/>
          <w:color w:val="A31515"/>
          <w:sz w:val="21"/>
          <w:szCs w:val="21"/>
          <w:lang w:eastAsia="ru-RU"/>
        </w:rPr>
        <w:t>Result - "</w:t>
      </w:r>
      <w:r w:rsidRPr="00B62DE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+ </w:t>
      </w:r>
      <w:r w:rsidRPr="00B62DEE">
        <w:rPr>
          <w:rFonts w:ascii="Consolas" w:eastAsia="Times New Roman" w:hAnsi="Consolas"/>
          <w:color w:val="0070C1"/>
          <w:sz w:val="21"/>
          <w:szCs w:val="21"/>
          <w:lang w:eastAsia="ru-RU"/>
        </w:rPr>
        <w:t>result</w:t>
      </w:r>
      <w:r w:rsidRPr="00B62DE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+ </w:t>
      </w:r>
      <w:r w:rsidRPr="00B62DEE">
        <w:rPr>
          <w:rFonts w:ascii="Consolas" w:eastAsia="Times New Roman" w:hAnsi="Consolas"/>
          <w:color w:val="A31515"/>
          <w:sz w:val="21"/>
          <w:szCs w:val="21"/>
          <w:lang w:eastAsia="ru-RU"/>
        </w:rPr>
        <w:t>"."</w:t>
      </w:r>
      <w:r w:rsidRPr="00B62DEE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083B2A98" w14:textId="77777777" w:rsidR="00B62DEE" w:rsidRPr="00B62DEE" w:rsidRDefault="00B62DEE" w:rsidP="00B62DE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}</w:t>
      </w:r>
    </w:p>
    <w:p w14:paraId="73456457" w14:textId="7C73F1E2" w:rsidR="00840D6F" w:rsidRPr="00ED7220" w:rsidRDefault="00B62DEE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B62DEE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273E576E" w14:textId="77777777" w:rsidR="00840D6F" w:rsidRDefault="00840D6F" w:rsidP="00F377BD">
      <w:pPr>
        <w:rPr>
          <w:lang w:val="en-US"/>
        </w:rPr>
      </w:pPr>
    </w:p>
    <w:p w14:paraId="41583250" w14:textId="7D6C5677" w:rsidR="00840D6F" w:rsidRDefault="00840D6F" w:rsidP="00F377BD">
      <w:pPr>
        <w:rPr>
          <w:lang w:val="en-US"/>
        </w:rPr>
      </w:pPr>
    </w:p>
    <w:p w14:paraId="1984242B" w14:textId="77777777" w:rsidR="00840D6F" w:rsidRDefault="00B62DEE" w:rsidP="00F377BD">
      <w:r>
        <w:rPr>
          <w:lang w:val="en-US"/>
        </w:rPr>
        <w:lastRenderedPageBreak/>
        <w:t>Uml-</w:t>
      </w:r>
      <w:r>
        <w:t>диаграмма</w:t>
      </w:r>
    </w:p>
    <w:p w14:paraId="0A08E564" w14:textId="4124D9DA" w:rsidR="00421915" w:rsidRDefault="00840D6F" w:rsidP="00F377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46730" wp14:editId="17E4D750">
            <wp:extent cx="8596623" cy="2340346"/>
            <wp:effectExtent l="381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4526" cy="23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461B" w14:textId="18A2666D" w:rsidR="00840D6F" w:rsidRPr="00380F6E" w:rsidRDefault="00840D6F" w:rsidP="00F377BD">
      <w:pPr>
        <w:rPr>
          <w:lang w:val="en-US"/>
        </w:rPr>
      </w:pPr>
      <w:r>
        <w:lastRenderedPageBreak/>
        <w:t>Исполняемы</w:t>
      </w:r>
      <w:r w:rsidRPr="00380F6E">
        <w:rPr>
          <w:lang w:val="en-US"/>
        </w:rPr>
        <w:t xml:space="preserve"> </w:t>
      </w:r>
      <w:r>
        <w:t>код</w:t>
      </w:r>
      <w:r w:rsidRPr="00380F6E">
        <w:rPr>
          <w:lang w:val="en-US"/>
        </w:rPr>
        <w:t>:</w:t>
      </w:r>
    </w:p>
    <w:p w14:paraId="0679333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package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2AE037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actions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18C8DC0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kids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6CAED27C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lab_3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subjects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.*;</w:t>
      </w:r>
    </w:p>
    <w:p w14:paraId="09CDD13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7E0E41B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Main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</w:p>
    <w:p w14:paraId="499BBC92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static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void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main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[]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args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{</w:t>
      </w:r>
    </w:p>
    <w:p w14:paraId="769E01E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"Znayka"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6BCFFF3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"Neznayka"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BB3C3C0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gynka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"Gynka"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A69789C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"Simka"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B44ED09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simka2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"Simka"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E464F8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shpula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createMalish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"Shpula"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A66D9E5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ThinkAction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znthoughts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ThinkAction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"to make rubber ball"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6C201D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znthoughts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3BCD017A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GivecmdAction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collSokCmd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GivecmdAction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"start to collect sok"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2BE6888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collSokCmd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1DBD00A0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Sok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sokForBall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Sok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"flowers as ficus"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"for big ball"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6CDBE15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GetThisObjectAction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getSok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GetSokAction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E02222A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getSok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getObjectAction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"for big ball"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"in big bottle"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[]{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}, </w:t>
      </w:r>
    </w:p>
    <w:p w14:paraId="42E58CE2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sokForBall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B5A9BF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GoAction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goNez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GoAction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"to collect sok"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E1DE862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goNez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3C68E479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MeetAction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meetNez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MeetAction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neznayka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gynka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F11CCE0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meetNez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08ED7BD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PlayAction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gameGyn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ED7220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PlayAction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gynka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Korotishi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malishki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ED722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"hight - seek"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9B42E50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gameGyn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306172A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257938DB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simka2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hashCode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());</w:t>
      </w:r>
    </w:p>
    <w:p w14:paraId="3686F38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simka2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));</w:t>
      </w:r>
    </w:p>
    <w:p w14:paraId="7238CD24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ED7220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System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out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println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simka2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ED7220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equals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ED7220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shpula</w:t>
      </w: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));</w:t>
      </w:r>
    </w:p>
    <w:p w14:paraId="0822D525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ED7220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3B5791A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ED7220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297CA49E" w14:textId="77777777" w:rsidR="00ED7220" w:rsidRPr="00ED7220" w:rsidRDefault="00ED7220" w:rsidP="00ED722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2940295C" w14:textId="2A1FE938" w:rsidR="00840D6F" w:rsidRDefault="00840D6F" w:rsidP="00F377BD"/>
    <w:p w14:paraId="2542C331" w14:textId="2DC40429" w:rsidR="00840D6F" w:rsidRDefault="00840D6F" w:rsidP="00F377BD"/>
    <w:p w14:paraId="53E06CAA" w14:textId="63B59271" w:rsidR="00ED7220" w:rsidRDefault="00ED7220" w:rsidP="00F377BD"/>
    <w:p w14:paraId="47BFED57" w14:textId="77777777" w:rsidR="00ED7220" w:rsidRDefault="00ED7220" w:rsidP="00F377BD"/>
    <w:p w14:paraId="74B10076" w14:textId="456B9CF0" w:rsidR="00840D6F" w:rsidRDefault="00840D6F" w:rsidP="00F377BD"/>
    <w:p w14:paraId="4C707695" w14:textId="11821257" w:rsidR="00840D6F" w:rsidRDefault="00840D6F" w:rsidP="00F377BD"/>
    <w:p w14:paraId="46064FC6" w14:textId="2345C76A" w:rsidR="00840D6F" w:rsidRDefault="00840D6F" w:rsidP="00F377BD">
      <w:r>
        <w:lastRenderedPageBreak/>
        <w:t>Результат вывода программы:</w:t>
      </w:r>
    </w:p>
    <w:p w14:paraId="2044B620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Znayka think. He has been thinking for 3 days and 3 night. Result - to make rubber ball.</w:t>
      </w:r>
    </w:p>
    <w:p w14:paraId="070B9C21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 xml:space="preserve">Znayka give Malishi command start to collect sok.      </w:t>
      </w:r>
    </w:p>
    <w:p w14:paraId="637161CC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Malishi, Znayka collect sok in big bottle for big ball.</w:t>
      </w:r>
    </w:p>
    <w:p w14:paraId="0FC1B7B6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&lt;&lt; -- start collect sok -- &gt;&gt;</w:t>
      </w:r>
    </w:p>
    <w:p w14:paraId="15B18A7A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1. Go to flowers as ficus.</w:t>
      </w:r>
    </w:p>
    <w:p w14:paraId="571A1720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2. Make an incision.</w:t>
      </w:r>
    </w:p>
    <w:p w14:paraId="1EF6184B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3. Collect sok.</w:t>
      </w:r>
    </w:p>
    <w:p w14:paraId="620EBDC6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Wait 3 hours</w:t>
      </w:r>
    </w:p>
    <w:p w14:paraId="6A934E89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Wait 2 hours</w:t>
      </w:r>
    </w:p>
    <w:p w14:paraId="3038D668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Wait 1 hours</w:t>
      </w:r>
    </w:p>
    <w:p w14:paraId="0F861832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The rubber is ready!</w:t>
      </w:r>
    </w:p>
    <w:p w14:paraId="265AE36C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&lt;&lt; -- finish collect sok -- &gt;&gt;</w:t>
      </w:r>
    </w:p>
    <w:p w14:paraId="07D374FD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Neznayka go to collect sok.</w:t>
      </w:r>
    </w:p>
    <w:p w14:paraId="563BBDB7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Neznayka meet Gynka.</w:t>
      </w:r>
    </w:p>
    <w:p w14:paraId="4CE9EAF9" w14:textId="77777777" w:rsidR="00ED7220" w:rsidRPr="00ED7220" w:rsidRDefault="00ED7220" w:rsidP="00ED7220">
      <w:pPr>
        <w:rPr>
          <w:lang w:val="en-US"/>
        </w:rPr>
      </w:pPr>
      <w:r w:rsidRPr="00ED7220">
        <w:rPr>
          <w:lang w:val="en-US"/>
        </w:rPr>
        <w:t>Gynka play with Malishki hight - seek.</w:t>
      </w:r>
    </w:p>
    <w:p w14:paraId="44E835F6" w14:textId="77777777" w:rsidR="00ED7220" w:rsidRDefault="00ED7220" w:rsidP="00ED7220">
      <w:r>
        <w:t>1559898701</w:t>
      </w:r>
    </w:p>
    <w:p w14:paraId="1B6B009A" w14:textId="77777777" w:rsidR="00ED7220" w:rsidRDefault="00ED7220" w:rsidP="00ED7220">
      <w:r>
        <w:t>1559898701</w:t>
      </w:r>
    </w:p>
    <w:p w14:paraId="7302CC70" w14:textId="77777777" w:rsidR="00ED7220" w:rsidRDefault="00ED7220" w:rsidP="00ED7220">
      <w:r>
        <w:t>true</w:t>
      </w:r>
    </w:p>
    <w:p w14:paraId="46FFFD3B" w14:textId="4D69E33E" w:rsidR="00ED7220" w:rsidRDefault="00ED7220" w:rsidP="00ED7220">
      <w:r>
        <w:t>false</w:t>
      </w:r>
    </w:p>
    <w:p w14:paraId="37F79671" w14:textId="4BBA3412" w:rsidR="00840D6F" w:rsidRDefault="00840D6F" w:rsidP="00840D6F">
      <w:pPr>
        <w:pStyle w:val="1"/>
      </w:pPr>
      <w:bookmarkStart w:id="2" w:name="_Toc88555876"/>
      <w:r>
        <w:lastRenderedPageBreak/>
        <w:t>Итоги</w:t>
      </w:r>
      <w:bookmarkEnd w:id="2"/>
    </w:p>
    <w:p w14:paraId="3938DE79" w14:textId="0CFAECCD" w:rsidR="00380F6E" w:rsidRPr="00C90705" w:rsidRDefault="00355EFD" w:rsidP="00840D6F">
      <w:r>
        <w:t>В результате выполнения исследовательской работы были изучены</w:t>
      </w:r>
      <w:r w:rsidR="00C90705" w:rsidRPr="00C90705">
        <w:t xml:space="preserve"> </w:t>
      </w:r>
      <w:r w:rsidR="00C90705">
        <w:t>п</w:t>
      </w:r>
      <w:r w:rsidR="00C90705" w:rsidRPr="00C90705">
        <w:t>ринцип</w:t>
      </w:r>
      <w:r>
        <w:t>ы</w:t>
      </w:r>
      <w:r w:rsidR="00C90705">
        <w:t xml:space="preserve"> </w:t>
      </w:r>
      <w:r w:rsidR="00C90705" w:rsidRPr="00C90705">
        <w:t xml:space="preserve">объектно-ориентированного программирования </w:t>
      </w:r>
      <w:r w:rsidR="00C90705" w:rsidRPr="00C90705">
        <w:rPr>
          <w:lang w:val="en-US"/>
        </w:rPr>
        <w:t>SOLID</w:t>
      </w:r>
      <w:r w:rsidR="00C90705">
        <w:t>,</w:t>
      </w:r>
      <w:r>
        <w:t xml:space="preserve"> понятие </w:t>
      </w:r>
      <w:r w:rsidR="00C90705">
        <w:t xml:space="preserve">интерфейса: что это такое и зачем они нужны? Также </w:t>
      </w:r>
      <w:r>
        <w:t>был рассмотрен</w:t>
      </w:r>
      <w:r w:rsidR="00C90705">
        <w:t xml:space="preserve"> класс </w:t>
      </w:r>
      <w:r w:rsidR="00C90705">
        <w:rPr>
          <w:lang w:val="en-US"/>
        </w:rPr>
        <w:t>Object</w:t>
      </w:r>
      <w:r w:rsidR="00C90705" w:rsidRPr="00C90705">
        <w:t xml:space="preserve"> </w:t>
      </w:r>
      <w:r w:rsidR="00C90705">
        <w:t>и его метод</w:t>
      </w:r>
      <w:r>
        <w:t>ы</w:t>
      </w:r>
      <w:r w:rsidR="00487887">
        <w:t>ю. В процессе выполнения работы пришлось пересмотреть подход к написанию программ:</w:t>
      </w:r>
      <w:r w:rsidR="00087F4B">
        <w:t xml:space="preserve"> лучше</w:t>
      </w:r>
      <w:r w:rsidR="00487887">
        <w:t xml:space="preserve"> сначала</w:t>
      </w:r>
      <w:r w:rsidR="00087F4B">
        <w:t xml:space="preserve"> придумать реализацию, а после начинать писать код.</w:t>
      </w:r>
    </w:p>
    <w:sectPr w:rsidR="00380F6E" w:rsidRPr="00C9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711"/>
    <w:multiLevelType w:val="hybridMultilevel"/>
    <w:tmpl w:val="99B8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1FDF"/>
    <w:multiLevelType w:val="hybridMultilevel"/>
    <w:tmpl w:val="D21E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85233"/>
    <w:multiLevelType w:val="hybridMultilevel"/>
    <w:tmpl w:val="8C6EF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BD"/>
    <w:rsid w:val="00087F4B"/>
    <w:rsid w:val="000E332D"/>
    <w:rsid w:val="002071BA"/>
    <w:rsid w:val="003470E9"/>
    <w:rsid w:val="00355EFD"/>
    <w:rsid w:val="00380F6E"/>
    <w:rsid w:val="003D1E2A"/>
    <w:rsid w:val="00421915"/>
    <w:rsid w:val="00487887"/>
    <w:rsid w:val="00503041"/>
    <w:rsid w:val="00541101"/>
    <w:rsid w:val="005873DD"/>
    <w:rsid w:val="005F5261"/>
    <w:rsid w:val="00617405"/>
    <w:rsid w:val="007A02C0"/>
    <w:rsid w:val="007F492E"/>
    <w:rsid w:val="00840D6F"/>
    <w:rsid w:val="009F58CE"/>
    <w:rsid w:val="00A928DB"/>
    <w:rsid w:val="00B62DEE"/>
    <w:rsid w:val="00C25041"/>
    <w:rsid w:val="00C423C8"/>
    <w:rsid w:val="00C90705"/>
    <w:rsid w:val="00DC56B0"/>
    <w:rsid w:val="00EA6CF9"/>
    <w:rsid w:val="00ED7220"/>
    <w:rsid w:val="00F377BD"/>
    <w:rsid w:val="00F6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4D52"/>
  <w15:chartTrackingRefBased/>
  <w15:docId w15:val="{7331F57B-EA10-404F-BC79-5BE24614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0E9"/>
  </w:style>
  <w:style w:type="paragraph" w:styleId="1">
    <w:name w:val="heading 1"/>
    <w:basedOn w:val="a"/>
    <w:next w:val="a"/>
    <w:link w:val="10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0E9"/>
    <w:rPr>
      <w:rFonts w:eastAsiaTheme="majorEastAsia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70E9"/>
    <w:pPr>
      <w:numPr>
        <w:ilvl w:val="1"/>
      </w:numPr>
    </w:pPr>
    <w:rPr>
      <w:rFonts w:eastAsiaTheme="minorEastAsia" w:cstheme="minorBidi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F377B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List Paragraph"/>
    <w:basedOn w:val="a"/>
    <w:uiPriority w:val="34"/>
    <w:qFormat/>
    <w:rsid w:val="00F377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A02C0"/>
    <w:pPr>
      <w:spacing w:after="100"/>
    </w:pPr>
  </w:style>
  <w:style w:type="character" w:styleId="a7">
    <w:name w:val="Hyperlink"/>
    <w:basedOn w:val="a0"/>
    <w:uiPriority w:val="99"/>
    <w:unhideWhenUsed/>
    <w:rsid w:val="007A0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565B-D347-46F5-9730-3B395338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7</TotalTime>
  <Pages>14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Sasha V</cp:lastModifiedBy>
  <cp:revision>5</cp:revision>
  <dcterms:created xsi:type="dcterms:W3CDTF">2021-11-23T09:41:00Z</dcterms:created>
  <dcterms:modified xsi:type="dcterms:W3CDTF">2021-11-23T09:47:00Z</dcterms:modified>
</cp:coreProperties>
</file>