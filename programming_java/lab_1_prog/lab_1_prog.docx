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A774" w14:textId="4A4764B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1E61180F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4C84D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CE4E514" w14:textId="77777777" w:rsidR="00495A42" w:rsidRPr="00BD0EC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34DF19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F89B7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2FDD6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Лабораторная работа №1.</w:t>
      </w:r>
    </w:p>
    <w:p w14:paraId="72EF85EF" w14:textId="3222778C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E2B1E">
        <w:rPr>
          <w:rFonts w:ascii="Times New Roman" w:hAnsi="Times New Roman" w:cs="Times New Roman"/>
          <w:sz w:val="28"/>
          <w:szCs w:val="28"/>
        </w:rPr>
        <w:t>336768</w:t>
      </w:r>
    </w:p>
    <w:p w14:paraId="69F21FB4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71C3A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29CC2" w14:textId="77777777" w:rsidR="00495A42" w:rsidRPr="00BD0EC2" w:rsidRDefault="00495A42" w:rsidP="00495A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D0EC2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BD0EC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0EC2">
        <w:rPr>
          <w:rFonts w:ascii="Times New Roman" w:hAnsi="Times New Roman" w:cs="Times New Roman"/>
          <w:sz w:val="24"/>
          <w:szCs w:val="24"/>
        </w:rPr>
        <w:t>3132</w:t>
      </w:r>
    </w:p>
    <w:p w14:paraId="0C04A774" w14:textId="77777777" w:rsidR="00495A42" w:rsidRPr="00BD0EC2" w:rsidRDefault="00495A42" w:rsidP="00495A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D0EC2">
        <w:rPr>
          <w:rFonts w:ascii="Times New Roman" w:hAnsi="Times New Roman" w:cs="Times New Roman"/>
          <w:sz w:val="24"/>
          <w:szCs w:val="24"/>
        </w:rPr>
        <w:t>Выполнил: Овчаренко Александр Андреевич</w:t>
      </w:r>
    </w:p>
    <w:p w14:paraId="66E55F41" w14:textId="6F50F219" w:rsidR="00495A42" w:rsidRDefault="00495A42" w:rsidP="00495A4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64AAC9" w14:textId="23F8A4AF" w:rsidR="00EE2B1E" w:rsidRDefault="00EE2B1E" w:rsidP="00495A4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D281E1" w14:textId="6ACD3FF8" w:rsidR="00EE2B1E" w:rsidRDefault="00EE2B1E" w:rsidP="00495A4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1C05E0" w14:textId="77777777" w:rsidR="00EE2B1E" w:rsidRPr="00BD0EC2" w:rsidRDefault="00EE2B1E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43009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38091" w14:textId="77777777" w:rsidR="00495A42" w:rsidRDefault="00495A42" w:rsidP="00495A42"/>
    <w:p w14:paraId="1CD81677" w14:textId="77777777" w:rsidR="00495A4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E29A44" w14:textId="77777777" w:rsidR="00495A4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44DDAD" w14:textId="77777777" w:rsidR="00495A42" w:rsidRPr="00BD0EC2" w:rsidRDefault="00495A42" w:rsidP="00495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F8E774" w14:textId="77777777" w:rsidR="00495A42" w:rsidRPr="00BD0EC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BD40A0E" w14:textId="511A5B15" w:rsidR="00495A42" w:rsidRDefault="00495A42" w:rsidP="00495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EC2">
        <w:rPr>
          <w:rFonts w:ascii="Times New Roman" w:hAnsi="Times New Roman" w:cs="Times New Roman"/>
          <w:sz w:val="28"/>
          <w:szCs w:val="28"/>
        </w:rPr>
        <w:t>2021</w:t>
      </w:r>
    </w:p>
    <w:p w14:paraId="7B25265E" w14:textId="0B1D378F" w:rsidR="00EE2B1E" w:rsidRDefault="00EE2B1E" w:rsidP="00EE2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2D22162E" w14:textId="7C1DC438" w:rsidR="00EE2B1E" w:rsidRPr="00EE2B1E" w:rsidRDefault="00EE2B1E" w:rsidP="00EE2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0FB9AFE4" w14:textId="77777777" w:rsidR="00EE2B1E" w:rsidRPr="00EE2B1E" w:rsidRDefault="00EE2B1E" w:rsidP="00EE2B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Она должна быть упакована в исполняемый jar-архив.</w:t>
      </w:r>
    </w:p>
    <w:p w14:paraId="619D74C0" w14:textId="77777777" w:rsidR="00EE2B1E" w:rsidRPr="00EE2B1E" w:rsidRDefault="00EE2B1E" w:rsidP="00EE2B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7094C90E" w14:textId="77777777" w:rsidR="00EE2B1E" w:rsidRPr="00EE2B1E" w:rsidRDefault="00EE2B1E" w:rsidP="00EE2B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16F22017" w14:textId="77777777" w:rsidR="00EE2B1E" w:rsidRPr="00EE2B1E" w:rsidRDefault="00EE2B1E" w:rsidP="00EE2B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599ADE66" w14:textId="61C5CB86" w:rsidR="00EE2B1E" w:rsidRDefault="00EE2B1E" w:rsidP="00EE2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Выполнение программы необходимо продемонстрировать на сервере helios.</w:t>
      </w:r>
    </w:p>
    <w:p w14:paraId="591FEB75" w14:textId="5C238464" w:rsidR="00EE2B1E" w:rsidRPr="00EE2B1E" w:rsidRDefault="00EE2B1E" w:rsidP="00EE2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Создать одномерный массив a типа long. Заполнить его чётными числами от 4 до 16 включительно в порядке убывания.</w:t>
      </w:r>
    </w:p>
    <w:p w14:paraId="3898CB9C" w14:textId="77777777" w:rsidR="00EE2B1E" w:rsidRPr="00EE2B1E" w:rsidRDefault="00EE2B1E" w:rsidP="00EE2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Создать одномерный массив x типа float. Заполнить его 19-ю случайными числами в диапазоне от -5.0 до 7.0.</w:t>
      </w:r>
    </w:p>
    <w:p w14:paraId="11889C0A" w14:textId="07F1A3BF" w:rsidR="00EE2B1E" w:rsidRDefault="00EE2B1E" w:rsidP="00EE2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Создать двумерный массив a размером 7x19. Вычислить его элементы по следующей формуле (где x = x[j]):</w:t>
      </w:r>
    </w:p>
    <w:p w14:paraId="390EC0D1" w14:textId="55D0F9C0" w:rsidR="00BB0D91" w:rsidRDefault="00BB0D91" w:rsidP="00EE2B1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4090F" wp14:editId="631C7568">
            <wp:extent cx="5937250" cy="14224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1DD8" w14:textId="71BB49E5" w:rsidR="00EE2B1E" w:rsidRPr="00EE2B1E" w:rsidRDefault="00EE2B1E" w:rsidP="00EE2B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B1E">
        <w:rPr>
          <w:rFonts w:ascii="Times New Roman" w:hAnsi="Times New Roman" w:cs="Times New Roman"/>
          <w:sz w:val="24"/>
          <w:szCs w:val="24"/>
        </w:rPr>
        <w:t>Напечатать полученный в результате массив в формате с двумя знаками после запятой.</w:t>
      </w:r>
    </w:p>
    <w:p w14:paraId="1092AEC7" w14:textId="289760D9" w:rsidR="00924319" w:rsidRPr="00282193" w:rsidRDefault="00924319">
      <w:pPr>
        <w:rPr>
          <w:sz w:val="20"/>
          <w:szCs w:val="20"/>
        </w:rPr>
      </w:pPr>
    </w:p>
    <w:p w14:paraId="526B2A5D" w14:textId="74452133" w:rsidR="00AD1A57" w:rsidRPr="00282193" w:rsidRDefault="00AD1A57">
      <w:pPr>
        <w:rPr>
          <w:sz w:val="20"/>
          <w:szCs w:val="20"/>
        </w:rPr>
      </w:pPr>
    </w:p>
    <w:p w14:paraId="1B17A58E" w14:textId="7536EE28" w:rsidR="00AD1A57" w:rsidRPr="00282193" w:rsidRDefault="00AD1A57">
      <w:pPr>
        <w:rPr>
          <w:sz w:val="20"/>
          <w:szCs w:val="20"/>
        </w:rPr>
      </w:pPr>
    </w:p>
    <w:p w14:paraId="575B6FDD" w14:textId="69DF4A86" w:rsidR="00AD1A57" w:rsidRPr="00282193" w:rsidRDefault="00AD1A57">
      <w:pPr>
        <w:rPr>
          <w:sz w:val="20"/>
          <w:szCs w:val="20"/>
        </w:rPr>
      </w:pPr>
    </w:p>
    <w:p w14:paraId="363ADD55" w14:textId="0B49D9E1" w:rsidR="00AD1A57" w:rsidRPr="00282193" w:rsidRDefault="00AD1A57">
      <w:pPr>
        <w:rPr>
          <w:sz w:val="20"/>
          <w:szCs w:val="20"/>
        </w:rPr>
      </w:pPr>
    </w:p>
    <w:p w14:paraId="2B38319B" w14:textId="25D3C8DF" w:rsidR="00AD1A57" w:rsidRPr="00282193" w:rsidRDefault="00AD1A57">
      <w:pPr>
        <w:rPr>
          <w:sz w:val="20"/>
          <w:szCs w:val="20"/>
        </w:rPr>
      </w:pPr>
    </w:p>
    <w:p w14:paraId="48CDEA61" w14:textId="1EA55D23" w:rsidR="00AD1A57" w:rsidRPr="00282193" w:rsidRDefault="00AD1A57">
      <w:pPr>
        <w:rPr>
          <w:sz w:val="20"/>
          <w:szCs w:val="20"/>
        </w:rPr>
      </w:pPr>
    </w:p>
    <w:p w14:paraId="48F2CFA5" w14:textId="2614D52B" w:rsidR="00AD1A57" w:rsidRPr="00282193" w:rsidRDefault="00AD1A57">
      <w:pPr>
        <w:rPr>
          <w:sz w:val="20"/>
          <w:szCs w:val="20"/>
        </w:rPr>
      </w:pPr>
    </w:p>
    <w:p w14:paraId="0B1CA803" w14:textId="65663336" w:rsidR="00AD1A57" w:rsidRPr="00282193" w:rsidRDefault="00AD1A57">
      <w:pPr>
        <w:rPr>
          <w:sz w:val="20"/>
          <w:szCs w:val="20"/>
        </w:rPr>
      </w:pPr>
    </w:p>
    <w:p w14:paraId="1CC77A55" w14:textId="7B8CD6E7" w:rsidR="00AD1A57" w:rsidRDefault="00AD1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</w:p>
    <w:p w14:paraId="651D4D0F" w14:textId="6D688912" w:rsidR="00AD1A57" w:rsidRDefault="00AD1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C843E" wp14:editId="51AA7665">
            <wp:extent cx="5930900" cy="4413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64ADA" wp14:editId="689F9E79">
            <wp:extent cx="5937250" cy="342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6AC7" w14:textId="5CCF141F" w:rsidR="00AD1A57" w:rsidRDefault="00282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3DCF4" wp14:editId="39804180">
            <wp:extent cx="5937250" cy="82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AFC6" w14:textId="64360EA7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08DD00B3" w14:textId="21709950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77B65412" w14:textId="28C437B8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0A9A4705" w14:textId="5BA32EA1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1E40CFF3" w14:textId="3776619D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538B90B0" w14:textId="2C3A82CF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5BB914FE" w14:textId="66672D49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091011E3" w14:textId="488AD774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6AF9D908" w14:textId="0E07F7DA" w:rsidR="00AD1A57" w:rsidRDefault="00AD1A57">
      <w:pPr>
        <w:rPr>
          <w:rFonts w:ascii="Times New Roman" w:hAnsi="Times New Roman" w:cs="Times New Roman"/>
          <w:sz w:val="28"/>
          <w:szCs w:val="28"/>
        </w:rPr>
      </w:pPr>
    </w:p>
    <w:p w14:paraId="62BC280E" w14:textId="427862C8" w:rsidR="00AD1A57" w:rsidRDefault="00AD1A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</w:t>
      </w:r>
    </w:p>
    <w:p w14:paraId="1F7258F1" w14:textId="0F780BFE" w:rsidR="00AD1A57" w:rsidRPr="00282193" w:rsidRDefault="00AD1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написал требуемую программу. Познакомился с написанием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1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Узнал нюансы оформления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1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Изучил математические методы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82193">
        <w:rPr>
          <w:rFonts w:ascii="Times New Roman" w:hAnsi="Times New Roman" w:cs="Times New Roman"/>
          <w:sz w:val="28"/>
          <w:szCs w:val="28"/>
        </w:rPr>
        <w:t>.</w:t>
      </w:r>
    </w:p>
    <w:sectPr w:rsidR="00AD1A57" w:rsidRPr="0028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1724"/>
    <w:multiLevelType w:val="hybridMultilevel"/>
    <w:tmpl w:val="F3FA7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1E"/>
    <w:rsid w:val="00106DA3"/>
    <w:rsid w:val="00282193"/>
    <w:rsid w:val="00495A42"/>
    <w:rsid w:val="008F0139"/>
    <w:rsid w:val="00924319"/>
    <w:rsid w:val="00AD1A57"/>
    <w:rsid w:val="00B360F0"/>
    <w:rsid w:val="00BB0D91"/>
    <w:rsid w:val="00E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283B"/>
  <w15:chartTrackingRefBased/>
  <w15:docId w15:val="{28A5407E-B749-46B0-AB41-49AC3D1C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ao\Documents\&#1053;&#1072;&#1089;&#1090;&#1088;&#1072;&#1080;&#1074;&#1072;&#1077;&#1084;&#1099;&#1077;%20&#1096;&#1072;&#1073;&#1083;&#1086;&#1085;&#1099;%20Office\&#1048;&#1058;&#1052;&#1054;_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ИТМО_лаб.dotx</Template>
  <TotalTime>21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</dc:creator>
  <cp:keywords/>
  <dc:description/>
  <cp:lastModifiedBy>Sasha V</cp:lastModifiedBy>
  <cp:revision>3</cp:revision>
  <dcterms:created xsi:type="dcterms:W3CDTF">2021-09-14T13:35:00Z</dcterms:created>
  <dcterms:modified xsi:type="dcterms:W3CDTF">2021-09-28T07:56:00Z</dcterms:modified>
</cp:coreProperties>
</file>