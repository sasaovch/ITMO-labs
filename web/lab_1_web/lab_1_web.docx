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181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55EA9659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2396C16E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69875E6B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093E1753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2E118692" w14:textId="77777777" w:rsidR="009F58CE" w:rsidRDefault="009F58CE" w:rsidP="009F58CE">
      <w:pPr>
        <w:rPr>
          <w:sz w:val="28"/>
        </w:rPr>
      </w:pPr>
    </w:p>
    <w:p w14:paraId="71646A73" w14:textId="77777777" w:rsidR="009F58CE" w:rsidRDefault="009F58CE" w:rsidP="009F58CE">
      <w:pPr>
        <w:jc w:val="center"/>
        <w:rPr>
          <w:sz w:val="28"/>
        </w:rPr>
      </w:pPr>
    </w:p>
    <w:p w14:paraId="3454AEB2" w14:textId="77777777" w:rsidR="009F58CE" w:rsidRDefault="009F58CE" w:rsidP="009F58CE">
      <w:pPr>
        <w:jc w:val="center"/>
        <w:rPr>
          <w:sz w:val="28"/>
        </w:rPr>
      </w:pPr>
    </w:p>
    <w:p w14:paraId="2FBEB250" w14:textId="3A7EEC76" w:rsidR="009F58CE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0F5C55">
        <w:rPr>
          <w:sz w:val="28"/>
          <w:lang w:val="en-US"/>
        </w:rPr>
        <w:t xml:space="preserve"> </w:t>
      </w:r>
      <w:r w:rsidR="000F5C55">
        <w:rPr>
          <w:sz w:val="28"/>
        </w:rPr>
        <w:t>№1</w:t>
      </w:r>
    </w:p>
    <w:p w14:paraId="32422AEF" w14:textId="7E8260A5" w:rsidR="000F5C55" w:rsidRPr="000F5C55" w:rsidRDefault="000F5C55" w:rsidP="009F58CE">
      <w:pPr>
        <w:jc w:val="center"/>
        <w:rPr>
          <w:sz w:val="28"/>
        </w:rPr>
      </w:pPr>
      <w:r>
        <w:rPr>
          <w:sz w:val="28"/>
        </w:rPr>
        <w:t>По дисциплине «Веб-программирование»</w:t>
      </w:r>
    </w:p>
    <w:p w14:paraId="37988A08" w14:textId="53AB63BC" w:rsidR="009F58CE" w:rsidRPr="000F5C55" w:rsidRDefault="009F58CE" w:rsidP="009F58CE">
      <w:pPr>
        <w:jc w:val="center"/>
        <w:rPr>
          <w:sz w:val="28"/>
          <w:lang w:val="en-US"/>
        </w:rPr>
      </w:pPr>
      <w:r>
        <w:rPr>
          <w:sz w:val="28"/>
        </w:rPr>
        <w:t xml:space="preserve">Вариант </w:t>
      </w:r>
      <w:r w:rsidR="000F5C55" w:rsidRPr="000F5C55">
        <w:rPr>
          <w:sz w:val="28"/>
        </w:rPr>
        <w:t>3</w:t>
      </w:r>
      <w:r w:rsidR="000F5C55">
        <w:rPr>
          <w:sz w:val="28"/>
          <w:lang w:val="en-US"/>
        </w:rPr>
        <w:t>212</w:t>
      </w:r>
    </w:p>
    <w:p w14:paraId="71F4168A" w14:textId="77777777" w:rsidR="009F58CE" w:rsidRDefault="009F58CE" w:rsidP="009F58CE">
      <w:pPr>
        <w:jc w:val="center"/>
        <w:rPr>
          <w:sz w:val="28"/>
        </w:rPr>
      </w:pPr>
    </w:p>
    <w:p w14:paraId="3C11B0D5" w14:textId="77777777" w:rsidR="009F58CE" w:rsidRDefault="009F58CE" w:rsidP="009F58CE">
      <w:pPr>
        <w:jc w:val="center"/>
        <w:rPr>
          <w:sz w:val="28"/>
        </w:rPr>
      </w:pPr>
    </w:p>
    <w:p w14:paraId="0DB9A93C" w14:textId="632B0B9A" w:rsidR="009F58CE" w:rsidRDefault="009F58CE" w:rsidP="009F58CE">
      <w:pPr>
        <w:jc w:val="right"/>
      </w:pPr>
      <w:r>
        <w:t xml:space="preserve">Группа: </w:t>
      </w:r>
      <w:r w:rsidR="00AC650B" w:rsidRPr="00AC650B">
        <w:rPr>
          <w:lang w:val="en-US"/>
        </w:rPr>
        <w:t>P32301</w:t>
      </w:r>
    </w:p>
    <w:p w14:paraId="269E0BB6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1833FF57" w14:textId="47BE29C6" w:rsidR="009F58CE" w:rsidRDefault="009F58CE" w:rsidP="009F58CE">
      <w:pPr>
        <w:jc w:val="right"/>
        <w:rPr>
          <w:bCs/>
        </w:rPr>
      </w:pPr>
      <w:r>
        <w:rPr>
          <w:bCs/>
        </w:rPr>
        <w:t xml:space="preserve">Проверил: </w:t>
      </w:r>
      <w:r w:rsidR="00AC650B" w:rsidRPr="00AC650B">
        <w:rPr>
          <w:bCs/>
        </w:rPr>
        <w:t>Письмак Алексей Евгеньевич</w:t>
      </w:r>
    </w:p>
    <w:p w14:paraId="1DD76541" w14:textId="77777777" w:rsidR="009F58CE" w:rsidRDefault="009F58CE" w:rsidP="009F58CE">
      <w:pPr>
        <w:jc w:val="center"/>
        <w:rPr>
          <w:sz w:val="28"/>
        </w:rPr>
      </w:pPr>
    </w:p>
    <w:p w14:paraId="6B542E60" w14:textId="77777777" w:rsidR="009F58CE" w:rsidRDefault="009F58CE" w:rsidP="009F58CE">
      <w:pPr>
        <w:jc w:val="center"/>
        <w:rPr>
          <w:sz w:val="28"/>
        </w:rPr>
      </w:pPr>
    </w:p>
    <w:p w14:paraId="178408D2" w14:textId="77777777" w:rsidR="009F58CE" w:rsidRDefault="009F58CE" w:rsidP="009F58CE"/>
    <w:p w14:paraId="3F532227" w14:textId="77777777" w:rsidR="009F58CE" w:rsidRDefault="009F58CE" w:rsidP="009F58CE">
      <w:pPr>
        <w:rPr>
          <w:sz w:val="28"/>
        </w:rPr>
      </w:pPr>
    </w:p>
    <w:p w14:paraId="7351FF0B" w14:textId="77777777" w:rsidR="009F58CE" w:rsidRDefault="009F58CE" w:rsidP="009F58CE">
      <w:pPr>
        <w:rPr>
          <w:sz w:val="28"/>
        </w:rPr>
      </w:pPr>
    </w:p>
    <w:p w14:paraId="2BB230C6" w14:textId="77777777" w:rsidR="009F58CE" w:rsidRDefault="008D2AE2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6E05E56F" w14:textId="77777777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="00442419">
        <w:rPr>
          <w:sz w:val="28"/>
          <w:lang w:val="en-US"/>
        </w:rPr>
        <w:t>2</w:t>
      </w:r>
      <w:r w:rsidR="008D2AE2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Content>
        <w:p w14:paraId="733FB46E" w14:textId="77777777" w:rsidR="00772A7D" w:rsidRPr="00772A7D" w:rsidRDefault="00772A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F9C962" w14:textId="77777777" w:rsidR="009400B8" w:rsidRDefault="008D2AE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96248324" w:history="1">
            <w:r w:rsidR="009400B8" w:rsidRPr="007D5569">
              <w:rPr>
                <w:rStyle w:val="Hyperlink"/>
                <w:noProof/>
              </w:rPr>
              <w:t>Задание</w:t>
            </w:r>
            <w:r w:rsidR="009400B8">
              <w:rPr>
                <w:noProof/>
                <w:webHidden/>
              </w:rPr>
              <w:tab/>
            </w:r>
            <w:r w:rsidR="009400B8">
              <w:rPr>
                <w:noProof/>
                <w:webHidden/>
              </w:rPr>
              <w:fldChar w:fldCharType="begin"/>
            </w:r>
            <w:r w:rsidR="009400B8">
              <w:rPr>
                <w:noProof/>
                <w:webHidden/>
              </w:rPr>
              <w:instrText xml:space="preserve"> PAGEREF _Toc96248324 \h </w:instrText>
            </w:r>
            <w:r w:rsidR="009400B8">
              <w:rPr>
                <w:noProof/>
                <w:webHidden/>
              </w:rPr>
            </w:r>
            <w:r w:rsidR="009400B8">
              <w:rPr>
                <w:noProof/>
                <w:webHidden/>
              </w:rPr>
              <w:fldChar w:fldCharType="separate"/>
            </w:r>
            <w:r w:rsidR="009400B8">
              <w:rPr>
                <w:noProof/>
                <w:webHidden/>
              </w:rPr>
              <w:t>3</w:t>
            </w:r>
            <w:r w:rsidR="009400B8">
              <w:rPr>
                <w:noProof/>
                <w:webHidden/>
              </w:rPr>
              <w:fldChar w:fldCharType="end"/>
            </w:r>
          </w:hyperlink>
        </w:p>
        <w:p w14:paraId="22AFA452" w14:textId="77777777" w:rsidR="00772A7D" w:rsidRPr="00772A7D" w:rsidRDefault="008D2AE2">
          <w:r>
            <w:fldChar w:fldCharType="end"/>
          </w:r>
        </w:p>
      </w:sdtContent>
    </w:sdt>
    <w:p w14:paraId="473FB109" w14:textId="65556F0A" w:rsidR="005D263A" w:rsidRDefault="005D263A" w:rsidP="009400B8">
      <w:pPr>
        <w:pStyle w:val="Heading1"/>
      </w:pPr>
      <w:bookmarkStart w:id="0" w:name="_Toc96248324"/>
      <w:r>
        <w:lastRenderedPageBreak/>
        <w:t>Задание</w:t>
      </w:r>
      <w:bookmarkEnd w:id="0"/>
    </w:p>
    <w:p w14:paraId="559C77FE" w14:textId="5A7A2830" w:rsidR="00AC650B" w:rsidRPr="00AC650B" w:rsidRDefault="00AC650B" w:rsidP="00AC650B">
      <w:r w:rsidRPr="00AC650B">
        <w:t xml:space="preserve">Разработать </w:t>
      </w:r>
      <w:r w:rsidRPr="00AC650B">
        <w:rPr>
          <w:lang w:val="en-US"/>
        </w:rPr>
        <w:t>PHP</w:t>
      </w:r>
      <w:r w:rsidRPr="00AC650B">
        <w:t xml:space="preserve">-скрипт, определяющий попадание точки на координатной плоскости в заданную область, и создать </w:t>
      </w:r>
      <w:r w:rsidRPr="00AC650B">
        <w:rPr>
          <w:lang w:val="en-US"/>
        </w:rPr>
        <w:t>HTML</w:t>
      </w:r>
      <w:r w:rsidRPr="00AC650B">
        <w:t>-страницу, которая формирует данные для отправки их на обработку этому скрипту.</w:t>
      </w:r>
    </w:p>
    <w:p w14:paraId="14015D11" w14:textId="1B64A5C9" w:rsidR="00AC650B" w:rsidRPr="00AC650B" w:rsidRDefault="00AC650B" w:rsidP="00AC650B">
      <w:r w:rsidRPr="00AC650B">
        <w:t xml:space="preserve">Параметр </w:t>
      </w:r>
      <w:r w:rsidRPr="00AC650B">
        <w:rPr>
          <w:lang w:val="en-US"/>
        </w:rPr>
        <w:t>R</w:t>
      </w:r>
      <w:r w:rsidRPr="00AC650B">
        <w:t xml:space="preserve"> и координаты точки должны передаваться скрипту посредством </w:t>
      </w:r>
      <w:r w:rsidRPr="00AC650B">
        <w:rPr>
          <w:lang w:val="en-US"/>
        </w:rPr>
        <w:t>HTTP</w:t>
      </w:r>
      <w:r w:rsidRPr="00AC650B">
        <w:t xml:space="preserve">-запроса. Скрипт должен выполнять валидацию данных и возвращать </w:t>
      </w:r>
      <w:r w:rsidRPr="00AC650B">
        <w:rPr>
          <w:lang w:val="en-US"/>
        </w:rPr>
        <w:t>HTML</w:t>
      </w:r>
      <w:r w:rsidRPr="00AC650B">
        <w:t>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03A1882" w14:textId="7F38DC85" w:rsidR="00AC650B" w:rsidRPr="00AC650B" w:rsidRDefault="00AC650B" w:rsidP="00AC650B">
      <w:r w:rsidRPr="00AC650B">
        <w:t>Кроме того, ответ должен содержать данные о текущем времени и времени работы скрипта.</w:t>
      </w:r>
    </w:p>
    <w:p w14:paraId="5FCB0951" w14:textId="77777777" w:rsidR="00AC650B" w:rsidRPr="00AC650B" w:rsidRDefault="00AC650B" w:rsidP="00AC650B">
      <w:pPr>
        <w:rPr>
          <w:b/>
          <w:bCs/>
        </w:rPr>
      </w:pPr>
      <w:r w:rsidRPr="00AC650B">
        <w:rPr>
          <w:b/>
          <w:bCs/>
        </w:rPr>
        <w:t xml:space="preserve">Разработанная </w:t>
      </w:r>
      <w:r w:rsidRPr="00AC650B">
        <w:rPr>
          <w:b/>
          <w:bCs/>
          <w:lang w:val="en-US"/>
        </w:rPr>
        <w:t>HTML</w:t>
      </w:r>
      <w:r w:rsidRPr="00AC650B">
        <w:rPr>
          <w:b/>
          <w:bCs/>
        </w:rPr>
        <w:t>-страница должна удовлетворять следующим требованиям:</w:t>
      </w:r>
    </w:p>
    <w:p w14:paraId="0B315D51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t>Для расположения текстовых и графических элементов необходимо использовать табличную верстку.</w:t>
      </w:r>
    </w:p>
    <w:p w14:paraId="7FD5ADAF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t xml:space="preserve">Данные формы должны передаваться на обработку посредством </w:t>
      </w:r>
      <w:r w:rsidRPr="00AC650B">
        <w:rPr>
          <w:lang w:val="en-US"/>
        </w:rPr>
        <w:t>GET</w:t>
      </w:r>
      <w:r w:rsidRPr="00AC650B">
        <w:t>-запроса.</w:t>
      </w:r>
    </w:p>
    <w:p w14:paraId="43751ACB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t>Таблицы стилей должны располагаться в самом веб-документе.</w:t>
      </w:r>
    </w:p>
    <w:p w14:paraId="7E91C046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t xml:space="preserve">При работе с </w:t>
      </w:r>
      <w:r w:rsidRPr="00AC650B">
        <w:rPr>
          <w:lang w:val="en-US"/>
        </w:rPr>
        <w:t>CSS</w:t>
      </w:r>
      <w:r w:rsidRPr="00AC650B">
        <w:t xml:space="preserve"> должно быть продемонстрировано использование селекторов дочерних элементов, селекторов классов, селекторов элементов, селекторов псевдоклассов а также такие свойства стилей </w:t>
      </w:r>
      <w:r w:rsidRPr="00AC650B">
        <w:rPr>
          <w:lang w:val="en-US"/>
        </w:rPr>
        <w:t>CSS</w:t>
      </w:r>
      <w:r w:rsidRPr="00AC650B">
        <w:t>, как наследование и каскадирование.</w:t>
      </w:r>
    </w:p>
    <w:p w14:paraId="388A382A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rPr>
          <w:lang w:val="en-US"/>
        </w:rPr>
        <w:t>HTML</w:t>
      </w:r>
      <w:r w:rsidRPr="00AC650B">
        <w:t>-страница должна иметь "шапку", содержащую ФИО студента, номер группы и новер варианта. При оформлении шапки необходимо явным образом задать шрифт (</w:t>
      </w:r>
      <w:r w:rsidRPr="00AC650B">
        <w:rPr>
          <w:lang w:val="en-US"/>
        </w:rPr>
        <w:t>monospace</w:t>
      </w:r>
      <w:r w:rsidRPr="00AC650B">
        <w:t>), его цвет и размер в каскадной таблице стилей.</w:t>
      </w:r>
    </w:p>
    <w:p w14:paraId="29996B1E" w14:textId="77777777" w:rsidR="00AC650B" w:rsidRPr="00AC650B" w:rsidRDefault="00AC650B" w:rsidP="00AC650B">
      <w:pPr>
        <w:pStyle w:val="ListParagraph"/>
        <w:numPr>
          <w:ilvl w:val="0"/>
          <w:numId w:val="1"/>
        </w:numPr>
      </w:pPr>
      <w:r w:rsidRPr="00AC650B">
        <w:t>Отступы элементов ввода должны задаваться в процентах.</w:t>
      </w:r>
    </w:p>
    <w:p w14:paraId="1991B1DF" w14:textId="36216E78" w:rsidR="00AC650B" w:rsidRDefault="00AC650B" w:rsidP="00AC650B">
      <w:pPr>
        <w:pStyle w:val="ListParagraph"/>
        <w:numPr>
          <w:ilvl w:val="0"/>
          <w:numId w:val="1"/>
        </w:numPr>
      </w:pPr>
      <w:r w:rsidRPr="00AC650B">
        <w:t xml:space="preserve">Страница должна содержать сценарий на языке </w:t>
      </w:r>
      <w:r w:rsidRPr="00AC650B">
        <w:rPr>
          <w:lang w:val="en-US"/>
        </w:rPr>
        <w:t>JavaScript</w:t>
      </w:r>
      <w:r w:rsidRPr="00AC650B"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B97B6D4" w14:textId="699C3D16" w:rsidR="00AC650B" w:rsidRPr="00AC650B" w:rsidRDefault="00AC650B" w:rsidP="00AC650B"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F91AC32" wp14:editId="569FF922">
            <wp:extent cx="40005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7788A" w14:textId="29E0751F" w:rsidR="00342BB1" w:rsidRDefault="00CA26E8" w:rsidP="00CA26E8">
      <w:pPr>
        <w:pStyle w:val="Heading1"/>
      </w:pPr>
      <w:r>
        <w:lastRenderedPageBreak/>
        <w:t>Выполнение задания</w:t>
      </w:r>
    </w:p>
    <w:p w14:paraId="2F9EF90B" w14:textId="4FEA77D5" w:rsidR="00AC650B" w:rsidRDefault="00AC650B" w:rsidP="00AC650B">
      <w:pPr>
        <w:ind w:firstLine="0"/>
        <w:rPr>
          <w:lang w:val="en-US"/>
        </w:rPr>
      </w:pPr>
      <w:r>
        <w:t>С текстом программы можете ознакомится по ссылке:</w:t>
      </w:r>
      <w:r w:rsidR="00AD1F74" w:rsidRPr="00AD1F74">
        <w:t xml:space="preserve"> </w:t>
      </w:r>
      <w:hyperlink r:id="rId7" w:history="1">
        <w:proofErr w:type="spellStart"/>
        <w:r w:rsidRPr="00AD1F74">
          <w:rPr>
            <w:rStyle w:val="Hyperlink"/>
            <w:lang w:val="en-US"/>
          </w:rPr>
          <w:t>github</w:t>
        </w:r>
        <w:proofErr w:type="spellEnd"/>
      </w:hyperlink>
      <w:r w:rsidR="00AD1F74" w:rsidRPr="00AD1F74">
        <w:t xml:space="preserve">. </w:t>
      </w:r>
    </w:p>
    <w:p w14:paraId="710404DC" w14:textId="51D1DDA0" w:rsidR="00AD1F74" w:rsidRPr="00AD1F74" w:rsidRDefault="00AD1F74" w:rsidP="00AC650B">
      <w:pPr>
        <w:ind w:firstLine="0"/>
      </w:pPr>
      <w:r>
        <w:t xml:space="preserve">Проверить работу программы можно, перейдя по ссылке: </w:t>
      </w:r>
      <w:hyperlink r:id="rId8" w:history="1">
        <w:r w:rsidRPr="00AD1F74">
          <w:rPr>
            <w:rStyle w:val="Hyperlink"/>
            <w:lang w:val="en-US"/>
          </w:rPr>
          <w:t>lab</w:t>
        </w:r>
        <w:r w:rsidRPr="00AD1F74">
          <w:rPr>
            <w:rStyle w:val="Hyperlink"/>
          </w:rPr>
          <w:t>_1_</w:t>
        </w:r>
        <w:r w:rsidRPr="00AD1F74">
          <w:rPr>
            <w:rStyle w:val="Hyperlink"/>
            <w:lang w:val="en-US"/>
          </w:rPr>
          <w:t>web</w:t>
        </w:r>
      </w:hyperlink>
      <w:r w:rsidRPr="00AD1F74">
        <w:t>.</w:t>
      </w:r>
    </w:p>
    <w:p w14:paraId="0F5830E9" w14:textId="7B30188A" w:rsidR="00BD51D5" w:rsidRDefault="00BD51D5" w:rsidP="00CA26E8">
      <w:pPr>
        <w:pStyle w:val="Heading1"/>
      </w:pPr>
      <w:r>
        <w:lastRenderedPageBreak/>
        <w:t>Итог</w:t>
      </w:r>
    </w:p>
    <w:p w14:paraId="7F2A6907" w14:textId="5858C78A" w:rsidR="00AD1F74" w:rsidRPr="00AD1F74" w:rsidRDefault="00AD1F74" w:rsidP="00AD1F74">
      <w:r>
        <w:t xml:space="preserve">В ходе выполнения лабораторной работы был изучен язык разметки </w:t>
      </w:r>
      <w:r>
        <w:rPr>
          <w:lang w:val="en-US"/>
        </w:rPr>
        <w:t>HTML</w:t>
      </w:r>
      <w:r w:rsidRPr="00AD1F74">
        <w:t xml:space="preserve">, </w:t>
      </w:r>
      <w:r>
        <w:t xml:space="preserve">язык таблиц стилей </w:t>
      </w:r>
      <w:r>
        <w:rPr>
          <w:lang w:val="en-US"/>
        </w:rPr>
        <w:t>CSS</w:t>
      </w:r>
      <w:r w:rsidRPr="00AD1F74">
        <w:t xml:space="preserve">, </w:t>
      </w:r>
      <w:r>
        <w:t xml:space="preserve">язык программирования </w:t>
      </w:r>
      <w:r>
        <w:rPr>
          <w:lang w:val="en-US"/>
        </w:rPr>
        <w:t>JavaScript</w:t>
      </w:r>
      <w:r w:rsidRPr="00AD1F74">
        <w:t xml:space="preserve"> </w:t>
      </w:r>
      <w:r>
        <w:t xml:space="preserve">и </w:t>
      </w:r>
      <w:r>
        <w:rPr>
          <w:lang w:val="en-US"/>
        </w:rPr>
        <w:t>PHP</w:t>
      </w:r>
      <w:r w:rsidRPr="00AD1F74">
        <w:t xml:space="preserve">. </w:t>
      </w:r>
      <w:r>
        <w:t>Лабораторная работа была интересной, но немного утомительной. Я сделал вывод, что фронт-енд разработка мне не нравится.</w:t>
      </w:r>
    </w:p>
    <w:sectPr w:rsidR="00AD1F74" w:rsidRPr="00AD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18C"/>
    <w:multiLevelType w:val="hybridMultilevel"/>
    <w:tmpl w:val="D26C22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14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55"/>
    <w:rsid w:val="000F5C55"/>
    <w:rsid w:val="00220A84"/>
    <w:rsid w:val="002F00E8"/>
    <w:rsid w:val="00342BB1"/>
    <w:rsid w:val="003470E9"/>
    <w:rsid w:val="003D3F0E"/>
    <w:rsid w:val="00442419"/>
    <w:rsid w:val="00466D28"/>
    <w:rsid w:val="004C0B61"/>
    <w:rsid w:val="005D263A"/>
    <w:rsid w:val="0066722A"/>
    <w:rsid w:val="00772A7D"/>
    <w:rsid w:val="008D2AE2"/>
    <w:rsid w:val="008F27F2"/>
    <w:rsid w:val="0093103A"/>
    <w:rsid w:val="009400B8"/>
    <w:rsid w:val="009A5062"/>
    <w:rsid w:val="009F58CE"/>
    <w:rsid w:val="00A928DB"/>
    <w:rsid w:val="00AC650B"/>
    <w:rsid w:val="00AD1F74"/>
    <w:rsid w:val="00B50F36"/>
    <w:rsid w:val="00BD51D5"/>
    <w:rsid w:val="00C423C8"/>
    <w:rsid w:val="00C914CB"/>
    <w:rsid w:val="00C93B9A"/>
    <w:rsid w:val="00CA26E8"/>
    <w:rsid w:val="00D6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D78B"/>
  <w15:chartTrackingRefBased/>
  <w15:docId w15:val="{F14398F6-DCD8-4EFD-8F7B-B50ACDDC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F2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E9"/>
    <w:rPr>
      <w:rFonts w:eastAsiaTheme="majorEastAsia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D2A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5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-web.ru.xsph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saovch/lab_1_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Custom%20Office%20Templates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13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Овчаренко Александр Андреевич</cp:lastModifiedBy>
  <cp:revision>1</cp:revision>
  <dcterms:created xsi:type="dcterms:W3CDTF">2022-08-30T14:11:00Z</dcterms:created>
  <dcterms:modified xsi:type="dcterms:W3CDTF">2022-08-30T14:25:00Z</dcterms:modified>
</cp:coreProperties>
</file>