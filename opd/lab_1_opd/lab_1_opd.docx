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10F1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1D62E6B6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39A2F0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C2CD4B0" w14:textId="77777777" w:rsidR="00495A42" w:rsidRPr="00BD0EC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83562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4DB73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3A584" w14:textId="3C4C1441" w:rsidR="00495A42" w:rsidRPr="00833EBC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BDFCB4E" w14:textId="68427F50" w:rsidR="00D84FDA" w:rsidRPr="004B4B0B" w:rsidRDefault="004B4B0B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«Основы профессиональной деятельности»</w:t>
      </w:r>
    </w:p>
    <w:p w14:paraId="6758699D" w14:textId="5339A7F3" w:rsidR="00495A42" w:rsidRPr="00DF1E19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84FDA" w:rsidRPr="00DF1E19">
        <w:rPr>
          <w:rFonts w:ascii="Times New Roman" w:hAnsi="Times New Roman" w:cs="Times New Roman"/>
          <w:sz w:val="28"/>
          <w:szCs w:val="28"/>
        </w:rPr>
        <w:t>3215</w:t>
      </w:r>
    </w:p>
    <w:p w14:paraId="45D8A51F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35E1F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E8627" w14:textId="77777777" w:rsidR="00495A42" w:rsidRPr="00BD0EC2" w:rsidRDefault="00495A42" w:rsidP="00495A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D0EC2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BD0EC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0EC2">
        <w:rPr>
          <w:rFonts w:ascii="Times New Roman" w:hAnsi="Times New Roman" w:cs="Times New Roman"/>
          <w:sz w:val="24"/>
          <w:szCs w:val="24"/>
        </w:rPr>
        <w:t>3132</w:t>
      </w:r>
    </w:p>
    <w:p w14:paraId="12ED7D88" w14:textId="77777777" w:rsidR="00495A42" w:rsidRPr="00BD0EC2" w:rsidRDefault="00495A42" w:rsidP="00495A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D0EC2">
        <w:rPr>
          <w:rFonts w:ascii="Times New Roman" w:hAnsi="Times New Roman" w:cs="Times New Roman"/>
          <w:sz w:val="24"/>
          <w:szCs w:val="24"/>
        </w:rPr>
        <w:t>Выполнил: Овчаренко Александр Андреевич</w:t>
      </w:r>
    </w:p>
    <w:p w14:paraId="3BF58B72" w14:textId="425F83DF" w:rsidR="00495A42" w:rsidRPr="00D84FDA" w:rsidRDefault="00495A42" w:rsidP="00495A42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BD0EC2">
        <w:rPr>
          <w:rFonts w:ascii="Times New Roman" w:hAnsi="Times New Roman" w:cs="Times New Roman"/>
          <w:bCs/>
          <w:sz w:val="24"/>
          <w:szCs w:val="24"/>
        </w:rPr>
        <w:t xml:space="preserve">Проверил: </w:t>
      </w:r>
      <w:r w:rsidR="004B4B0B">
        <w:rPr>
          <w:rFonts w:ascii="Times New Roman" w:hAnsi="Times New Roman" w:cs="Times New Roman"/>
          <w:bCs/>
          <w:sz w:val="24"/>
          <w:szCs w:val="24"/>
        </w:rPr>
        <w:t>Саржевский И. А.</w:t>
      </w:r>
    </w:p>
    <w:p w14:paraId="55F3615D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1B87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BF5B6" w14:textId="77777777" w:rsidR="00495A42" w:rsidRDefault="00495A42" w:rsidP="00495A42"/>
    <w:p w14:paraId="665E4811" w14:textId="77777777" w:rsidR="00495A4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FA53E" w14:textId="6552DB8D" w:rsidR="00495A4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A960B" w14:textId="77777777" w:rsidR="004B4B0B" w:rsidRDefault="004B4B0B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31908" w14:textId="77777777" w:rsidR="00495A42" w:rsidRPr="00BD0EC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943C1F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562883A" w14:textId="6D2B2432" w:rsidR="00924319" w:rsidRPr="004B4B0B" w:rsidRDefault="00495A42" w:rsidP="004B4B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2021</w:t>
      </w:r>
    </w:p>
    <w:p w14:paraId="1D4A2BFF" w14:textId="641D40E9" w:rsidR="00D84FDA" w:rsidRDefault="00D84FDA"/>
    <w:p w14:paraId="515015B7" w14:textId="24CE8A70" w:rsidR="00D84FDA" w:rsidRPr="00516F69" w:rsidRDefault="00516F69">
      <w:pPr>
        <w:rPr>
          <w:sz w:val="32"/>
          <w:szCs w:val="32"/>
        </w:rPr>
      </w:pPr>
      <w:r>
        <w:rPr>
          <w:sz w:val="32"/>
          <w:szCs w:val="32"/>
        </w:rPr>
        <w:t>Выполнение лабораторной работы</w:t>
      </w:r>
    </w:p>
    <w:p w14:paraId="34EE4475" w14:textId="25FB167B" w:rsidR="00D84FDA" w:rsidRDefault="00D84FDA" w:rsidP="00D84FDA">
      <w:pPr>
        <w:pStyle w:val="a3"/>
        <w:numPr>
          <w:ilvl w:val="0"/>
          <w:numId w:val="1"/>
        </w:numPr>
        <w:rPr>
          <w:sz w:val="24"/>
          <w:szCs w:val="24"/>
        </w:rPr>
      </w:pPr>
      <w:r w:rsidRPr="004B4B0B">
        <w:rPr>
          <w:sz w:val="24"/>
          <w:szCs w:val="24"/>
        </w:rPr>
        <w:t xml:space="preserve">Создать приведенное в варианте дерево каталогов и файлов с содержимым. В качестве корня использовать каталог </w:t>
      </w:r>
      <w:r w:rsidRPr="004B4B0B">
        <w:rPr>
          <w:sz w:val="24"/>
          <w:szCs w:val="24"/>
          <w:lang w:val="en-US"/>
        </w:rPr>
        <w:t>lab</w:t>
      </w:r>
      <w:r w:rsidRPr="004B4B0B">
        <w:rPr>
          <w:sz w:val="24"/>
          <w:szCs w:val="24"/>
        </w:rPr>
        <w:t xml:space="preserve">0 своего домашнего каталога. Для создания и навигации по дереву использовать команды: </w:t>
      </w:r>
      <w:r w:rsidRPr="004B4B0B">
        <w:rPr>
          <w:sz w:val="24"/>
          <w:szCs w:val="24"/>
          <w:lang w:val="en-US"/>
        </w:rPr>
        <w:t>mkdir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echo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cat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touch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ls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pwd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cd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more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cp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rm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rmdir</w:t>
      </w:r>
      <w:r w:rsidRPr="004B4B0B">
        <w:rPr>
          <w:sz w:val="24"/>
          <w:szCs w:val="24"/>
        </w:rPr>
        <w:t xml:space="preserve">, </w:t>
      </w:r>
      <w:r w:rsidRPr="004B4B0B">
        <w:rPr>
          <w:sz w:val="24"/>
          <w:szCs w:val="24"/>
          <w:lang w:val="en-US"/>
        </w:rPr>
        <w:t>mv</w:t>
      </w:r>
      <w:r w:rsidRPr="004B4B0B">
        <w:rPr>
          <w:sz w:val="24"/>
          <w:szCs w:val="24"/>
        </w:rPr>
        <w:t>.</w:t>
      </w:r>
    </w:p>
    <w:p w14:paraId="2C9A293A" w14:textId="326A3377" w:rsidR="00516F69" w:rsidRPr="00516F69" w:rsidRDefault="00516F69" w:rsidP="00516F6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6094F2EB" w14:textId="5C4A35B4" w:rsidR="00D84FDA" w:rsidRPr="004B4B0B" w:rsidRDefault="00516F69" w:rsidP="00D84FD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5B086FF" wp14:editId="2A122F9E">
            <wp:extent cx="2425065" cy="373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59EA" w14:textId="2C34552D" w:rsidR="00D84FDA" w:rsidRPr="004B4B0B" w:rsidRDefault="00D84FDA" w:rsidP="00D84FDA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mkdir lab0</w:t>
      </w:r>
    </w:p>
    <w:p w14:paraId="15906970" w14:textId="7CD255D9" w:rsidR="00D84FDA" w:rsidRPr="004B4B0B" w:rsidRDefault="00D84FDA" w:rsidP="00D84FDA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lab0</w:t>
      </w:r>
    </w:p>
    <w:p w14:paraId="6029A8CE" w14:textId="192FD76C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mkdir cherubi3</w:t>
      </w:r>
    </w:p>
    <w:p w14:paraId="393DCCBD" w14:textId="3F5A8257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cherubi3</w:t>
      </w:r>
    </w:p>
    <w:p w14:paraId="12E449B3" w14:textId="158DB0EA" w:rsidR="00D84FDA" w:rsidRPr="004B4B0B" w:rsidRDefault="00D84FDA" w:rsidP="00F71D72">
      <w:pPr>
        <w:ind w:firstLine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touch houndour</w:t>
      </w:r>
    </w:p>
    <w:p w14:paraId="5AEC261A" w14:textId="6EB47630" w:rsidR="00D84FDA" w:rsidRPr="004B4B0B" w:rsidRDefault="00D84FDA" w:rsidP="00F71D72">
      <w:pPr>
        <w:ind w:firstLine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touch shuppet machamp</w:t>
      </w:r>
    </w:p>
    <w:p w14:paraId="307E97A0" w14:textId="1C26FD49" w:rsidR="00D84FDA" w:rsidRPr="004B4B0B" w:rsidRDefault="00D84FDA" w:rsidP="00F71D72">
      <w:pPr>
        <w:ind w:firstLine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touch simisage pupitar</w:t>
      </w:r>
    </w:p>
    <w:p w14:paraId="038BA959" w14:textId="77C8D047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  <w:lang w:val="en-US"/>
        </w:rPr>
        <w:tab/>
        <w:t>cd ..</w:t>
      </w:r>
    </w:p>
    <w:p w14:paraId="5CC3731F" w14:textId="77777777" w:rsidR="00F71D72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mkdir lillipup7</w:t>
      </w:r>
    </w:p>
    <w:p w14:paraId="4D554202" w14:textId="2CC6AC0E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lillipup7</w:t>
      </w:r>
    </w:p>
    <w:p w14:paraId="5AD21F37" w14:textId="51244487" w:rsidR="00D84FDA" w:rsidRPr="004B4B0B" w:rsidRDefault="00D84FDA" w:rsidP="00F71D72">
      <w:pPr>
        <w:ind w:firstLine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touch gabite chingling</w:t>
      </w:r>
    </w:p>
    <w:p w14:paraId="4A046EAD" w14:textId="7765C7D4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  <w:lang w:val="en-US"/>
        </w:rPr>
        <w:tab/>
        <w:t>mkdir klinklang petilil</w:t>
      </w:r>
    </w:p>
    <w:p w14:paraId="3E7D6F3C" w14:textId="77777777" w:rsidR="00F71D72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lastRenderedPageBreak/>
        <w:t xml:space="preserve"> </w:t>
      </w:r>
      <w:r w:rsidRPr="004B4B0B">
        <w:rPr>
          <w:sz w:val="24"/>
          <w:szCs w:val="24"/>
          <w:lang w:val="en-US"/>
        </w:rPr>
        <w:tab/>
        <w:t>cd ..</w:t>
      </w:r>
    </w:p>
    <w:p w14:paraId="2DDE82C9" w14:textId="25DD867F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touch emboar3 krookodile6</w:t>
      </w:r>
    </w:p>
    <w:p w14:paraId="4C4C176F" w14:textId="290967F2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mkdir swalot6</w:t>
      </w:r>
    </w:p>
    <w:p w14:paraId="1E2BE2EE" w14:textId="68E572DF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touch buizel camerupt walrein cranidos</w:t>
      </w:r>
    </w:p>
    <w:p w14:paraId="14AD83A1" w14:textId="2CB1A156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mkdir gloom skiploom</w:t>
      </w:r>
    </w:p>
    <w:p w14:paraId="5E0DED58" w14:textId="3587342A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touch tyrogue8</w:t>
      </w:r>
    </w:p>
    <w:p w14:paraId="5DF405FE" w14:textId="2F4533C0" w:rsidR="00F71D72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2)</w:t>
      </w:r>
    </w:p>
    <w:p w14:paraId="0CDF0639" w14:textId="50B51896" w:rsidR="00516F69" w:rsidRDefault="00516F69" w:rsidP="00F71D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FE2193" wp14:editId="691F2106">
            <wp:extent cx="5725160" cy="52635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1B04" w14:textId="33773F54" w:rsidR="00516F69" w:rsidRPr="004B4B0B" w:rsidRDefault="00516F69" w:rsidP="00F71D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080D04F" wp14:editId="596FDCD2">
            <wp:extent cx="5510530" cy="2512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1FFE" w14:textId="69D2FAFF" w:rsidR="00D84FDA" w:rsidRPr="004B4B0B" w:rsidRDefault="00D84FDA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cherubi3</w:t>
      </w:r>
    </w:p>
    <w:p w14:paraId="08C24AA3" w14:textId="0B1ACC2A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</w:t>
      </w:r>
      <w:r w:rsidRPr="004B4B0B">
        <w:rPr>
          <w:sz w:val="24"/>
          <w:szCs w:val="24"/>
        </w:rPr>
        <w:t>Развитые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способности</w:t>
      </w:r>
      <w:r w:rsidRPr="004B4B0B">
        <w:rPr>
          <w:sz w:val="24"/>
          <w:szCs w:val="24"/>
          <w:lang w:val="en-US"/>
        </w:rPr>
        <w:t xml:space="preserve"> Unnerve' &gt; houndour</w:t>
      </w:r>
    </w:p>
    <w:p w14:paraId="20B61041" w14:textId="1E17266D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</w:t>
      </w:r>
      <w:r w:rsidRPr="004B4B0B">
        <w:rPr>
          <w:sz w:val="24"/>
          <w:szCs w:val="24"/>
        </w:rPr>
        <w:t>Способности</w:t>
      </w:r>
      <w:r w:rsidRPr="004B4B0B">
        <w:rPr>
          <w:sz w:val="24"/>
          <w:szCs w:val="24"/>
          <w:lang w:val="en-US"/>
        </w:rPr>
        <w:t xml:space="preserve"> Knock</w:t>
      </w:r>
    </w:p>
    <w:p w14:paraId="039A5A92" w14:textId="77777777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&gt;Off Screen Night Shade Spite Will-0-Wisp Shadow Sneak Curse Faint</w:t>
      </w:r>
    </w:p>
    <w:p w14:paraId="5391350E" w14:textId="77777777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&gt;Attack Hex Shadow Ball Sucker Punch Embargo Snatch Grudge</w:t>
      </w:r>
    </w:p>
    <w:p w14:paraId="04AD45C3" w14:textId="77777777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&gt;Trick' &gt; shuppet</w:t>
      </w:r>
    </w:p>
    <w:p w14:paraId="0659FDFE" w14:textId="7929DBCA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</w:t>
      </w:r>
      <w:r w:rsidRPr="004B4B0B">
        <w:rPr>
          <w:sz w:val="24"/>
          <w:szCs w:val="24"/>
        </w:rPr>
        <w:t>Развитые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способности</w:t>
      </w:r>
      <w:r w:rsidRPr="004B4B0B">
        <w:rPr>
          <w:sz w:val="24"/>
          <w:szCs w:val="24"/>
          <w:lang w:val="en-US"/>
        </w:rPr>
        <w:t xml:space="preserve"> Steadfast' &gt; machamp</w:t>
      </w:r>
    </w:p>
    <w:p w14:paraId="4571BCEF" w14:textId="55E1DD6D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</w:t>
      </w:r>
      <w:r w:rsidRPr="004B4B0B">
        <w:rPr>
          <w:sz w:val="24"/>
          <w:szCs w:val="24"/>
        </w:rPr>
        <w:t>Способности</w:t>
      </w:r>
    </w:p>
    <w:p w14:paraId="32BA782C" w14:textId="77777777" w:rsidR="00F71D72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&gt;This is dummy text when pokemon does not contain something. It is</w:t>
      </w:r>
    </w:p>
    <w:p w14:paraId="77484801" w14:textId="31EB80D7" w:rsidR="00D84FDA" w:rsidRPr="004B4B0B" w:rsidRDefault="00D84FDA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&gt;better than NPE!' &gt; simisage</w:t>
      </w:r>
    </w:p>
    <w:p w14:paraId="2AFF4726" w14:textId="54F880FA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'Спасобности Sandstorm Screech Chip Away</w:t>
      </w:r>
    </w:p>
    <w:p w14:paraId="1E594F27" w14:textId="77777777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&gt;Rock Slide Scary Face Thrash Dark Pulse Payback Crunch Earthquake</w:t>
      </w:r>
    </w:p>
    <w:p w14:paraId="633E568B" w14:textId="77777777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&gt;Stone Edge Hyper Beam' &gt; pupitar</w:t>
      </w:r>
    </w:p>
    <w:p w14:paraId="698B085B" w14:textId="5723138B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'Тип диеты Omnivore' &gt; emboar3</w:t>
      </w:r>
    </w:p>
    <w:p w14:paraId="15CC808D" w14:textId="77B190C3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'Ходы</w:t>
      </w:r>
    </w:p>
    <w:p w14:paraId="616C4D81" w14:textId="77777777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&gt;Aqua Tail Block Dark Pulse Dragon Pulse Earth Power Foul Play Iron</w:t>
      </w:r>
    </w:p>
    <w:p w14:paraId="12E6351E" w14:textId="77777777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&gt;Tail Knock Off Low Kick Outrage Sleep Talk Snatch Snore Spite Stealth</w:t>
      </w:r>
    </w:p>
    <w:p w14:paraId="24907EEA" w14:textId="196ACCE8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&gt;Rock Superpower Uproar' &gt; krookodile6</w:t>
      </w:r>
    </w:p>
    <w:p w14:paraId="743776B5" w14:textId="77777777" w:rsidR="00C01A7C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..</w:t>
      </w:r>
    </w:p>
    <w:p w14:paraId="7B2ABBB3" w14:textId="7D77B3BE" w:rsidR="00D84FDA" w:rsidRPr="004B4B0B" w:rsidRDefault="00D84FDA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lillipup7</w:t>
      </w:r>
    </w:p>
    <w:p w14:paraId="2BCDA35C" w14:textId="0ED1F32B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'satk=5 sdef=6\nspd=8' &gt; gabite</w:t>
      </w:r>
    </w:p>
    <w:p w14:paraId="7397980E" w14:textId="5F070813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'Способности Mind Mold Levitate Serene\nGrace' &gt; chingling</w:t>
      </w:r>
    </w:p>
    <w:p w14:paraId="19B154BD" w14:textId="5101624B" w:rsidR="00D84FDA" w:rsidRPr="004B4B0B" w:rsidRDefault="00C01A7C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lastRenderedPageBreak/>
        <w:t xml:space="preserve">cd </w:t>
      </w:r>
      <w:r w:rsidR="00D84FDA" w:rsidRPr="004B4B0B">
        <w:rPr>
          <w:sz w:val="24"/>
          <w:szCs w:val="24"/>
          <w:lang w:val="en-US"/>
        </w:rPr>
        <w:t>..</w:t>
      </w:r>
    </w:p>
    <w:p w14:paraId="430C8FAE" w14:textId="3DE61024" w:rsidR="00D84FDA" w:rsidRPr="004B4B0B" w:rsidRDefault="00D84FDA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swalot6</w:t>
      </w:r>
    </w:p>
    <w:p w14:paraId="53F0E8D1" w14:textId="3D24C95D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'Живет Freshwater Grassland' &gt; buizel</w:t>
      </w:r>
    </w:p>
    <w:p w14:paraId="5C207543" w14:textId="474DC0C3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'Способности Blaze\nLandslide Magma Armor Solid Rock' &gt; camerupt</w:t>
      </w:r>
    </w:p>
    <w:p w14:paraId="643F7549" w14:textId="0CE8D9BA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'Возможности Overland=6 Jump=4 Power=3\nIntelligence=3 Sinker=0' &gt; cranidos</w:t>
      </w:r>
    </w:p>
    <w:p w14:paraId="71836B93" w14:textId="5BF562BA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'Ходы Aqua Tail Avalavche</w:t>
      </w:r>
    </w:p>
    <w:p w14:paraId="59C2E27B" w14:textId="77777777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&gt;Block Brine Crunch‡ Dive Double-Edge Fury Cutter Icy Wind Iron Head</w:t>
      </w:r>
    </w:p>
    <w:p w14:paraId="24778118" w14:textId="77777777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&gt;Iron Tail Mud-Slap Rollout Siqnal Beam Sleep Talk Snore Super Fang</w:t>
      </w:r>
    </w:p>
    <w:p w14:paraId="17A04B97" w14:textId="77777777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&gt;Water Pulse Whirlpool' &gt; walrein</w:t>
      </w:r>
    </w:p>
    <w:p w14:paraId="7B809979" w14:textId="6FD94F36" w:rsidR="00D84FDA" w:rsidRPr="004B4B0B" w:rsidRDefault="00D84FDA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..</w:t>
      </w:r>
    </w:p>
    <w:p w14:paraId="641E2E7C" w14:textId="5513DA87" w:rsidR="00D84FDA" w:rsidRPr="004B4B0B" w:rsidRDefault="00D84FDA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echo 'Развитые способности Virtal Spirit' &gt; tyrogue8</w:t>
      </w:r>
    </w:p>
    <w:p w14:paraId="75B358DD" w14:textId="7C64FEBB" w:rsidR="00F71D72" w:rsidRPr="004B4B0B" w:rsidRDefault="00F71D72" w:rsidP="00D84FDA">
      <w:pPr>
        <w:rPr>
          <w:sz w:val="24"/>
          <w:szCs w:val="24"/>
          <w:lang w:val="en-US"/>
        </w:rPr>
      </w:pPr>
    </w:p>
    <w:p w14:paraId="498D543A" w14:textId="00C54798" w:rsidR="00F71D72" w:rsidRDefault="00F71D72" w:rsidP="00F71D72">
      <w:pPr>
        <w:pStyle w:val="a3"/>
        <w:numPr>
          <w:ilvl w:val="0"/>
          <w:numId w:val="1"/>
        </w:numPr>
        <w:rPr>
          <w:sz w:val="24"/>
          <w:szCs w:val="24"/>
        </w:rPr>
      </w:pPr>
      <w:r w:rsidRPr="004B4B0B">
        <w:rPr>
          <w:sz w:val="24"/>
          <w:szCs w:val="24"/>
        </w:rPr>
        <w:t xml:space="preserve">Установить согласно заданию права на файлы и каталоги при помощи команды </w:t>
      </w:r>
      <w:r w:rsidRPr="004B4B0B">
        <w:rPr>
          <w:sz w:val="24"/>
          <w:szCs w:val="24"/>
          <w:lang w:val="en-US"/>
        </w:rPr>
        <w:t>chmod</w:t>
      </w:r>
      <w:r w:rsidRPr="004B4B0B">
        <w:rPr>
          <w:sz w:val="24"/>
          <w:szCs w:val="24"/>
        </w:rPr>
        <w:t>, используя различные способы указания прав.</w:t>
      </w:r>
    </w:p>
    <w:p w14:paraId="2B585009" w14:textId="4F51BDFD" w:rsidR="00516F69" w:rsidRPr="00516F69" w:rsidRDefault="00516F69" w:rsidP="00516F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C07983" wp14:editId="2D8480E6">
            <wp:extent cx="5939790" cy="32042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6987" w14:textId="3525C7F9" w:rsidR="00F71D72" w:rsidRPr="004B4B0B" w:rsidRDefault="00F71D72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764 cherubi3</w:t>
      </w:r>
    </w:p>
    <w:p w14:paraId="64EE2A4C" w14:textId="048F4864" w:rsidR="00F71D72" w:rsidRPr="004B4B0B" w:rsidRDefault="00F71D72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cherubi3</w:t>
      </w:r>
    </w:p>
    <w:p w14:paraId="1FD97FAD" w14:textId="6597CFB0" w:rsidR="00F71D72" w:rsidRPr="004B4B0B" w:rsidRDefault="00F71D72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u=,g=,o=rw houndour</w:t>
      </w:r>
    </w:p>
    <w:p w14:paraId="0B51C2D8" w14:textId="4C108F81" w:rsidR="00F71D72" w:rsidRPr="004B4B0B" w:rsidRDefault="00FD0D79" w:rsidP="00FD0D79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F71D72" w:rsidRPr="004B4B0B">
        <w:rPr>
          <w:sz w:val="24"/>
          <w:szCs w:val="24"/>
          <w:lang w:val="en-US"/>
        </w:rPr>
        <w:t>chmod u=r,g=r,o=r shuppet</w:t>
      </w:r>
    </w:p>
    <w:p w14:paraId="5AAC8174" w14:textId="599BFE4A" w:rsidR="00F71D72" w:rsidRPr="004B4B0B" w:rsidRDefault="00F71D72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004 machamp</w:t>
      </w:r>
    </w:p>
    <w:p w14:paraId="26EF26B2" w14:textId="507739A5" w:rsidR="00F71D72" w:rsidRPr="004B4B0B" w:rsidRDefault="00F71D72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046 simisage</w:t>
      </w:r>
    </w:p>
    <w:p w14:paraId="3FAC2F30" w14:textId="08EB43D7" w:rsidR="00F71D72" w:rsidRPr="004B4B0B" w:rsidRDefault="00F71D72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lastRenderedPageBreak/>
        <w:t>chmod u=rw,g=w,o= pupitar</w:t>
      </w:r>
    </w:p>
    <w:p w14:paraId="4B9B2AF0" w14:textId="44963ADD" w:rsidR="00F71D72" w:rsidRPr="004B4B0B" w:rsidRDefault="00F71D72" w:rsidP="00C01A7C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..</w:t>
      </w:r>
    </w:p>
    <w:p w14:paraId="1ACB259D" w14:textId="09795465" w:rsidR="00F71D72" w:rsidRPr="004B4B0B" w:rsidRDefault="00F71D72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440 emboar3</w:t>
      </w:r>
    </w:p>
    <w:p w14:paraId="7E6EA523" w14:textId="7EC0BC0E" w:rsidR="00F71D72" w:rsidRPr="004B4B0B" w:rsidRDefault="00F71D72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u=rw,g=w,o= krookodile6</w:t>
      </w:r>
    </w:p>
    <w:p w14:paraId="75C23D40" w14:textId="42FB6597" w:rsidR="00F71D72" w:rsidRPr="004B4B0B" w:rsidRDefault="00F71D72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737 lillipup7</w:t>
      </w:r>
    </w:p>
    <w:p w14:paraId="4482FD92" w14:textId="3DCB2F23" w:rsidR="00F71D72" w:rsidRPr="004B4B0B" w:rsidRDefault="00F71D72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lillipup7</w:t>
      </w:r>
    </w:p>
    <w:p w14:paraId="37B4C519" w14:textId="36DC2749" w:rsidR="00F71D72" w:rsidRPr="004B4B0B" w:rsidRDefault="00F71D72" w:rsidP="00C01A7C">
      <w:pPr>
        <w:ind w:firstLine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753 klinklang</w:t>
      </w:r>
    </w:p>
    <w:p w14:paraId="2CFA2BDF" w14:textId="4175191D" w:rsidR="00F71D72" w:rsidRPr="004B4B0B" w:rsidRDefault="00F71D72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440 gabite</w:t>
      </w:r>
    </w:p>
    <w:p w14:paraId="1471D10C" w14:textId="44513D69" w:rsidR="00F71D72" w:rsidRPr="004B4B0B" w:rsidRDefault="00F71D72" w:rsidP="00C01A7C">
      <w:pPr>
        <w:ind w:firstLine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577 petilil</w:t>
      </w:r>
    </w:p>
    <w:p w14:paraId="6D6D7453" w14:textId="7BADB0BE" w:rsidR="00F71D72" w:rsidRPr="004B4B0B" w:rsidRDefault="00F71D72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u=r,g=r,o=w chingling</w:t>
      </w:r>
    </w:p>
    <w:p w14:paraId="1B14927C" w14:textId="516273CA" w:rsidR="00F71D72" w:rsidRPr="004B4B0B" w:rsidRDefault="00F71D72" w:rsidP="00F71D72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cd ..</w:t>
      </w:r>
    </w:p>
    <w:p w14:paraId="7F445C1C" w14:textId="325E1CFC" w:rsidR="00F71D72" w:rsidRDefault="00F71D72" w:rsidP="00F71D72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u=wx,g=x,o=w swalot6</w:t>
      </w:r>
    </w:p>
    <w:p w14:paraId="5F8AB035" w14:textId="76824E48" w:rsidR="00FD0D79" w:rsidRPr="004B4B0B" w:rsidRDefault="00FD0D79" w:rsidP="00F71D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swalot6</w:t>
      </w:r>
    </w:p>
    <w:p w14:paraId="7C8E9FCB" w14:textId="44D74FFF" w:rsidR="00F71D72" w:rsidRPr="004B4B0B" w:rsidRDefault="00F71D72" w:rsidP="00FD0D79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755 gloom</w:t>
      </w:r>
    </w:p>
    <w:p w14:paraId="0695383E" w14:textId="1324C653" w:rsidR="00F71D72" w:rsidRPr="004B4B0B" w:rsidRDefault="00F71D72" w:rsidP="00FD0D79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400 buizel</w:t>
      </w:r>
    </w:p>
    <w:p w14:paraId="259B61FD" w14:textId="04D92C15" w:rsidR="00F71D72" w:rsidRPr="004B4B0B" w:rsidRDefault="00F71D72" w:rsidP="00FD0D79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755 skiploom</w:t>
      </w:r>
    </w:p>
    <w:p w14:paraId="550AFAFB" w14:textId="1A7CD183" w:rsidR="00F71D72" w:rsidRPr="004B4B0B" w:rsidRDefault="00F71D72" w:rsidP="00FD0D79">
      <w:pPr>
        <w:ind w:left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404 camerupt</w:t>
      </w:r>
    </w:p>
    <w:p w14:paraId="5F180A0B" w14:textId="6C2D4057" w:rsidR="00F71D72" w:rsidRPr="004B4B0B" w:rsidRDefault="00F71D72" w:rsidP="00FD0D79">
      <w:pPr>
        <w:ind w:firstLine="708"/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chmod 404 walr</w:t>
      </w:r>
      <w:r w:rsidR="00FD0D79">
        <w:rPr>
          <w:sz w:val="24"/>
          <w:szCs w:val="24"/>
          <w:lang w:val="en-US"/>
        </w:rPr>
        <w:t>a</w:t>
      </w:r>
      <w:r w:rsidRPr="004B4B0B">
        <w:rPr>
          <w:sz w:val="24"/>
          <w:szCs w:val="24"/>
          <w:lang w:val="en-US"/>
        </w:rPr>
        <w:t>in</w:t>
      </w:r>
    </w:p>
    <w:p w14:paraId="38461FBD" w14:textId="2C0C7365" w:rsidR="00F71D72" w:rsidRPr="004B4B0B" w:rsidRDefault="00F71D72" w:rsidP="00FD0D79">
      <w:pPr>
        <w:ind w:left="708"/>
        <w:rPr>
          <w:sz w:val="24"/>
          <w:szCs w:val="24"/>
        </w:rPr>
      </w:pPr>
      <w:r w:rsidRPr="004B4B0B">
        <w:rPr>
          <w:sz w:val="24"/>
          <w:szCs w:val="24"/>
          <w:lang w:val="en-US"/>
        </w:rPr>
        <w:t>chmod</w:t>
      </w:r>
      <w:r w:rsidRPr="004B4B0B">
        <w:rPr>
          <w:sz w:val="24"/>
          <w:szCs w:val="24"/>
        </w:rPr>
        <w:t xml:space="preserve"> 440 </w:t>
      </w:r>
      <w:r w:rsidRPr="004B4B0B">
        <w:rPr>
          <w:sz w:val="24"/>
          <w:szCs w:val="24"/>
          <w:lang w:val="en-US"/>
        </w:rPr>
        <w:t>cranidos</w:t>
      </w:r>
    </w:p>
    <w:p w14:paraId="6CF38AC2" w14:textId="2F9A877E" w:rsidR="00F71D72" w:rsidRPr="004B4B0B" w:rsidRDefault="00F71D72" w:rsidP="00F71D72">
      <w:pPr>
        <w:rPr>
          <w:sz w:val="24"/>
          <w:szCs w:val="24"/>
        </w:rPr>
      </w:pPr>
      <w:r w:rsidRPr="004B4B0B">
        <w:rPr>
          <w:sz w:val="24"/>
          <w:szCs w:val="24"/>
          <w:lang w:val="en-US"/>
        </w:rPr>
        <w:t>chmod</w:t>
      </w:r>
      <w:r w:rsidRPr="004B4B0B">
        <w:rPr>
          <w:sz w:val="24"/>
          <w:szCs w:val="24"/>
        </w:rPr>
        <w:t xml:space="preserve"> 006 </w:t>
      </w:r>
      <w:r w:rsidRPr="004B4B0B">
        <w:rPr>
          <w:sz w:val="24"/>
          <w:szCs w:val="24"/>
          <w:lang w:val="en-US"/>
        </w:rPr>
        <w:t>tyrogue</w:t>
      </w:r>
      <w:r w:rsidRPr="004B4B0B">
        <w:rPr>
          <w:sz w:val="24"/>
          <w:szCs w:val="24"/>
        </w:rPr>
        <w:t>8</w:t>
      </w:r>
    </w:p>
    <w:p w14:paraId="10E04FE5" w14:textId="0865B473" w:rsidR="00C01A7C" w:rsidRPr="004B4B0B" w:rsidRDefault="00C01A7C" w:rsidP="00F71D72">
      <w:pPr>
        <w:rPr>
          <w:sz w:val="24"/>
          <w:szCs w:val="24"/>
        </w:rPr>
      </w:pPr>
    </w:p>
    <w:p w14:paraId="40C8525B" w14:textId="1E20E170" w:rsidR="00C01A7C" w:rsidRPr="004B4B0B" w:rsidRDefault="00C01A7C" w:rsidP="00F71D72">
      <w:pPr>
        <w:rPr>
          <w:sz w:val="24"/>
          <w:szCs w:val="24"/>
        </w:rPr>
      </w:pPr>
      <w:r w:rsidRPr="004B4B0B">
        <w:rPr>
          <w:sz w:val="24"/>
          <w:szCs w:val="24"/>
        </w:rPr>
        <w:t>№3</w:t>
      </w:r>
    </w:p>
    <w:p w14:paraId="3E6A155B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Скопировать часть дерева и создать ссылки внутри дерева согласно заданию при помощи команд cp и ln, а также команды cat и перенаправления ввода-вывода.</w:t>
      </w:r>
    </w:p>
    <w:p w14:paraId="06C22518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1)Скопировать файл tyrogue8 в директорию lab0/swalot6/skiploom</w:t>
      </w:r>
    </w:p>
    <w:p w14:paraId="6115C5CF" w14:textId="77C8E974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  <w:lang w:val="en-US"/>
        </w:rPr>
        <w:t>cp</w:t>
      </w:r>
      <w:r w:rsidRPr="004B4B0B">
        <w:rPr>
          <w:sz w:val="24"/>
          <w:szCs w:val="24"/>
        </w:rPr>
        <w:t xml:space="preserve"> </w:t>
      </w:r>
      <w:r w:rsidRPr="004B4B0B">
        <w:rPr>
          <w:sz w:val="24"/>
          <w:szCs w:val="24"/>
          <w:lang w:val="en-US"/>
        </w:rPr>
        <w:t>tyrogue</w:t>
      </w:r>
      <w:r w:rsidRPr="004B4B0B">
        <w:rPr>
          <w:sz w:val="24"/>
          <w:szCs w:val="24"/>
        </w:rPr>
        <w:t xml:space="preserve">8 </w:t>
      </w:r>
      <w:r w:rsidRPr="004B4B0B">
        <w:rPr>
          <w:sz w:val="24"/>
          <w:szCs w:val="24"/>
          <w:lang w:val="en-US"/>
        </w:rPr>
        <w:t>swalot</w:t>
      </w:r>
      <w:r w:rsidRPr="004B4B0B">
        <w:rPr>
          <w:sz w:val="24"/>
          <w:szCs w:val="24"/>
        </w:rPr>
        <w:t>6/</w:t>
      </w:r>
      <w:r w:rsidRPr="004B4B0B">
        <w:rPr>
          <w:sz w:val="24"/>
          <w:szCs w:val="24"/>
          <w:lang w:val="en-US"/>
        </w:rPr>
        <w:t>skiploom</w:t>
      </w:r>
    </w:p>
    <w:p w14:paraId="1B5289F7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2)Создать символическую ссылку с именем Copy_21 на директорию swalot6 в каталоге lab0</w:t>
      </w:r>
    </w:p>
    <w:p w14:paraId="4883948F" w14:textId="7198DA72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ln -s swalot6 Copy_21</w:t>
      </w:r>
    </w:p>
    <w:p w14:paraId="7AE704E4" w14:textId="77777777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3)</w:t>
      </w:r>
      <w:r w:rsidRPr="004B4B0B">
        <w:rPr>
          <w:sz w:val="24"/>
          <w:szCs w:val="24"/>
        </w:rPr>
        <w:t>Создать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жесткую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ссылку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для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файлов</w:t>
      </w:r>
      <w:r w:rsidRPr="004B4B0B">
        <w:rPr>
          <w:sz w:val="24"/>
          <w:szCs w:val="24"/>
          <w:lang w:val="en-US"/>
        </w:rPr>
        <w:t xml:space="preserve"> tyrogue8 </w:t>
      </w:r>
      <w:r w:rsidRPr="004B4B0B">
        <w:rPr>
          <w:sz w:val="24"/>
          <w:szCs w:val="24"/>
        </w:rPr>
        <w:t>с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именем</w:t>
      </w:r>
      <w:r w:rsidRPr="004B4B0B">
        <w:rPr>
          <w:sz w:val="24"/>
          <w:szCs w:val="24"/>
          <w:lang w:val="en-US"/>
        </w:rPr>
        <w:t xml:space="preserve"> lab0/swalot6/camerupttyrogue</w:t>
      </w:r>
    </w:p>
    <w:p w14:paraId="0BB3A1F5" w14:textId="0305BCE6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ln tyrogue8 ../lab0/swalot6/camerupttyrogue</w:t>
      </w:r>
    </w:p>
    <w:p w14:paraId="0558E2B0" w14:textId="77777777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lastRenderedPageBreak/>
        <w:t>4)</w:t>
      </w:r>
      <w:r w:rsidRPr="004B4B0B">
        <w:rPr>
          <w:sz w:val="24"/>
          <w:szCs w:val="24"/>
        </w:rPr>
        <w:t>Создать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символическую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ссылку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для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файла</w:t>
      </w:r>
      <w:r w:rsidRPr="004B4B0B">
        <w:rPr>
          <w:sz w:val="24"/>
          <w:szCs w:val="24"/>
          <w:lang w:val="en-US"/>
        </w:rPr>
        <w:t xml:space="preserve"> krookodile6 </w:t>
      </w:r>
      <w:r w:rsidRPr="004B4B0B">
        <w:rPr>
          <w:sz w:val="24"/>
          <w:szCs w:val="24"/>
        </w:rPr>
        <w:t>с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именем</w:t>
      </w:r>
      <w:r w:rsidRPr="004B4B0B">
        <w:rPr>
          <w:sz w:val="24"/>
          <w:szCs w:val="24"/>
          <w:lang w:val="en-US"/>
        </w:rPr>
        <w:t xml:space="preserve"> lab0/lillipup7/gabitekrookodile</w:t>
      </w:r>
    </w:p>
    <w:p w14:paraId="3DFD33A2" w14:textId="0E2C64D4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ln -s krookodile6 ../lab0/lillipup7/gabitekrookodile</w:t>
      </w:r>
    </w:p>
    <w:p w14:paraId="35B2A272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5)Скопировать рекурсивно директорию cherubi3 в директорию lab0/lillipup7/klinklang</w:t>
      </w:r>
    </w:p>
    <w:p w14:paraId="210ECC07" w14:textId="5824BF01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cp -r cherubi3 ../lab0/lillipup7/klinklang</w:t>
      </w:r>
    </w:p>
    <w:p w14:paraId="4FB5EF80" w14:textId="77777777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6)</w:t>
      </w:r>
      <w:r w:rsidRPr="004B4B0B">
        <w:rPr>
          <w:sz w:val="24"/>
          <w:szCs w:val="24"/>
        </w:rPr>
        <w:t>Скопировать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содержимое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файла</w:t>
      </w:r>
      <w:r w:rsidRPr="004B4B0B">
        <w:rPr>
          <w:sz w:val="24"/>
          <w:szCs w:val="24"/>
          <w:lang w:val="en-US"/>
        </w:rPr>
        <w:t xml:space="preserve"> krookodile6 </w:t>
      </w:r>
      <w:r w:rsidRPr="004B4B0B">
        <w:rPr>
          <w:sz w:val="24"/>
          <w:szCs w:val="24"/>
        </w:rPr>
        <w:t>в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новый</w:t>
      </w:r>
      <w:r w:rsidRPr="004B4B0B">
        <w:rPr>
          <w:sz w:val="24"/>
          <w:szCs w:val="24"/>
          <w:lang w:val="en-US"/>
        </w:rPr>
        <w:t xml:space="preserve"> </w:t>
      </w:r>
      <w:r w:rsidRPr="004B4B0B">
        <w:rPr>
          <w:sz w:val="24"/>
          <w:szCs w:val="24"/>
        </w:rPr>
        <w:t>файл</w:t>
      </w:r>
      <w:r w:rsidRPr="004B4B0B">
        <w:rPr>
          <w:sz w:val="24"/>
          <w:szCs w:val="24"/>
          <w:lang w:val="en-US"/>
        </w:rPr>
        <w:t xml:space="preserve"> lab0/swalot6/cranidoskrookodile</w:t>
      </w:r>
    </w:p>
    <w:p w14:paraId="6E755555" w14:textId="37A425C8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cp krookodile6 ../lab0/swalot6/cranidoskrookodile</w:t>
      </w:r>
    </w:p>
    <w:p w14:paraId="043908C8" w14:textId="7F7CDF7C" w:rsidR="00C01A7C" w:rsidRPr="004B4B0B" w:rsidRDefault="00A974EC" w:rsidP="00C01A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B12AB5" wp14:editId="76ED0F9D">
            <wp:extent cx="5645150" cy="638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7B74" w14:textId="45976B57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№4</w:t>
      </w:r>
    </w:p>
    <w:p w14:paraId="0BB30B72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lastRenderedPageBreak/>
        <w:t>Используя команды cat, wc, ls, head, tail, echo, sort, grep выполнить в соответсвии с вариантом задания поиск и фильтрацию файлов, каталогов и содержащихся в них данных</w:t>
      </w:r>
    </w:p>
    <w:p w14:paraId="6ECAC869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1)Подсчитать количество символов содержимого файлов: shuppet, machamp, отсортировать вывод по уменьшению количества, ошибки доступа перенаправить в файл в директории /tmp.</w:t>
      </w:r>
    </w:p>
    <w:p w14:paraId="23A7B833" w14:textId="0A228937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 xml:space="preserve">wc -m shuppet machamp 2&gt; /tmp/s336768 | sort </w:t>
      </w:r>
      <w:r w:rsidR="003C1A8D" w:rsidRPr="004B4B0B">
        <w:rPr>
          <w:sz w:val="24"/>
          <w:szCs w:val="24"/>
          <w:lang w:val="en-US"/>
        </w:rPr>
        <w:t>-</w:t>
      </w:r>
      <w:r w:rsidRPr="004B4B0B">
        <w:rPr>
          <w:sz w:val="24"/>
          <w:szCs w:val="24"/>
          <w:lang w:val="en-US"/>
        </w:rPr>
        <w:t>r</w:t>
      </w:r>
    </w:p>
    <w:p w14:paraId="7452546A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2)Вывести два последних элемента рекурсивного списка имен и атрибутов файлов в директории lab0, список отсортировать по возрастанию даты доступа к файлу, добавить вывод ошибок доступа в стандартный поток вывода</w:t>
      </w:r>
    </w:p>
    <w:p w14:paraId="157D6930" w14:textId="369CCA0B" w:rsidR="00C01A7C" w:rsidRPr="00FD0D79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  <w:lang w:val="en-US"/>
        </w:rPr>
        <w:t>ls</w:t>
      </w:r>
      <w:r w:rsidRPr="00CA1A48">
        <w:rPr>
          <w:sz w:val="24"/>
          <w:szCs w:val="24"/>
        </w:rPr>
        <w:t xml:space="preserve"> -</w:t>
      </w:r>
      <w:r w:rsidR="00C5746F">
        <w:rPr>
          <w:sz w:val="24"/>
          <w:szCs w:val="24"/>
          <w:lang w:val="en-US"/>
        </w:rPr>
        <w:t>ER</w:t>
      </w:r>
      <w:r w:rsidR="005D0B41" w:rsidRPr="00CA1A48">
        <w:rPr>
          <w:sz w:val="24"/>
          <w:szCs w:val="24"/>
        </w:rPr>
        <w:t xml:space="preserve"> | </w:t>
      </w:r>
      <w:r w:rsidR="005D0B41" w:rsidRPr="004B4B0B">
        <w:rPr>
          <w:sz w:val="24"/>
          <w:szCs w:val="24"/>
          <w:lang w:val="en-US"/>
        </w:rPr>
        <w:t>tail</w:t>
      </w:r>
      <w:r w:rsidR="005D0B41" w:rsidRPr="00CA1A48">
        <w:rPr>
          <w:sz w:val="24"/>
          <w:szCs w:val="24"/>
        </w:rPr>
        <w:t xml:space="preserve"> -2</w:t>
      </w:r>
      <w:r w:rsidR="00C5746F" w:rsidRPr="00FD0D79">
        <w:rPr>
          <w:sz w:val="24"/>
          <w:szCs w:val="24"/>
        </w:rPr>
        <w:t xml:space="preserve"> | </w:t>
      </w:r>
      <w:r w:rsidR="00C5746F">
        <w:rPr>
          <w:sz w:val="24"/>
          <w:szCs w:val="24"/>
          <w:lang w:val="en-US"/>
        </w:rPr>
        <w:t>sort</w:t>
      </w:r>
      <w:r w:rsidR="00C5746F" w:rsidRPr="00FD0D79">
        <w:rPr>
          <w:sz w:val="24"/>
          <w:szCs w:val="24"/>
        </w:rPr>
        <w:t xml:space="preserve"> -</w:t>
      </w:r>
      <w:r w:rsidR="00C5746F">
        <w:rPr>
          <w:sz w:val="24"/>
          <w:szCs w:val="24"/>
          <w:lang w:val="en-US"/>
        </w:rPr>
        <w:t>k</w:t>
      </w:r>
      <w:r w:rsidR="00C5746F" w:rsidRPr="00FD0D79">
        <w:rPr>
          <w:sz w:val="24"/>
          <w:szCs w:val="24"/>
        </w:rPr>
        <w:t>6</w:t>
      </w:r>
    </w:p>
    <w:p w14:paraId="30FC362A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3)Рекурсивно вывести содержимое файлов с номерами строк из директории lab0, имя которых начинается на 's', строки отсортировать по имени z-&gt;a, ошибки доступа перенаправить в файл в директории /tmp</w:t>
      </w:r>
    </w:p>
    <w:p w14:paraId="56B6C3D8" w14:textId="592B9576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 xml:space="preserve">cat -n </w:t>
      </w:r>
      <w:r w:rsidR="00CA1A48">
        <w:rPr>
          <w:sz w:val="24"/>
          <w:szCs w:val="24"/>
          <w:lang w:val="en-US"/>
        </w:rPr>
        <w:t xml:space="preserve">s* </w:t>
      </w:r>
      <w:r w:rsidRPr="004B4B0B">
        <w:rPr>
          <w:sz w:val="24"/>
          <w:szCs w:val="24"/>
          <w:lang w:val="en-US"/>
        </w:rPr>
        <w:t>*/s*</w:t>
      </w:r>
      <w:r w:rsidR="00CA1A48">
        <w:rPr>
          <w:sz w:val="24"/>
          <w:szCs w:val="24"/>
          <w:lang w:val="en-US"/>
        </w:rPr>
        <w:t xml:space="preserve"> */*/s*</w:t>
      </w:r>
      <w:r w:rsidRPr="004B4B0B">
        <w:rPr>
          <w:sz w:val="24"/>
          <w:szCs w:val="24"/>
          <w:lang w:val="en-US"/>
        </w:rPr>
        <w:t xml:space="preserve"> 2&gt; /tmp/s336768 | sort </w:t>
      </w:r>
      <w:r w:rsidR="00F30DF7" w:rsidRPr="004B4B0B">
        <w:rPr>
          <w:sz w:val="24"/>
          <w:szCs w:val="24"/>
          <w:lang w:val="en-US"/>
        </w:rPr>
        <w:t>-k2r</w:t>
      </w:r>
    </w:p>
    <w:p w14:paraId="3C842676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4)Подсчитать количество строк содержимого файлов: gabite, chingling, buizel, отсортировать вывод по увеличению количества, ошибки доступа перенаправить в файл в директории /tmp</w:t>
      </w:r>
    </w:p>
    <w:p w14:paraId="34C45369" w14:textId="011D5DCF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wc -l gabite chingling ../lab0/swalot6/buizel 2&gt; /tmp/s336768 | sort</w:t>
      </w:r>
    </w:p>
    <w:p w14:paraId="6AC0B51D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5)Вывести список имен и атрибутов файлов в директории swalot6, список отсортировать по возрастанию размера, ошибки доступа не подавлять и не перенаправлять</w:t>
      </w:r>
    </w:p>
    <w:p w14:paraId="7DF10ECB" w14:textId="13EDC758" w:rsidR="00C01A7C" w:rsidRPr="00CA1A48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  <w:lang w:val="en-US"/>
        </w:rPr>
        <w:t>ls</w:t>
      </w:r>
      <w:r w:rsidRPr="00833EBC">
        <w:rPr>
          <w:sz w:val="24"/>
          <w:szCs w:val="24"/>
        </w:rPr>
        <w:t xml:space="preserve"> -</w:t>
      </w:r>
      <w:r w:rsidRPr="004B4B0B">
        <w:rPr>
          <w:sz w:val="24"/>
          <w:szCs w:val="24"/>
          <w:lang w:val="en-US"/>
        </w:rPr>
        <w:t>l</w:t>
      </w:r>
      <w:r w:rsidRPr="00833EBC">
        <w:rPr>
          <w:sz w:val="24"/>
          <w:szCs w:val="24"/>
        </w:rPr>
        <w:t xml:space="preserve"> | </w:t>
      </w:r>
      <w:r w:rsidRPr="004B4B0B">
        <w:rPr>
          <w:sz w:val="24"/>
          <w:szCs w:val="24"/>
          <w:lang w:val="en-US"/>
        </w:rPr>
        <w:t>sort</w:t>
      </w:r>
      <w:r w:rsidRPr="00833EBC">
        <w:rPr>
          <w:sz w:val="24"/>
          <w:szCs w:val="24"/>
        </w:rPr>
        <w:t xml:space="preserve"> -</w:t>
      </w:r>
      <w:r w:rsidRPr="004B4B0B">
        <w:rPr>
          <w:sz w:val="24"/>
          <w:szCs w:val="24"/>
          <w:lang w:val="en-US"/>
        </w:rPr>
        <w:t>k</w:t>
      </w:r>
      <w:r w:rsidR="00CA1A48" w:rsidRPr="00CA1A48">
        <w:rPr>
          <w:sz w:val="24"/>
          <w:szCs w:val="24"/>
        </w:rPr>
        <w:t>5</w:t>
      </w:r>
    </w:p>
    <w:p w14:paraId="23D18C37" w14:textId="7777777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6)Вывести рекурсивно список имен файлов в директории cherubi3, список отсортировать по имени z-&gt;a, подавить вывод ошибок доступа</w:t>
      </w:r>
    </w:p>
    <w:p w14:paraId="5CFDB82E" w14:textId="7FE0A589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 xml:space="preserve">ls -R </w:t>
      </w:r>
      <w:r w:rsidR="004621DA">
        <w:rPr>
          <w:sz w:val="24"/>
          <w:szCs w:val="24"/>
          <w:lang w:val="en-US"/>
        </w:rPr>
        <w:t xml:space="preserve">cherubi3 </w:t>
      </w:r>
      <w:r w:rsidRPr="004B4B0B">
        <w:rPr>
          <w:sz w:val="24"/>
          <w:szCs w:val="24"/>
          <w:lang w:val="en-US"/>
        </w:rPr>
        <w:t>2&gt; /dev/null | sort -r</w:t>
      </w:r>
    </w:p>
    <w:p w14:paraId="02890528" w14:textId="5D9772AC" w:rsidR="00C01A7C" w:rsidRPr="004B4B0B" w:rsidRDefault="00C01A7C" w:rsidP="00C01A7C">
      <w:pPr>
        <w:rPr>
          <w:sz w:val="24"/>
          <w:szCs w:val="24"/>
          <w:lang w:val="en-US"/>
        </w:rPr>
      </w:pPr>
    </w:p>
    <w:p w14:paraId="16171199" w14:textId="2975A753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>№5</w:t>
      </w:r>
    </w:p>
    <w:p w14:paraId="21A0EA81" w14:textId="115DD287" w:rsidR="00C01A7C" w:rsidRPr="004B4B0B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 xml:space="preserve">Выполнить удаление файлов и каталогов при помощи команд </w:t>
      </w:r>
      <w:r w:rsidRPr="004B4B0B">
        <w:rPr>
          <w:sz w:val="24"/>
          <w:szCs w:val="24"/>
          <w:lang w:val="en-US"/>
        </w:rPr>
        <w:t>rm</w:t>
      </w:r>
      <w:r w:rsidRPr="004B4B0B">
        <w:rPr>
          <w:sz w:val="24"/>
          <w:szCs w:val="24"/>
        </w:rPr>
        <w:t xml:space="preserve"> и </w:t>
      </w:r>
      <w:r w:rsidRPr="004B4B0B">
        <w:rPr>
          <w:sz w:val="24"/>
          <w:szCs w:val="24"/>
          <w:lang w:val="en-US"/>
        </w:rPr>
        <w:t>rmdir</w:t>
      </w:r>
      <w:r w:rsidRPr="004B4B0B">
        <w:rPr>
          <w:sz w:val="24"/>
          <w:szCs w:val="24"/>
        </w:rPr>
        <w:t xml:space="preserve"> согласно варианту задания.</w:t>
      </w:r>
    </w:p>
    <w:p w14:paraId="576230CD" w14:textId="60C5285D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rm emboar3</w:t>
      </w:r>
    </w:p>
    <w:p w14:paraId="21435E19" w14:textId="7E5C9FD1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rm buizel</w:t>
      </w:r>
    </w:p>
    <w:p w14:paraId="008F4369" w14:textId="1C8FC45F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rm Copy_*</w:t>
      </w:r>
    </w:p>
    <w:p w14:paraId="63DDB39F" w14:textId="0C4A8B92" w:rsidR="00C01A7C" w:rsidRPr="004B4B0B" w:rsidRDefault="00C01A7C" w:rsidP="00C01A7C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rm ../lab0/swalot6/camerupttyrog*</w:t>
      </w:r>
    </w:p>
    <w:p w14:paraId="66AFE7CB" w14:textId="77777777" w:rsidR="004B4B0B" w:rsidRPr="004B4B0B" w:rsidRDefault="004B4B0B" w:rsidP="004B4B0B">
      <w:pPr>
        <w:rPr>
          <w:sz w:val="24"/>
          <w:szCs w:val="24"/>
          <w:lang w:val="en-US"/>
        </w:rPr>
      </w:pPr>
      <w:r w:rsidRPr="004B4B0B">
        <w:rPr>
          <w:sz w:val="24"/>
          <w:szCs w:val="24"/>
          <w:lang w:val="en-US"/>
        </w:rPr>
        <w:t>rmdir ../lab0/swalot6/gloom</w:t>
      </w:r>
    </w:p>
    <w:p w14:paraId="22D91AB6" w14:textId="1DB6A922" w:rsidR="00C01A7C" w:rsidRPr="00833EBC" w:rsidRDefault="00C01A7C" w:rsidP="00C01A7C">
      <w:pPr>
        <w:rPr>
          <w:sz w:val="24"/>
          <w:szCs w:val="24"/>
        </w:rPr>
      </w:pPr>
      <w:r w:rsidRPr="004B4B0B">
        <w:rPr>
          <w:sz w:val="24"/>
          <w:szCs w:val="24"/>
          <w:lang w:val="en-US"/>
        </w:rPr>
        <w:t>rm</w:t>
      </w:r>
      <w:r w:rsidR="004B4B0B" w:rsidRPr="00833EBC">
        <w:rPr>
          <w:sz w:val="24"/>
          <w:szCs w:val="24"/>
        </w:rPr>
        <w:t xml:space="preserve"> -</w:t>
      </w:r>
      <w:r w:rsidR="004B4B0B" w:rsidRPr="004B4B0B">
        <w:rPr>
          <w:sz w:val="24"/>
          <w:szCs w:val="24"/>
          <w:lang w:val="en-US"/>
        </w:rPr>
        <w:t>r</w:t>
      </w:r>
      <w:r w:rsidRPr="00833EBC">
        <w:rPr>
          <w:sz w:val="24"/>
          <w:szCs w:val="24"/>
        </w:rPr>
        <w:t xml:space="preserve"> </w:t>
      </w:r>
      <w:r w:rsidRPr="004B4B0B">
        <w:rPr>
          <w:sz w:val="24"/>
          <w:szCs w:val="24"/>
          <w:lang w:val="en-US"/>
        </w:rPr>
        <w:t>swalot</w:t>
      </w:r>
      <w:r w:rsidRPr="00833EBC">
        <w:rPr>
          <w:sz w:val="24"/>
          <w:szCs w:val="24"/>
        </w:rPr>
        <w:t>6</w:t>
      </w:r>
    </w:p>
    <w:p w14:paraId="7E200CDB" w14:textId="2E9A16C2" w:rsidR="00DF1E19" w:rsidRPr="00833EBC" w:rsidRDefault="00DF1E19" w:rsidP="00C01A7C">
      <w:pPr>
        <w:rPr>
          <w:sz w:val="24"/>
          <w:szCs w:val="24"/>
        </w:rPr>
      </w:pPr>
    </w:p>
    <w:p w14:paraId="6867EB36" w14:textId="28A257A6" w:rsidR="00DF1E19" w:rsidRPr="00516F69" w:rsidRDefault="00DF1E19" w:rsidP="00C01A7C">
      <w:pPr>
        <w:rPr>
          <w:sz w:val="32"/>
          <w:szCs w:val="32"/>
        </w:rPr>
      </w:pPr>
      <w:r w:rsidRPr="00516F69">
        <w:rPr>
          <w:sz w:val="32"/>
          <w:szCs w:val="32"/>
        </w:rPr>
        <w:lastRenderedPageBreak/>
        <w:t>Выводы</w:t>
      </w:r>
    </w:p>
    <w:p w14:paraId="77094196" w14:textId="4B6EF08B" w:rsidR="00DF1E19" w:rsidRPr="004B4B0B" w:rsidRDefault="00DF1E19" w:rsidP="00C01A7C">
      <w:pPr>
        <w:rPr>
          <w:sz w:val="24"/>
          <w:szCs w:val="24"/>
        </w:rPr>
      </w:pPr>
      <w:r w:rsidRPr="004B4B0B">
        <w:rPr>
          <w:sz w:val="24"/>
          <w:szCs w:val="24"/>
        </w:rPr>
        <w:t xml:space="preserve">В результате выполнения данной лабораторной работы я познакомился с </w:t>
      </w:r>
      <w:r w:rsidRPr="004B4B0B">
        <w:rPr>
          <w:sz w:val="24"/>
          <w:szCs w:val="24"/>
          <w:lang w:val="en-US"/>
        </w:rPr>
        <w:t>OC</w:t>
      </w:r>
      <w:r w:rsidRPr="004B4B0B">
        <w:rPr>
          <w:sz w:val="24"/>
          <w:szCs w:val="24"/>
        </w:rPr>
        <w:t xml:space="preserve"> </w:t>
      </w:r>
      <w:r w:rsidRPr="004B4B0B">
        <w:rPr>
          <w:sz w:val="24"/>
          <w:szCs w:val="24"/>
          <w:lang w:val="en-US"/>
        </w:rPr>
        <w:t>Unix</w:t>
      </w:r>
      <w:r w:rsidRPr="004B4B0B">
        <w:rPr>
          <w:sz w:val="24"/>
          <w:szCs w:val="24"/>
        </w:rPr>
        <w:t xml:space="preserve">, научился взаимодействовать с ней: создавать файлы и </w:t>
      </w:r>
      <w:r w:rsidR="00516F69" w:rsidRPr="004B4B0B">
        <w:rPr>
          <w:sz w:val="24"/>
          <w:szCs w:val="24"/>
        </w:rPr>
        <w:t>директории</w:t>
      </w:r>
      <w:r w:rsidRPr="004B4B0B">
        <w:rPr>
          <w:sz w:val="24"/>
          <w:szCs w:val="24"/>
        </w:rPr>
        <w:t xml:space="preserve">, копировать, удалять их. Я узнал об изменении прав доступа к файлам и директориям. Получил опыт работы </w:t>
      </w:r>
      <w:r w:rsidR="00516F69">
        <w:rPr>
          <w:sz w:val="24"/>
          <w:szCs w:val="24"/>
        </w:rPr>
        <w:t xml:space="preserve">с </w:t>
      </w:r>
      <w:r w:rsidRPr="004B4B0B">
        <w:rPr>
          <w:sz w:val="24"/>
          <w:szCs w:val="24"/>
        </w:rPr>
        <w:t xml:space="preserve">терминалом </w:t>
      </w:r>
      <w:r w:rsidRPr="004B4B0B">
        <w:rPr>
          <w:sz w:val="24"/>
          <w:szCs w:val="24"/>
          <w:lang w:val="en-US"/>
        </w:rPr>
        <w:t>Unix</w:t>
      </w:r>
      <w:r w:rsidRPr="004B4B0B">
        <w:rPr>
          <w:sz w:val="24"/>
          <w:szCs w:val="24"/>
        </w:rPr>
        <w:t xml:space="preserve">.  </w:t>
      </w:r>
    </w:p>
    <w:sectPr w:rsidR="00DF1E19" w:rsidRPr="004B4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19A5"/>
    <w:multiLevelType w:val="hybridMultilevel"/>
    <w:tmpl w:val="72905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95CAE"/>
    <w:multiLevelType w:val="hybridMultilevel"/>
    <w:tmpl w:val="43A6C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DA"/>
    <w:rsid w:val="00106DA3"/>
    <w:rsid w:val="003C1A8D"/>
    <w:rsid w:val="004621DA"/>
    <w:rsid w:val="00495A42"/>
    <w:rsid w:val="004B4B0B"/>
    <w:rsid w:val="00516F69"/>
    <w:rsid w:val="005D0B41"/>
    <w:rsid w:val="00833EBC"/>
    <w:rsid w:val="008F0139"/>
    <w:rsid w:val="00924319"/>
    <w:rsid w:val="00A974EC"/>
    <w:rsid w:val="00B360F0"/>
    <w:rsid w:val="00C01A7C"/>
    <w:rsid w:val="00C5746F"/>
    <w:rsid w:val="00CA1A48"/>
    <w:rsid w:val="00D84FDA"/>
    <w:rsid w:val="00DF1E19"/>
    <w:rsid w:val="00F30DF7"/>
    <w:rsid w:val="00F71D72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26B9"/>
  <w15:chartTrackingRefBased/>
  <w15:docId w15:val="{7B398615-BA1F-4A19-8DDD-3CF13C8D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&#1053;&#1072;&#1089;&#1090;&#1088;&#1072;&#1080;&#1074;&#1072;&#1077;&#1084;&#1099;&#1077;%20&#1096;&#1072;&#1073;&#1083;&#1086;&#1085;&#1099;%20Office\&#1048;&#1058;&#1052;&#1054;_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ИТМО_лаб.dotx</Template>
  <TotalTime>137</TotalTime>
  <Pages>9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</dc:creator>
  <cp:keywords/>
  <dc:description/>
  <cp:lastModifiedBy>Sasha V</cp:lastModifiedBy>
  <cp:revision>6</cp:revision>
  <dcterms:created xsi:type="dcterms:W3CDTF">2021-09-21T19:31:00Z</dcterms:created>
  <dcterms:modified xsi:type="dcterms:W3CDTF">2021-10-11T05:16:00Z</dcterms:modified>
</cp:coreProperties>
</file>