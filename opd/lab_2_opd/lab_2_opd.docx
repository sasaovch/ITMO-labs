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B829F" w14:textId="5F70375C" w:rsidR="009F58CE" w:rsidRDefault="009F58CE" w:rsidP="009F58CE">
      <w:pPr>
        <w:jc w:val="center"/>
        <w:rPr>
          <w:sz w:val="28"/>
        </w:rPr>
      </w:pPr>
      <w:r>
        <w:rPr>
          <w:sz w:val="28"/>
        </w:rPr>
        <w:t>Министерство науки и высшего образования Российской Федерации</w:t>
      </w:r>
    </w:p>
    <w:p w14:paraId="0F1EFE88" w14:textId="77777777" w:rsidR="009F58CE" w:rsidRDefault="003470E9" w:rsidP="009F58CE">
      <w:pPr>
        <w:jc w:val="center"/>
        <w:rPr>
          <w:sz w:val="28"/>
        </w:rPr>
      </w:pPr>
      <w:r>
        <w:rPr>
          <w:sz w:val="28"/>
        </w:rPr>
        <w:t>ф</w:t>
      </w:r>
      <w:r w:rsidR="009F58CE">
        <w:rPr>
          <w:sz w:val="28"/>
        </w:rPr>
        <w:t>едеральное государственное автономное образовательное учреждение</w:t>
      </w:r>
    </w:p>
    <w:p w14:paraId="3317691F" w14:textId="77777777" w:rsidR="009F58CE" w:rsidRDefault="009F58CE" w:rsidP="009F58CE">
      <w:pPr>
        <w:jc w:val="center"/>
        <w:rPr>
          <w:sz w:val="28"/>
        </w:rPr>
      </w:pPr>
      <w:r>
        <w:rPr>
          <w:sz w:val="28"/>
        </w:rPr>
        <w:t>высшего образования</w:t>
      </w:r>
    </w:p>
    <w:p w14:paraId="24288934" w14:textId="77777777" w:rsidR="009F58CE" w:rsidRDefault="009F58CE" w:rsidP="009F58CE">
      <w:pPr>
        <w:jc w:val="center"/>
        <w:rPr>
          <w:sz w:val="28"/>
        </w:rPr>
      </w:pPr>
      <w:r>
        <w:rPr>
          <w:sz w:val="28"/>
        </w:rPr>
        <w:t>«Национальный исследовательский университет ИТМО»</w:t>
      </w:r>
    </w:p>
    <w:p w14:paraId="4224598C" w14:textId="77777777" w:rsidR="009F58CE" w:rsidRDefault="009F58CE" w:rsidP="009F58CE">
      <w:pPr>
        <w:jc w:val="center"/>
        <w:rPr>
          <w:sz w:val="28"/>
        </w:rPr>
      </w:pPr>
      <w:r>
        <w:rPr>
          <w:sz w:val="28"/>
        </w:rPr>
        <w:t>Факультет программной инженерии и компьютерной техники</w:t>
      </w:r>
    </w:p>
    <w:p w14:paraId="078C188B" w14:textId="77777777" w:rsidR="009F58CE" w:rsidRDefault="009F58CE" w:rsidP="009F58CE">
      <w:pPr>
        <w:rPr>
          <w:sz w:val="28"/>
        </w:rPr>
      </w:pPr>
    </w:p>
    <w:p w14:paraId="24964751" w14:textId="77777777" w:rsidR="009F58CE" w:rsidRDefault="009F58CE" w:rsidP="009F58CE">
      <w:pPr>
        <w:jc w:val="center"/>
        <w:rPr>
          <w:sz w:val="28"/>
        </w:rPr>
      </w:pPr>
    </w:p>
    <w:p w14:paraId="343AB875" w14:textId="77777777" w:rsidR="009F58CE" w:rsidRDefault="009F58CE" w:rsidP="009F58CE">
      <w:pPr>
        <w:jc w:val="center"/>
        <w:rPr>
          <w:sz w:val="28"/>
        </w:rPr>
      </w:pPr>
    </w:p>
    <w:p w14:paraId="4BC325AA" w14:textId="77777777" w:rsidR="009F58CE" w:rsidRDefault="009F58CE" w:rsidP="009F58CE">
      <w:pPr>
        <w:jc w:val="center"/>
        <w:rPr>
          <w:sz w:val="28"/>
        </w:rPr>
      </w:pPr>
      <w:r>
        <w:rPr>
          <w:sz w:val="28"/>
        </w:rPr>
        <w:t>Лабораторная работа №2</w:t>
      </w:r>
    </w:p>
    <w:p w14:paraId="1888B756" w14:textId="4C9EC862" w:rsidR="009F58CE" w:rsidRDefault="00B156B1" w:rsidP="009F58CE">
      <w:pPr>
        <w:jc w:val="center"/>
        <w:rPr>
          <w:sz w:val="28"/>
        </w:rPr>
      </w:pPr>
      <w:r>
        <w:rPr>
          <w:sz w:val="28"/>
        </w:rPr>
        <w:t>Исследование работы БВЭМ</w:t>
      </w:r>
    </w:p>
    <w:p w14:paraId="7ED3A75A" w14:textId="5596D791" w:rsidR="009F58CE" w:rsidRDefault="009F58CE" w:rsidP="009F58CE">
      <w:pPr>
        <w:jc w:val="center"/>
        <w:rPr>
          <w:sz w:val="28"/>
        </w:rPr>
      </w:pPr>
      <w:r>
        <w:rPr>
          <w:sz w:val="28"/>
        </w:rPr>
        <w:t xml:space="preserve">Вариант </w:t>
      </w:r>
      <w:r w:rsidR="00B156B1">
        <w:rPr>
          <w:sz w:val="28"/>
        </w:rPr>
        <w:t>3205</w:t>
      </w:r>
    </w:p>
    <w:p w14:paraId="16D8CA1E" w14:textId="77777777" w:rsidR="00B156B1" w:rsidRDefault="00B156B1" w:rsidP="009F58CE">
      <w:pPr>
        <w:jc w:val="center"/>
        <w:rPr>
          <w:sz w:val="28"/>
        </w:rPr>
      </w:pPr>
    </w:p>
    <w:p w14:paraId="18C826B4" w14:textId="77777777" w:rsidR="009F58CE" w:rsidRDefault="009F58CE" w:rsidP="009F58CE">
      <w:pPr>
        <w:jc w:val="center"/>
        <w:rPr>
          <w:sz w:val="28"/>
        </w:rPr>
      </w:pPr>
    </w:p>
    <w:p w14:paraId="5181765F" w14:textId="77777777" w:rsidR="009F58CE" w:rsidRDefault="009F58CE" w:rsidP="009F58CE">
      <w:pPr>
        <w:jc w:val="right"/>
      </w:pPr>
      <w:r>
        <w:t xml:space="preserve">Группа: </w:t>
      </w:r>
      <w:r>
        <w:rPr>
          <w:lang w:val="en-US"/>
        </w:rPr>
        <w:t>P</w:t>
      </w:r>
      <w:r>
        <w:t>3132</w:t>
      </w:r>
    </w:p>
    <w:p w14:paraId="6EA6F014" w14:textId="77777777" w:rsidR="009F58CE" w:rsidRDefault="009F58CE" w:rsidP="009F58CE">
      <w:pPr>
        <w:jc w:val="right"/>
      </w:pPr>
      <w:r>
        <w:t>Выполнил: Овчаренко Александр Андреевич</w:t>
      </w:r>
    </w:p>
    <w:p w14:paraId="155519BE" w14:textId="32ABA6B3" w:rsidR="009F58CE" w:rsidRDefault="009F58CE" w:rsidP="009F58CE">
      <w:pPr>
        <w:jc w:val="right"/>
        <w:rPr>
          <w:bCs/>
        </w:rPr>
      </w:pPr>
    </w:p>
    <w:p w14:paraId="7CC945D7" w14:textId="77777777" w:rsidR="009F58CE" w:rsidRDefault="009F58CE" w:rsidP="009F58CE">
      <w:pPr>
        <w:jc w:val="center"/>
        <w:rPr>
          <w:sz w:val="28"/>
        </w:rPr>
      </w:pPr>
    </w:p>
    <w:p w14:paraId="508955AC" w14:textId="77777777" w:rsidR="009F58CE" w:rsidRDefault="009F58CE" w:rsidP="009F58CE">
      <w:pPr>
        <w:jc w:val="center"/>
        <w:rPr>
          <w:sz w:val="28"/>
        </w:rPr>
      </w:pPr>
    </w:p>
    <w:p w14:paraId="3FA87808" w14:textId="77777777" w:rsidR="009F58CE" w:rsidRDefault="009F58CE" w:rsidP="009F58CE"/>
    <w:p w14:paraId="3D11AEDC" w14:textId="77777777" w:rsidR="009F58CE" w:rsidRDefault="009F58CE" w:rsidP="009F58CE">
      <w:pPr>
        <w:rPr>
          <w:sz w:val="28"/>
        </w:rPr>
      </w:pPr>
    </w:p>
    <w:p w14:paraId="6A6E1399" w14:textId="77777777" w:rsidR="009F58CE" w:rsidRDefault="009F58CE" w:rsidP="009F58CE">
      <w:pPr>
        <w:rPr>
          <w:sz w:val="28"/>
        </w:rPr>
      </w:pPr>
    </w:p>
    <w:p w14:paraId="1BF2C115" w14:textId="77777777" w:rsidR="009F58CE" w:rsidRDefault="009F58CE" w:rsidP="009F58CE">
      <w:pPr>
        <w:jc w:val="center"/>
        <w:rPr>
          <w:sz w:val="28"/>
        </w:rPr>
      </w:pPr>
      <w:r>
        <w:rPr>
          <w:sz w:val="28"/>
        </w:rPr>
        <w:t>Санкт-Петербург</w:t>
      </w:r>
    </w:p>
    <w:p w14:paraId="4AE5F6B4" w14:textId="77777777" w:rsidR="00C423C8" w:rsidRPr="00772A7D" w:rsidRDefault="009F58CE" w:rsidP="009F58CE">
      <w:pPr>
        <w:jc w:val="center"/>
        <w:rPr>
          <w:sz w:val="28"/>
        </w:rPr>
      </w:pPr>
      <w:r>
        <w:rPr>
          <w:sz w:val="28"/>
        </w:rPr>
        <w:t>202</w:t>
      </w:r>
      <w:r w:rsidRPr="00772A7D">
        <w:rPr>
          <w:sz w:val="28"/>
        </w:rPr>
        <w:t>1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104771822"/>
        <w:docPartObj>
          <w:docPartGallery w:val="Table of Contents"/>
          <w:docPartUnique/>
        </w:docPartObj>
      </w:sdtPr>
      <w:sdtEndPr/>
      <w:sdtContent>
        <w:p w14:paraId="73363A71" w14:textId="77777777" w:rsidR="00772A7D" w:rsidRPr="00772A7D" w:rsidRDefault="00772A7D">
          <w:pPr>
            <w:pStyle w:val="a5"/>
            <w:rPr>
              <w:rFonts w:ascii="Times New Roman" w:hAnsi="Times New Roman" w:cs="Times New Roman"/>
              <w:color w:val="auto"/>
            </w:rPr>
          </w:pPr>
          <w:r w:rsidRPr="00772A7D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1D27CBFA" w14:textId="3D954D60" w:rsidR="00134CAF" w:rsidRDefault="008F1162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188051" w:history="1">
            <w:r w:rsidR="00134CAF" w:rsidRPr="0038137D">
              <w:rPr>
                <w:rStyle w:val="a8"/>
                <w:noProof/>
              </w:rPr>
              <w:t>Задание</w:t>
            </w:r>
            <w:r w:rsidR="00134CAF">
              <w:rPr>
                <w:noProof/>
                <w:webHidden/>
              </w:rPr>
              <w:tab/>
            </w:r>
            <w:r w:rsidR="00134CAF">
              <w:rPr>
                <w:noProof/>
                <w:webHidden/>
              </w:rPr>
              <w:fldChar w:fldCharType="begin"/>
            </w:r>
            <w:r w:rsidR="00134CAF">
              <w:rPr>
                <w:noProof/>
                <w:webHidden/>
              </w:rPr>
              <w:instrText xml:space="preserve"> PAGEREF _Toc89188051 \h </w:instrText>
            </w:r>
            <w:r w:rsidR="00134CAF">
              <w:rPr>
                <w:noProof/>
                <w:webHidden/>
              </w:rPr>
            </w:r>
            <w:r w:rsidR="00134CAF">
              <w:rPr>
                <w:noProof/>
                <w:webHidden/>
              </w:rPr>
              <w:fldChar w:fldCharType="separate"/>
            </w:r>
            <w:r w:rsidR="006116F4">
              <w:rPr>
                <w:noProof/>
                <w:webHidden/>
              </w:rPr>
              <w:t>3</w:t>
            </w:r>
            <w:r w:rsidR="00134CAF">
              <w:rPr>
                <w:noProof/>
                <w:webHidden/>
              </w:rPr>
              <w:fldChar w:fldCharType="end"/>
            </w:r>
          </w:hyperlink>
        </w:p>
        <w:p w14:paraId="1AC907B8" w14:textId="6F79B638" w:rsidR="00134CAF" w:rsidRDefault="00F85FC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9188052" w:history="1">
            <w:r w:rsidR="00134CAF" w:rsidRPr="0038137D">
              <w:rPr>
                <w:rStyle w:val="a8"/>
                <w:noProof/>
              </w:rPr>
              <w:t>Выполнение работы</w:t>
            </w:r>
            <w:r w:rsidR="00134CAF">
              <w:rPr>
                <w:noProof/>
                <w:webHidden/>
              </w:rPr>
              <w:tab/>
            </w:r>
            <w:r w:rsidR="00134CAF">
              <w:rPr>
                <w:noProof/>
                <w:webHidden/>
              </w:rPr>
              <w:fldChar w:fldCharType="begin"/>
            </w:r>
            <w:r w:rsidR="00134CAF">
              <w:rPr>
                <w:noProof/>
                <w:webHidden/>
              </w:rPr>
              <w:instrText xml:space="preserve"> PAGEREF _Toc89188052 \h </w:instrText>
            </w:r>
            <w:r w:rsidR="00134CAF">
              <w:rPr>
                <w:noProof/>
                <w:webHidden/>
              </w:rPr>
            </w:r>
            <w:r w:rsidR="00134CAF">
              <w:rPr>
                <w:noProof/>
                <w:webHidden/>
              </w:rPr>
              <w:fldChar w:fldCharType="separate"/>
            </w:r>
            <w:r w:rsidR="006116F4">
              <w:rPr>
                <w:noProof/>
                <w:webHidden/>
              </w:rPr>
              <w:t>4</w:t>
            </w:r>
            <w:r w:rsidR="00134CAF">
              <w:rPr>
                <w:noProof/>
                <w:webHidden/>
              </w:rPr>
              <w:fldChar w:fldCharType="end"/>
            </w:r>
          </w:hyperlink>
        </w:p>
        <w:p w14:paraId="2D39E5C7" w14:textId="46FB513B" w:rsidR="00134CAF" w:rsidRDefault="00F85FC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9188053" w:history="1">
            <w:r w:rsidR="00134CAF" w:rsidRPr="0038137D">
              <w:rPr>
                <w:rStyle w:val="a8"/>
                <w:noProof/>
              </w:rPr>
              <w:t>Итоги</w:t>
            </w:r>
            <w:r w:rsidR="00134CAF">
              <w:rPr>
                <w:noProof/>
                <w:webHidden/>
              </w:rPr>
              <w:tab/>
            </w:r>
            <w:r w:rsidR="00134CAF">
              <w:rPr>
                <w:noProof/>
                <w:webHidden/>
              </w:rPr>
              <w:fldChar w:fldCharType="begin"/>
            </w:r>
            <w:r w:rsidR="00134CAF">
              <w:rPr>
                <w:noProof/>
                <w:webHidden/>
              </w:rPr>
              <w:instrText xml:space="preserve"> PAGEREF _Toc89188053 \h </w:instrText>
            </w:r>
            <w:r w:rsidR="00134CAF">
              <w:rPr>
                <w:noProof/>
                <w:webHidden/>
              </w:rPr>
            </w:r>
            <w:r w:rsidR="00134CAF">
              <w:rPr>
                <w:noProof/>
                <w:webHidden/>
              </w:rPr>
              <w:fldChar w:fldCharType="separate"/>
            </w:r>
            <w:r w:rsidR="006116F4">
              <w:rPr>
                <w:noProof/>
                <w:webHidden/>
              </w:rPr>
              <w:t>8</w:t>
            </w:r>
            <w:r w:rsidR="00134CAF">
              <w:rPr>
                <w:noProof/>
                <w:webHidden/>
              </w:rPr>
              <w:fldChar w:fldCharType="end"/>
            </w:r>
          </w:hyperlink>
        </w:p>
        <w:p w14:paraId="026D0634" w14:textId="2130C528" w:rsidR="00772A7D" w:rsidRPr="00772A7D" w:rsidRDefault="008F1162">
          <w:r>
            <w:rPr>
              <w:noProof/>
            </w:rPr>
            <w:fldChar w:fldCharType="end"/>
          </w:r>
        </w:p>
      </w:sdtContent>
    </w:sdt>
    <w:p w14:paraId="2B93A3D3" w14:textId="62C70790" w:rsidR="00772A7D" w:rsidRDefault="00B156B1" w:rsidP="00772A7D">
      <w:pPr>
        <w:pStyle w:val="1"/>
      </w:pPr>
      <w:bookmarkStart w:id="0" w:name="_Toc89188051"/>
      <w:r>
        <w:lastRenderedPageBreak/>
        <w:t>Задание</w:t>
      </w:r>
      <w:bookmarkEnd w:id="0"/>
    </w:p>
    <w:p w14:paraId="0879FD5A" w14:textId="65E5EFE5" w:rsidR="00B156B1" w:rsidRDefault="00B156B1" w:rsidP="00B156B1">
      <w:pPr>
        <w:ind w:firstLine="567"/>
      </w:pPr>
      <w:r w:rsidRPr="00B156B1"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41311F14" w14:textId="5D293A1F" w:rsidR="002B78B1" w:rsidRDefault="002B78B1" w:rsidP="00B156B1">
      <w:pPr>
        <w:ind w:firstLine="567"/>
      </w:pPr>
      <w:r>
        <w:rPr>
          <w:noProof/>
        </w:rPr>
        <w:drawing>
          <wp:inline distT="0" distB="0" distL="0" distR="0" wp14:anchorId="74201B34" wp14:editId="2550CC46">
            <wp:extent cx="1406648" cy="2637692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855" cy="2656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35693" w14:textId="037E2A70" w:rsidR="00B156B1" w:rsidRDefault="00B156B1" w:rsidP="00B156B1">
      <w:pPr>
        <w:pStyle w:val="1"/>
      </w:pPr>
      <w:bookmarkStart w:id="1" w:name="_Toc89188052"/>
      <w:r>
        <w:lastRenderedPageBreak/>
        <w:t>Выполнение работы</w:t>
      </w:r>
      <w:bookmarkEnd w:id="1"/>
    </w:p>
    <w:p w14:paraId="1A2EB03B" w14:textId="09BD8DDD" w:rsidR="00B156B1" w:rsidRPr="00B156B1" w:rsidRDefault="00B156B1" w:rsidP="00B156B1">
      <w:pPr>
        <w:pStyle w:val="a3"/>
      </w:pPr>
      <w:r>
        <w:t>Текст исходной программы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559"/>
        <w:gridCol w:w="5097"/>
      </w:tblGrid>
      <w:tr w:rsidR="00E75BA4" w14:paraId="055804E3" w14:textId="77777777" w:rsidTr="00E75BA4">
        <w:tc>
          <w:tcPr>
            <w:tcW w:w="988" w:type="dxa"/>
          </w:tcPr>
          <w:p w14:paraId="3BBA3EB0" w14:textId="38F2D6FC" w:rsidR="00E75BA4" w:rsidRDefault="00E75BA4" w:rsidP="00E75BA4">
            <w:pPr>
              <w:jc w:val="center"/>
            </w:pPr>
            <w:bookmarkStart w:id="2" w:name="_Hlk89166648"/>
            <w:r>
              <w:t>Адрес</w:t>
            </w:r>
          </w:p>
        </w:tc>
        <w:tc>
          <w:tcPr>
            <w:tcW w:w="1701" w:type="dxa"/>
          </w:tcPr>
          <w:p w14:paraId="7303AEFD" w14:textId="67DE5757" w:rsidR="00E75BA4" w:rsidRDefault="00E75BA4" w:rsidP="00E75BA4">
            <w:pPr>
              <w:jc w:val="center"/>
            </w:pPr>
            <w:r>
              <w:t>Код команды</w:t>
            </w:r>
          </w:p>
        </w:tc>
        <w:tc>
          <w:tcPr>
            <w:tcW w:w="1559" w:type="dxa"/>
          </w:tcPr>
          <w:p w14:paraId="6F5D23EE" w14:textId="11528994" w:rsidR="00E75BA4" w:rsidRDefault="00E75BA4" w:rsidP="00E75BA4">
            <w:pPr>
              <w:jc w:val="center"/>
            </w:pPr>
            <w:r>
              <w:t>Мнемоника</w:t>
            </w:r>
          </w:p>
        </w:tc>
        <w:tc>
          <w:tcPr>
            <w:tcW w:w="5097" w:type="dxa"/>
          </w:tcPr>
          <w:p w14:paraId="633863C2" w14:textId="62D18DE4" w:rsidR="00E75BA4" w:rsidRDefault="00E75BA4" w:rsidP="00E75BA4">
            <w:pPr>
              <w:jc w:val="center"/>
            </w:pPr>
            <w:r>
              <w:t>Комментарии</w:t>
            </w:r>
          </w:p>
        </w:tc>
      </w:tr>
      <w:tr w:rsidR="00E75BA4" w14:paraId="73692CF5" w14:textId="77777777" w:rsidTr="00E75BA4">
        <w:tc>
          <w:tcPr>
            <w:tcW w:w="988" w:type="dxa"/>
          </w:tcPr>
          <w:p w14:paraId="237F505B" w14:textId="3499CF37" w:rsidR="00E75BA4" w:rsidRDefault="00E75BA4" w:rsidP="00E75BA4">
            <w:pPr>
              <w:jc w:val="center"/>
            </w:pPr>
            <w:r>
              <w:rPr>
                <w:lang w:val="en-US"/>
              </w:rPr>
              <w:t>041</w:t>
            </w:r>
          </w:p>
        </w:tc>
        <w:tc>
          <w:tcPr>
            <w:tcW w:w="1701" w:type="dxa"/>
          </w:tcPr>
          <w:p w14:paraId="663A6F99" w14:textId="0BAF4401" w:rsidR="00E75BA4" w:rsidRDefault="00E75BA4" w:rsidP="00E75BA4">
            <w:pPr>
              <w:jc w:val="center"/>
            </w:pPr>
            <w:r>
              <w:rPr>
                <w:lang w:val="en-US"/>
              </w:rPr>
              <w:t>304D</w:t>
            </w:r>
          </w:p>
        </w:tc>
        <w:tc>
          <w:tcPr>
            <w:tcW w:w="1559" w:type="dxa"/>
          </w:tcPr>
          <w:p w14:paraId="6AD837CA" w14:textId="7CD8724E" w:rsidR="00E75BA4" w:rsidRPr="00E75BA4" w:rsidRDefault="00E75BA4" w:rsidP="00E75BA4">
            <w:pPr>
              <w:jc w:val="center"/>
              <w:rPr>
                <w:lang w:val="en-US"/>
              </w:rPr>
            </w:pPr>
          </w:p>
        </w:tc>
        <w:tc>
          <w:tcPr>
            <w:tcW w:w="5097" w:type="dxa"/>
          </w:tcPr>
          <w:p w14:paraId="03E14037" w14:textId="25B7A3F4" w:rsidR="00E75BA4" w:rsidRPr="00061215" w:rsidRDefault="00061215" w:rsidP="00E75BA4">
            <w:pPr>
              <w:jc w:val="center"/>
            </w:pPr>
            <w:r>
              <w:t>Промежуточное значение.</w:t>
            </w:r>
            <w:r w:rsidR="00CE5531">
              <w:t xml:space="preserve"> </w:t>
            </w:r>
            <w:r>
              <w:rPr>
                <w:lang w:val="en-US"/>
              </w:rPr>
              <w:t>W</w:t>
            </w:r>
            <w:r w:rsidRPr="00061215">
              <w:t xml:space="preserve"> = </w:t>
            </w:r>
            <w:r w:rsidR="00CE5531" w:rsidRPr="00061215">
              <w:t>(</w:t>
            </w:r>
            <w:r w:rsidR="00CE5531">
              <w:rPr>
                <w:lang w:val="en-US"/>
              </w:rPr>
              <w:t>X</w:t>
            </w:r>
            <w:r w:rsidR="00CE5531" w:rsidRPr="00061215">
              <w:t xml:space="preserve"> &amp; </w:t>
            </w:r>
            <w:r w:rsidR="00CE5531">
              <w:rPr>
                <w:lang w:val="en-US"/>
              </w:rPr>
              <w:t>Y</w:t>
            </w:r>
            <w:r w:rsidR="00CE5531" w:rsidRPr="00061215">
              <w:t>)</w:t>
            </w:r>
          </w:p>
        </w:tc>
      </w:tr>
      <w:tr w:rsidR="00CE5531" w14:paraId="573D5C15" w14:textId="77777777" w:rsidTr="00E75BA4">
        <w:tc>
          <w:tcPr>
            <w:tcW w:w="988" w:type="dxa"/>
          </w:tcPr>
          <w:p w14:paraId="24EEAEF0" w14:textId="2659B1B5" w:rsidR="00CE5531" w:rsidRDefault="00CE5531" w:rsidP="00E75BA4">
            <w:pPr>
              <w:jc w:val="center"/>
            </w:pPr>
            <w:r>
              <w:rPr>
                <w:lang w:val="en-US"/>
              </w:rPr>
              <w:t>042</w:t>
            </w:r>
          </w:p>
        </w:tc>
        <w:tc>
          <w:tcPr>
            <w:tcW w:w="1701" w:type="dxa"/>
          </w:tcPr>
          <w:p w14:paraId="73B9F172" w14:textId="5A033F40" w:rsidR="00CE5531" w:rsidRDefault="00CE5531" w:rsidP="00E75BA4">
            <w:pPr>
              <w:jc w:val="center"/>
            </w:pPr>
            <w:r>
              <w:rPr>
                <w:lang w:val="en-US"/>
              </w:rPr>
              <w:t>4041</w:t>
            </w:r>
          </w:p>
        </w:tc>
        <w:tc>
          <w:tcPr>
            <w:tcW w:w="1559" w:type="dxa"/>
          </w:tcPr>
          <w:p w14:paraId="3F708E76" w14:textId="1A7DA343" w:rsidR="00CE5531" w:rsidRDefault="00CE5531" w:rsidP="00E75BA4">
            <w:pPr>
              <w:jc w:val="center"/>
            </w:pPr>
          </w:p>
        </w:tc>
        <w:tc>
          <w:tcPr>
            <w:tcW w:w="5097" w:type="dxa"/>
          </w:tcPr>
          <w:p w14:paraId="5C161C02" w14:textId="0F687A6A" w:rsidR="00CE5531" w:rsidRPr="00CE5531" w:rsidRDefault="00CE5531" w:rsidP="00E75BA4">
            <w:pPr>
              <w:jc w:val="center"/>
              <w:rPr>
                <w:lang w:val="en-US"/>
              </w:rPr>
            </w:pPr>
            <w:r>
              <w:t>Значение Y</w:t>
            </w:r>
          </w:p>
        </w:tc>
      </w:tr>
      <w:tr w:rsidR="00E75BA4" w14:paraId="040D1284" w14:textId="77777777" w:rsidTr="00E75BA4">
        <w:tc>
          <w:tcPr>
            <w:tcW w:w="988" w:type="dxa"/>
            <w:shd w:val="clear" w:color="auto" w:fill="C5E0B3" w:themeFill="accent6" w:themeFillTint="66"/>
          </w:tcPr>
          <w:p w14:paraId="680265EC" w14:textId="59F8A8EE" w:rsidR="00E75BA4" w:rsidRDefault="00E75BA4" w:rsidP="00E75BA4">
            <w:pPr>
              <w:jc w:val="center"/>
            </w:pPr>
            <w:r>
              <w:t>043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14:paraId="3F0CF5D6" w14:textId="3375A8B3" w:rsidR="00E75BA4" w:rsidRDefault="00E75BA4" w:rsidP="00E75BA4">
            <w:pPr>
              <w:jc w:val="center"/>
            </w:pPr>
            <w:r>
              <w:rPr>
                <w:lang w:val="en-US"/>
              </w:rPr>
              <w:t>0200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6F3FEA2E" w14:textId="43D5A6A1" w:rsidR="00E75BA4" w:rsidRDefault="00E75BA4" w:rsidP="00E75BA4">
            <w:pPr>
              <w:jc w:val="center"/>
            </w:pPr>
            <w:r>
              <w:rPr>
                <w:lang w:val="en-US"/>
              </w:rPr>
              <w:t>CLA</w:t>
            </w:r>
          </w:p>
        </w:tc>
        <w:tc>
          <w:tcPr>
            <w:tcW w:w="5097" w:type="dxa"/>
            <w:shd w:val="clear" w:color="auto" w:fill="C5E0B3" w:themeFill="accent6" w:themeFillTint="66"/>
          </w:tcPr>
          <w:p w14:paraId="0207E5F1" w14:textId="46C453B4" w:rsidR="00E75BA4" w:rsidRDefault="00E75BA4" w:rsidP="00E75BA4">
            <w:pPr>
              <w:jc w:val="center"/>
            </w:pPr>
            <w:r>
              <w:t>Запись кода нуля в аккумулятор (очистка аккумулятора)</w:t>
            </w:r>
          </w:p>
        </w:tc>
      </w:tr>
      <w:tr w:rsidR="00E75BA4" w14:paraId="2EA21D2D" w14:textId="77777777" w:rsidTr="00E75BA4">
        <w:tc>
          <w:tcPr>
            <w:tcW w:w="988" w:type="dxa"/>
          </w:tcPr>
          <w:p w14:paraId="048BFBC5" w14:textId="766652E4" w:rsidR="00E75BA4" w:rsidRDefault="00E75BA4" w:rsidP="00E75BA4">
            <w:pPr>
              <w:jc w:val="center"/>
            </w:pPr>
            <w:r>
              <w:t>044</w:t>
            </w:r>
          </w:p>
        </w:tc>
        <w:tc>
          <w:tcPr>
            <w:tcW w:w="1701" w:type="dxa"/>
          </w:tcPr>
          <w:p w14:paraId="09466650" w14:textId="4E86DDF4" w:rsidR="00E75BA4" w:rsidRDefault="00E75BA4" w:rsidP="00E75BA4">
            <w:pPr>
              <w:jc w:val="center"/>
            </w:pPr>
            <w:r>
              <w:rPr>
                <w:lang w:val="en-US"/>
              </w:rPr>
              <w:t>304D</w:t>
            </w:r>
          </w:p>
        </w:tc>
        <w:tc>
          <w:tcPr>
            <w:tcW w:w="1559" w:type="dxa"/>
          </w:tcPr>
          <w:p w14:paraId="6CCFC6A8" w14:textId="219AAEF4" w:rsidR="00E75BA4" w:rsidRDefault="00E75BA4" w:rsidP="00E75BA4">
            <w:pPr>
              <w:jc w:val="center"/>
            </w:pPr>
            <w:r>
              <w:rPr>
                <w:lang w:val="en-US"/>
              </w:rPr>
              <w:t xml:space="preserve">OR </w:t>
            </w:r>
            <w:r w:rsidR="00EF697B">
              <w:rPr>
                <w:lang w:val="en-US"/>
              </w:rPr>
              <w:t>0</w:t>
            </w:r>
            <w:r>
              <w:rPr>
                <w:lang w:val="en-US"/>
              </w:rPr>
              <w:t>4D</w:t>
            </w:r>
          </w:p>
        </w:tc>
        <w:tc>
          <w:tcPr>
            <w:tcW w:w="5097" w:type="dxa"/>
          </w:tcPr>
          <w:p w14:paraId="7A050BC9" w14:textId="1DA4CA26" w:rsidR="00E75BA4" w:rsidRPr="00061215" w:rsidRDefault="00E75BA4" w:rsidP="00E75BA4">
            <w:pPr>
              <w:jc w:val="center"/>
              <w:rPr>
                <w:lang w:val="en-US"/>
              </w:rPr>
            </w:pPr>
            <w:r>
              <w:t xml:space="preserve">Логическое или между ячекой памяти </w:t>
            </w:r>
            <w:r w:rsidR="005B7144" w:rsidRPr="005B7144">
              <w:t>0</w:t>
            </w:r>
            <w:r w:rsidRPr="00552962">
              <w:t>4</w:t>
            </w:r>
            <w:r>
              <w:rPr>
                <w:lang w:val="en-US"/>
              </w:rPr>
              <w:t>D</w:t>
            </w:r>
            <w:r w:rsidRPr="00552962">
              <w:t xml:space="preserve"> </w:t>
            </w:r>
            <w:r>
              <w:t xml:space="preserve">и </w:t>
            </w:r>
            <w:r>
              <w:rPr>
                <w:lang w:val="en-US"/>
              </w:rPr>
              <w:t>AC</w:t>
            </w:r>
            <w:r w:rsidR="00061215" w:rsidRPr="00061215">
              <w:t xml:space="preserve">. </w:t>
            </w:r>
            <w:r w:rsidR="00061215">
              <w:rPr>
                <w:lang w:val="en-US"/>
              </w:rPr>
              <w:t>AC = X</w:t>
            </w:r>
          </w:p>
        </w:tc>
      </w:tr>
      <w:tr w:rsidR="00E75BA4" w14:paraId="2C6AFA74" w14:textId="77777777" w:rsidTr="00E75BA4">
        <w:tc>
          <w:tcPr>
            <w:tcW w:w="988" w:type="dxa"/>
          </w:tcPr>
          <w:p w14:paraId="1C460444" w14:textId="6CF551B3" w:rsidR="00E75BA4" w:rsidRDefault="00E75BA4" w:rsidP="00E75BA4">
            <w:pPr>
              <w:jc w:val="center"/>
            </w:pPr>
            <w:r>
              <w:t>045</w:t>
            </w:r>
          </w:p>
        </w:tc>
        <w:tc>
          <w:tcPr>
            <w:tcW w:w="1701" w:type="dxa"/>
          </w:tcPr>
          <w:p w14:paraId="451E7207" w14:textId="1A4C3033" w:rsidR="00E75BA4" w:rsidRDefault="00E75BA4" w:rsidP="00E75BA4">
            <w:pPr>
              <w:jc w:val="center"/>
            </w:pPr>
            <w:r>
              <w:rPr>
                <w:lang w:val="en-US"/>
              </w:rPr>
              <w:t>2042</w:t>
            </w:r>
          </w:p>
        </w:tc>
        <w:tc>
          <w:tcPr>
            <w:tcW w:w="1559" w:type="dxa"/>
          </w:tcPr>
          <w:p w14:paraId="3C0961C4" w14:textId="36E4B60F" w:rsidR="00E75BA4" w:rsidRDefault="00E75BA4" w:rsidP="00E75BA4">
            <w:pPr>
              <w:jc w:val="center"/>
            </w:pPr>
            <w:r>
              <w:rPr>
                <w:lang w:val="en-US"/>
              </w:rPr>
              <w:t xml:space="preserve">AND </w:t>
            </w:r>
            <w:r w:rsidR="00EF697B">
              <w:rPr>
                <w:lang w:val="en-US"/>
              </w:rPr>
              <w:t>0</w:t>
            </w:r>
            <w:r>
              <w:rPr>
                <w:lang w:val="en-US"/>
              </w:rPr>
              <w:t>42</w:t>
            </w:r>
          </w:p>
        </w:tc>
        <w:tc>
          <w:tcPr>
            <w:tcW w:w="5097" w:type="dxa"/>
          </w:tcPr>
          <w:p w14:paraId="4EF87345" w14:textId="4A8C4C55" w:rsidR="00E75BA4" w:rsidRPr="00061215" w:rsidRDefault="00E75BA4" w:rsidP="00E75BA4">
            <w:pPr>
              <w:jc w:val="center"/>
              <w:rPr>
                <w:lang w:val="en-US"/>
              </w:rPr>
            </w:pPr>
            <w:r>
              <w:t xml:space="preserve">Логическое умножение </w:t>
            </w:r>
            <w:r w:rsidRPr="00552962">
              <w:t xml:space="preserve">между ячекой памяти </w:t>
            </w:r>
            <w:r w:rsidR="005B7144" w:rsidRPr="005B7144">
              <w:t>0</w:t>
            </w:r>
            <w:r>
              <w:t>42</w:t>
            </w:r>
            <w:r w:rsidRPr="00552962">
              <w:t xml:space="preserve"> и AC</w:t>
            </w:r>
            <w:r w:rsidR="00061215" w:rsidRPr="00061215">
              <w:t xml:space="preserve">. </w:t>
            </w:r>
            <w:r w:rsidR="00061215">
              <w:rPr>
                <w:lang w:val="en-US"/>
              </w:rPr>
              <w:t>AC = X &amp; Y</w:t>
            </w:r>
          </w:p>
        </w:tc>
      </w:tr>
      <w:tr w:rsidR="00E75BA4" w14:paraId="0FB6B99C" w14:textId="77777777" w:rsidTr="00E75BA4">
        <w:tc>
          <w:tcPr>
            <w:tcW w:w="988" w:type="dxa"/>
          </w:tcPr>
          <w:p w14:paraId="1F170C8F" w14:textId="2B49E578" w:rsidR="00E75BA4" w:rsidRDefault="00E75BA4" w:rsidP="00E75BA4">
            <w:pPr>
              <w:jc w:val="center"/>
            </w:pPr>
            <w:r>
              <w:t>046</w:t>
            </w:r>
          </w:p>
        </w:tc>
        <w:tc>
          <w:tcPr>
            <w:tcW w:w="1701" w:type="dxa"/>
          </w:tcPr>
          <w:p w14:paraId="52498A50" w14:textId="4CF4F340" w:rsidR="00E75BA4" w:rsidRDefault="00E75BA4" w:rsidP="00E75BA4">
            <w:pPr>
              <w:jc w:val="center"/>
            </w:pPr>
            <w:r>
              <w:rPr>
                <w:lang w:val="en-US"/>
              </w:rPr>
              <w:t>E041</w:t>
            </w:r>
          </w:p>
        </w:tc>
        <w:tc>
          <w:tcPr>
            <w:tcW w:w="1559" w:type="dxa"/>
          </w:tcPr>
          <w:p w14:paraId="6A4BFA06" w14:textId="7F291F4F" w:rsidR="00E75BA4" w:rsidRDefault="00E75BA4" w:rsidP="00E75BA4">
            <w:pPr>
              <w:jc w:val="center"/>
            </w:pPr>
            <w:r>
              <w:rPr>
                <w:lang w:val="en-US"/>
              </w:rPr>
              <w:t xml:space="preserve">ST </w:t>
            </w:r>
            <w:r w:rsidR="00EF697B">
              <w:rPr>
                <w:lang w:val="en-US"/>
              </w:rPr>
              <w:t>0</w:t>
            </w:r>
            <w:r>
              <w:rPr>
                <w:lang w:val="en-US"/>
              </w:rPr>
              <w:t>41</w:t>
            </w:r>
          </w:p>
        </w:tc>
        <w:tc>
          <w:tcPr>
            <w:tcW w:w="5097" w:type="dxa"/>
          </w:tcPr>
          <w:p w14:paraId="7FC3A5A5" w14:textId="4835E3E1" w:rsidR="00E75BA4" w:rsidRPr="00061215" w:rsidRDefault="00E75BA4" w:rsidP="00E75BA4">
            <w:pPr>
              <w:jc w:val="center"/>
              <w:rPr>
                <w:lang w:val="en-US"/>
              </w:rPr>
            </w:pPr>
            <w:r>
              <w:t xml:space="preserve">Запись значения </w:t>
            </w:r>
            <w:r>
              <w:rPr>
                <w:lang w:val="en-US"/>
              </w:rPr>
              <w:t>AC</w:t>
            </w:r>
            <w:r w:rsidRPr="005B7144">
              <w:t xml:space="preserve"> </w:t>
            </w:r>
            <w:r>
              <w:t xml:space="preserve">в </w:t>
            </w:r>
            <w:r w:rsidR="005B7144">
              <w:t xml:space="preserve">ячейку памяти </w:t>
            </w:r>
            <w:r w:rsidR="005B7144" w:rsidRPr="005B7144">
              <w:t>0</w:t>
            </w:r>
            <w:r>
              <w:t>41</w:t>
            </w:r>
            <w:r w:rsidR="00061215" w:rsidRPr="00061215">
              <w:t xml:space="preserve">.       </w:t>
            </w:r>
            <w:r w:rsidR="00061215">
              <w:rPr>
                <w:lang w:val="en-US"/>
              </w:rPr>
              <w:t>W = AC</w:t>
            </w:r>
          </w:p>
        </w:tc>
      </w:tr>
      <w:tr w:rsidR="00E75BA4" w14:paraId="3323609B" w14:textId="77777777" w:rsidTr="00E75BA4">
        <w:tc>
          <w:tcPr>
            <w:tcW w:w="988" w:type="dxa"/>
          </w:tcPr>
          <w:p w14:paraId="7F3201BE" w14:textId="6F3DF32C" w:rsidR="00E75BA4" w:rsidRDefault="00E75BA4" w:rsidP="00E75BA4">
            <w:pPr>
              <w:jc w:val="center"/>
            </w:pPr>
            <w:r>
              <w:t>047</w:t>
            </w:r>
          </w:p>
        </w:tc>
        <w:tc>
          <w:tcPr>
            <w:tcW w:w="1701" w:type="dxa"/>
          </w:tcPr>
          <w:p w14:paraId="3C79E091" w14:textId="36A6C929" w:rsidR="00E75BA4" w:rsidRDefault="00E75BA4" w:rsidP="00E75B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A04B</w:t>
            </w:r>
          </w:p>
        </w:tc>
        <w:tc>
          <w:tcPr>
            <w:tcW w:w="1559" w:type="dxa"/>
          </w:tcPr>
          <w:p w14:paraId="2AA8EEF9" w14:textId="67A30CF0" w:rsidR="00E75BA4" w:rsidRDefault="00E75BA4" w:rsidP="00E75B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r w:rsidR="00EF697B">
              <w:rPr>
                <w:lang w:val="en-US"/>
              </w:rPr>
              <w:t>0</w:t>
            </w:r>
            <w:r>
              <w:rPr>
                <w:lang w:val="en-US"/>
              </w:rPr>
              <w:t>4B</w:t>
            </w:r>
          </w:p>
        </w:tc>
        <w:tc>
          <w:tcPr>
            <w:tcW w:w="5097" w:type="dxa"/>
          </w:tcPr>
          <w:p w14:paraId="2DE48732" w14:textId="79A33AF1" w:rsidR="00E75BA4" w:rsidRPr="00061215" w:rsidRDefault="00E75BA4" w:rsidP="00E75BA4">
            <w:pPr>
              <w:jc w:val="center"/>
              <w:rPr>
                <w:lang w:val="en-US"/>
              </w:rPr>
            </w:pPr>
            <w:r>
              <w:t xml:space="preserve">Запись значения ячейки </w:t>
            </w:r>
            <w:r w:rsidR="005B7144">
              <w:t>памяти 0</w:t>
            </w:r>
            <w:r>
              <w:t>4</w:t>
            </w:r>
            <w:r>
              <w:rPr>
                <w:lang w:val="en-US"/>
              </w:rPr>
              <w:t>B</w:t>
            </w:r>
            <w:r>
              <w:t xml:space="preserve"> в </w:t>
            </w:r>
            <w:r>
              <w:rPr>
                <w:lang w:val="en-US"/>
              </w:rPr>
              <w:t>AC</w:t>
            </w:r>
            <w:r w:rsidR="00061215" w:rsidRPr="00061215">
              <w:t xml:space="preserve">.     </w:t>
            </w:r>
            <w:r w:rsidR="00061215">
              <w:t>AC = Z</w:t>
            </w:r>
          </w:p>
        </w:tc>
      </w:tr>
      <w:tr w:rsidR="00E75BA4" w14:paraId="2052FA32" w14:textId="77777777" w:rsidTr="00E75BA4">
        <w:tc>
          <w:tcPr>
            <w:tcW w:w="988" w:type="dxa"/>
          </w:tcPr>
          <w:p w14:paraId="39F7696E" w14:textId="2A551B05" w:rsidR="00E75BA4" w:rsidRDefault="00E75BA4" w:rsidP="00E75BA4">
            <w:pPr>
              <w:jc w:val="center"/>
            </w:pPr>
            <w:r>
              <w:t>048</w:t>
            </w:r>
          </w:p>
        </w:tc>
        <w:tc>
          <w:tcPr>
            <w:tcW w:w="1701" w:type="dxa"/>
          </w:tcPr>
          <w:p w14:paraId="6394751B" w14:textId="1DFA53E7" w:rsidR="00E75BA4" w:rsidRDefault="00E75BA4" w:rsidP="00E75B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4041</w:t>
            </w:r>
          </w:p>
        </w:tc>
        <w:tc>
          <w:tcPr>
            <w:tcW w:w="1559" w:type="dxa"/>
          </w:tcPr>
          <w:p w14:paraId="515D65F9" w14:textId="75343B1C" w:rsidR="00E75BA4" w:rsidRDefault="00E75BA4" w:rsidP="00E75B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r w:rsidR="00EF697B">
              <w:rPr>
                <w:lang w:val="en-US"/>
              </w:rPr>
              <w:t>0</w:t>
            </w:r>
            <w:r>
              <w:rPr>
                <w:lang w:val="en-US"/>
              </w:rPr>
              <w:t>41</w:t>
            </w:r>
          </w:p>
        </w:tc>
        <w:tc>
          <w:tcPr>
            <w:tcW w:w="5097" w:type="dxa"/>
          </w:tcPr>
          <w:p w14:paraId="071DE125" w14:textId="46BFB475" w:rsidR="00E75BA4" w:rsidRPr="00061215" w:rsidRDefault="00E75BA4" w:rsidP="00E75BA4">
            <w:pPr>
              <w:jc w:val="center"/>
              <w:rPr>
                <w:lang w:val="en-US"/>
              </w:rPr>
            </w:pPr>
            <w:r>
              <w:t xml:space="preserve">Суммирование значения ячейки памяти </w:t>
            </w:r>
            <w:r w:rsidR="005B7144">
              <w:t>0</w:t>
            </w:r>
            <w:r>
              <w:t xml:space="preserve">41 и </w:t>
            </w:r>
            <w:r>
              <w:rPr>
                <w:lang w:val="en-US"/>
              </w:rPr>
              <w:t>AC</w:t>
            </w:r>
            <w:r w:rsidR="00061215" w:rsidRPr="00061215">
              <w:t xml:space="preserve">. </w:t>
            </w:r>
            <w:r w:rsidR="00061215">
              <w:t>AC = Z + W</w:t>
            </w:r>
          </w:p>
        </w:tc>
      </w:tr>
      <w:tr w:rsidR="00E75BA4" w14:paraId="2AE0611E" w14:textId="77777777" w:rsidTr="00E75BA4">
        <w:tc>
          <w:tcPr>
            <w:tcW w:w="988" w:type="dxa"/>
          </w:tcPr>
          <w:p w14:paraId="2023D5DF" w14:textId="7CFA8E9E" w:rsidR="00E75BA4" w:rsidRDefault="00E75BA4" w:rsidP="00E75BA4">
            <w:pPr>
              <w:jc w:val="center"/>
            </w:pPr>
            <w:r>
              <w:t>049</w:t>
            </w:r>
          </w:p>
        </w:tc>
        <w:tc>
          <w:tcPr>
            <w:tcW w:w="1701" w:type="dxa"/>
          </w:tcPr>
          <w:p w14:paraId="19D07F7D" w14:textId="333E319E" w:rsidR="00E75BA4" w:rsidRDefault="00E75BA4" w:rsidP="00E75B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E04C</w:t>
            </w:r>
          </w:p>
        </w:tc>
        <w:tc>
          <w:tcPr>
            <w:tcW w:w="1559" w:type="dxa"/>
          </w:tcPr>
          <w:p w14:paraId="6EB7B014" w14:textId="6FCC9EE6" w:rsidR="00E75BA4" w:rsidRDefault="00E75BA4" w:rsidP="00E75B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="00EF697B">
              <w:rPr>
                <w:lang w:val="en-US"/>
              </w:rPr>
              <w:t>0</w:t>
            </w:r>
            <w:r>
              <w:rPr>
                <w:lang w:val="en-US"/>
              </w:rPr>
              <w:t>4C</w:t>
            </w:r>
          </w:p>
        </w:tc>
        <w:tc>
          <w:tcPr>
            <w:tcW w:w="5097" w:type="dxa"/>
          </w:tcPr>
          <w:p w14:paraId="17EAEF05" w14:textId="73E25F56" w:rsidR="00E75BA4" w:rsidRPr="00061215" w:rsidRDefault="00E75BA4" w:rsidP="00E75BA4">
            <w:pPr>
              <w:jc w:val="center"/>
              <w:rPr>
                <w:lang w:val="en-US"/>
              </w:rPr>
            </w:pPr>
            <w:r w:rsidRPr="00552962">
              <w:t xml:space="preserve">Запись значения AC в </w:t>
            </w:r>
            <w:r w:rsidR="005B7144">
              <w:t>ячейку памяти 0</w:t>
            </w:r>
            <w:r w:rsidRPr="00552962">
              <w:t>4</w:t>
            </w:r>
            <w:r>
              <w:rPr>
                <w:lang w:val="en-US"/>
              </w:rPr>
              <w:t>C</w:t>
            </w:r>
            <w:r w:rsidR="00061215" w:rsidRPr="00061215">
              <w:t xml:space="preserve">.       </w:t>
            </w:r>
            <w:r w:rsidR="00061215">
              <w:rPr>
                <w:lang w:val="en-US"/>
              </w:rPr>
              <w:t xml:space="preserve">R = AC </w:t>
            </w:r>
          </w:p>
        </w:tc>
      </w:tr>
      <w:tr w:rsidR="00E75BA4" w14:paraId="0709B2B3" w14:textId="77777777" w:rsidTr="00D74A02">
        <w:tc>
          <w:tcPr>
            <w:tcW w:w="988" w:type="dxa"/>
            <w:shd w:val="clear" w:color="auto" w:fill="F89C9C"/>
          </w:tcPr>
          <w:p w14:paraId="06618088" w14:textId="1A193A8C" w:rsidR="00E75BA4" w:rsidRDefault="00E75BA4" w:rsidP="00E75BA4">
            <w:pPr>
              <w:jc w:val="center"/>
            </w:pPr>
            <w:r>
              <w:t>04</w:t>
            </w:r>
            <w:r>
              <w:rPr>
                <w:lang w:val="en-US"/>
              </w:rPr>
              <w:t>A</w:t>
            </w:r>
          </w:p>
        </w:tc>
        <w:tc>
          <w:tcPr>
            <w:tcW w:w="1701" w:type="dxa"/>
            <w:shd w:val="clear" w:color="auto" w:fill="F89C9C"/>
          </w:tcPr>
          <w:p w14:paraId="658C9EC0" w14:textId="54E7C534" w:rsidR="00E75BA4" w:rsidRDefault="00E75BA4" w:rsidP="00E75B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559" w:type="dxa"/>
            <w:shd w:val="clear" w:color="auto" w:fill="F89C9C"/>
          </w:tcPr>
          <w:p w14:paraId="5EB32ABC" w14:textId="5A854C82" w:rsidR="00E75BA4" w:rsidRDefault="00E75BA4" w:rsidP="00E75B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5097" w:type="dxa"/>
            <w:shd w:val="clear" w:color="auto" w:fill="F89C9C"/>
          </w:tcPr>
          <w:p w14:paraId="1A7B4B6F" w14:textId="612E1EC6" w:rsidR="00E75BA4" w:rsidRDefault="00E75BA4" w:rsidP="00E75BA4">
            <w:pPr>
              <w:jc w:val="center"/>
            </w:pPr>
            <w:r>
              <w:t>Остановка</w:t>
            </w:r>
          </w:p>
        </w:tc>
      </w:tr>
      <w:tr w:rsidR="00E75BA4" w14:paraId="3AA2D367" w14:textId="77777777" w:rsidTr="00E75BA4">
        <w:tc>
          <w:tcPr>
            <w:tcW w:w="988" w:type="dxa"/>
          </w:tcPr>
          <w:p w14:paraId="77AD7AAE" w14:textId="1394D79C" w:rsidR="00E75BA4" w:rsidRDefault="00E75BA4" w:rsidP="00E75BA4">
            <w:pPr>
              <w:jc w:val="center"/>
            </w:pPr>
            <w:r>
              <w:rPr>
                <w:lang w:val="en-US"/>
              </w:rPr>
              <w:t>04B</w:t>
            </w:r>
          </w:p>
        </w:tc>
        <w:tc>
          <w:tcPr>
            <w:tcW w:w="1701" w:type="dxa"/>
          </w:tcPr>
          <w:p w14:paraId="55486676" w14:textId="50204733" w:rsidR="00E75BA4" w:rsidRDefault="00E75BA4" w:rsidP="00E75B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2042</w:t>
            </w:r>
          </w:p>
        </w:tc>
        <w:tc>
          <w:tcPr>
            <w:tcW w:w="1559" w:type="dxa"/>
          </w:tcPr>
          <w:p w14:paraId="558FA371" w14:textId="7BCE0377" w:rsidR="00E75BA4" w:rsidRDefault="00E75BA4" w:rsidP="00E75BA4">
            <w:pPr>
              <w:jc w:val="center"/>
              <w:rPr>
                <w:lang w:val="en-US"/>
              </w:rPr>
            </w:pPr>
          </w:p>
        </w:tc>
        <w:tc>
          <w:tcPr>
            <w:tcW w:w="5097" w:type="dxa"/>
          </w:tcPr>
          <w:p w14:paraId="027E1972" w14:textId="00794AA1" w:rsidR="00E75BA4" w:rsidRPr="00CE5531" w:rsidRDefault="00CE5531" w:rsidP="00E75BA4">
            <w:pPr>
              <w:jc w:val="center"/>
              <w:rPr>
                <w:lang w:val="en-US"/>
              </w:rPr>
            </w:pPr>
            <w:r>
              <w:t>Значение Z</w:t>
            </w:r>
          </w:p>
        </w:tc>
      </w:tr>
      <w:tr w:rsidR="00E75BA4" w14:paraId="3F4864A6" w14:textId="77777777" w:rsidTr="00E75BA4">
        <w:tc>
          <w:tcPr>
            <w:tcW w:w="988" w:type="dxa"/>
          </w:tcPr>
          <w:p w14:paraId="604082D1" w14:textId="574A1C4E" w:rsidR="00E75BA4" w:rsidRDefault="00E75BA4" w:rsidP="00E75B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04C</w:t>
            </w:r>
          </w:p>
        </w:tc>
        <w:tc>
          <w:tcPr>
            <w:tcW w:w="1701" w:type="dxa"/>
          </w:tcPr>
          <w:p w14:paraId="25E77C05" w14:textId="512CBAAC" w:rsidR="00E75BA4" w:rsidRDefault="00E75BA4" w:rsidP="00E75B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E04C</w:t>
            </w:r>
          </w:p>
        </w:tc>
        <w:tc>
          <w:tcPr>
            <w:tcW w:w="1559" w:type="dxa"/>
          </w:tcPr>
          <w:p w14:paraId="3C8D9B77" w14:textId="16A6105A" w:rsidR="00E75BA4" w:rsidRPr="005B7144" w:rsidRDefault="00E75BA4" w:rsidP="00E75BA4">
            <w:pPr>
              <w:jc w:val="center"/>
              <w:rPr>
                <w:lang w:val="en-US"/>
              </w:rPr>
            </w:pPr>
          </w:p>
        </w:tc>
        <w:tc>
          <w:tcPr>
            <w:tcW w:w="5097" w:type="dxa"/>
          </w:tcPr>
          <w:p w14:paraId="1F92014B" w14:textId="7A8B52EA" w:rsidR="00E75BA4" w:rsidRPr="00CE5531" w:rsidRDefault="00CE5531" w:rsidP="00E75BA4">
            <w:pPr>
              <w:jc w:val="center"/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R</w:t>
            </w:r>
          </w:p>
        </w:tc>
      </w:tr>
      <w:tr w:rsidR="00CE5531" w14:paraId="1EA796AA" w14:textId="77777777" w:rsidTr="00E75BA4">
        <w:tc>
          <w:tcPr>
            <w:tcW w:w="988" w:type="dxa"/>
          </w:tcPr>
          <w:p w14:paraId="47736BE8" w14:textId="1E4BBDE5" w:rsidR="00CE5531" w:rsidRDefault="00CE5531" w:rsidP="00E75B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04D</w:t>
            </w:r>
          </w:p>
        </w:tc>
        <w:tc>
          <w:tcPr>
            <w:tcW w:w="1701" w:type="dxa"/>
          </w:tcPr>
          <w:p w14:paraId="31FF897C" w14:textId="5AC0AE44" w:rsidR="00CE5531" w:rsidRDefault="00CE5531" w:rsidP="00E75B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E041</w:t>
            </w:r>
          </w:p>
        </w:tc>
        <w:tc>
          <w:tcPr>
            <w:tcW w:w="1559" w:type="dxa"/>
          </w:tcPr>
          <w:p w14:paraId="334A2A99" w14:textId="23309981" w:rsidR="00CE5531" w:rsidRPr="00D74A02" w:rsidRDefault="00CE5531" w:rsidP="00E75BA4">
            <w:pPr>
              <w:jc w:val="center"/>
            </w:pPr>
          </w:p>
        </w:tc>
        <w:tc>
          <w:tcPr>
            <w:tcW w:w="5097" w:type="dxa"/>
          </w:tcPr>
          <w:p w14:paraId="3F50ED2C" w14:textId="5C833505" w:rsidR="00CE5531" w:rsidRPr="00CE5531" w:rsidRDefault="00CE5531" w:rsidP="00E75BA4">
            <w:pPr>
              <w:jc w:val="center"/>
              <w:rPr>
                <w:lang w:val="en-US"/>
              </w:rPr>
            </w:pPr>
            <w:r>
              <w:t>Значение X</w:t>
            </w:r>
          </w:p>
        </w:tc>
      </w:tr>
      <w:bookmarkEnd w:id="2"/>
    </w:tbl>
    <w:p w14:paraId="5A00B291" w14:textId="2B2F46F1" w:rsidR="00772A7D" w:rsidRDefault="00772A7D" w:rsidP="00772A7D"/>
    <w:p w14:paraId="4FC148D7" w14:textId="1EF803AA" w:rsidR="005B7144" w:rsidRDefault="005B7144" w:rsidP="005B7144">
      <w:pPr>
        <w:pStyle w:val="a3"/>
      </w:pPr>
      <w:r>
        <w:t>Описание программы</w:t>
      </w:r>
    </w:p>
    <w:p w14:paraId="2BB14F79" w14:textId="57064390" w:rsidR="005B7144" w:rsidRDefault="005B7144" w:rsidP="00044683">
      <w:pPr>
        <w:ind w:firstLine="567"/>
      </w:pPr>
      <w:r>
        <w:t>Программа производит сложение результата логического умножения ячеек памяти 042 и 04</w:t>
      </w:r>
      <w:r>
        <w:rPr>
          <w:lang w:val="en-US"/>
        </w:rPr>
        <w:t>D</w:t>
      </w:r>
      <w:r w:rsidRPr="005B7144">
        <w:t xml:space="preserve"> </w:t>
      </w:r>
      <w:r>
        <w:t>и ячейки памяти 04В. Для хранения промежуточного результата используется ячейка памяти 041, а результат выполнения программ записывается в ячейку памяти 04</w:t>
      </w:r>
      <w:r>
        <w:rPr>
          <w:lang w:val="en-US"/>
        </w:rPr>
        <w:t>C</w:t>
      </w:r>
      <w:r w:rsidRPr="005B7144">
        <w:t xml:space="preserve">. </w:t>
      </w:r>
      <w:r>
        <w:t xml:space="preserve">Формула программы: </w:t>
      </w:r>
      <w:r w:rsidR="00890E6B">
        <w:rPr>
          <w:lang w:val="en-US"/>
        </w:rPr>
        <w:t>R</w:t>
      </w:r>
      <w:r w:rsidR="00890E6B" w:rsidRPr="00890E6B">
        <w:t xml:space="preserve"> = </w:t>
      </w:r>
      <w:r>
        <w:t>(</w:t>
      </w:r>
      <w:r w:rsidR="00CE5531">
        <w:rPr>
          <w:lang w:val="en-US"/>
        </w:rPr>
        <w:t>X</w:t>
      </w:r>
      <w:r w:rsidRPr="00890E6B">
        <w:t xml:space="preserve"> &amp; </w:t>
      </w:r>
      <w:r w:rsidR="00CE5531">
        <w:rPr>
          <w:lang w:val="en-US"/>
        </w:rPr>
        <w:t>Y</w:t>
      </w:r>
      <w:r w:rsidRPr="00890E6B">
        <w:t xml:space="preserve">) + </w:t>
      </w:r>
      <w:r w:rsidR="00CE5531">
        <w:rPr>
          <w:lang w:val="en-US"/>
        </w:rPr>
        <w:t>Z</w:t>
      </w:r>
      <w:r>
        <w:t>.</w:t>
      </w:r>
    </w:p>
    <w:p w14:paraId="6388E235" w14:textId="77777777" w:rsidR="006A5980" w:rsidRDefault="005B7144" w:rsidP="005B7144">
      <w:r>
        <w:t>Область представления</w:t>
      </w:r>
      <w:r w:rsidR="00890E6B">
        <w:t xml:space="preserve">: </w:t>
      </w:r>
    </w:p>
    <w:p w14:paraId="24472F70" w14:textId="77777777" w:rsidR="006A5980" w:rsidRDefault="00890E6B" w:rsidP="006A5980">
      <w:pPr>
        <w:pStyle w:val="a7"/>
        <w:numPr>
          <w:ilvl w:val="0"/>
          <w:numId w:val="1"/>
        </w:numPr>
      </w:pPr>
      <w:r w:rsidRPr="006A5980">
        <w:rPr>
          <w:lang w:val="en-US"/>
        </w:rPr>
        <w:t>R</w:t>
      </w:r>
      <w:r w:rsidRPr="00890E6B">
        <w:t xml:space="preserve"> – </w:t>
      </w:r>
      <w:r>
        <w:t>знаковое, 16-ти разрядное число</w:t>
      </w:r>
      <w:r w:rsidR="006A5980">
        <w:t>;</w:t>
      </w:r>
    </w:p>
    <w:p w14:paraId="7F6E993F" w14:textId="77777777" w:rsidR="006A5980" w:rsidRDefault="00CE5531" w:rsidP="006A5980">
      <w:pPr>
        <w:pStyle w:val="a7"/>
        <w:numPr>
          <w:ilvl w:val="0"/>
          <w:numId w:val="1"/>
        </w:numPr>
      </w:pPr>
      <w:r w:rsidRPr="006A5980">
        <w:rPr>
          <w:lang w:val="en-US"/>
        </w:rPr>
        <w:t>X</w:t>
      </w:r>
      <w:r w:rsidR="00890E6B" w:rsidRPr="00890E6B">
        <w:t xml:space="preserve"> </w:t>
      </w:r>
      <w:r w:rsidR="00890E6B">
        <w:t xml:space="preserve">и </w:t>
      </w:r>
      <w:r w:rsidRPr="006A5980">
        <w:rPr>
          <w:lang w:val="en-US"/>
        </w:rPr>
        <w:t>Y</w:t>
      </w:r>
      <w:r w:rsidR="00890E6B">
        <w:t xml:space="preserve"> – набор из 16 логических однобитовых значений</w:t>
      </w:r>
      <w:r w:rsidR="006A5980">
        <w:t>;</w:t>
      </w:r>
      <w:r w:rsidR="00890E6B">
        <w:t xml:space="preserve"> </w:t>
      </w:r>
    </w:p>
    <w:p w14:paraId="7BC69E06" w14:textId="77777777" w:rsidR="006A5980" w:rsidRDefault="00CE5531" w:rsidP="005B7144">
      <w:pPr>
        <w:pStyle w:val="a7"/>
        <w:numPr>
          <w:ilvl w:val="0"/>
          <w:numId w:val="1"/>
        </w:numPr>
      </w:pPr>
      <w:r w:rsidRPr="006A5980">
        <w:rPr>
          <w:lang w:val="en-US"/>
        </w:rPr>
        <w:t>Z</w:t>
      </w:r>
      <w:r w:rsidR="00890E6B" w:rsidRPr="00890E6B">
        <w:t xml:space="preserve"> </w:t>
      </w:r>
      <w:r w:rsidR="00890E6B">
        <w:t>–</w:t>
      </w:r>
      <w:r w:rsidR="00890E6B" w:rsidRPr="00890E6B">
        <w:t xml:space="preserve"> </w:t>
      </w:r>
      <w:r w:rsidR="00890E6B">
        <w:t>знаковое, 16-ти разрядное чило</w:t>
      </w:r>
      <w:r>
        <w:t>.</w:t>
      </w:r>
    </w:p>
    <w:p w14:paraId="3F3A5A7C" w14:textId="7E1C5D8A" w:rsidR="00CE5531" w:rsidRDefault="00CE5531" w:rsidP="005B7144">
      <w:pPr>
        <w:pStyle w:val="a7"/>
        <w:numPr>
          <w:ilvl w:val="0"/>
          <w:numId w:val="1"/>
        </w:numPr>
      </w:pPr>
      <w:r>
        <w:t>Результат логичской операции (</w:t>
      </w:r>
      <w:r w:rsidRPr="006A5980">
        <w:rPr>
          <w:lang w:val="en-US"/>
        </w:rPr>
        <w:t>X</w:t>
      </w:r>
      <w:r w:rsidRPr="00CE5531">
        <w:t xml:space="preserve"> &amp; </w:t>
      </w:r>
      <w:r w:rsidRPr="006A5980">
        <w:rPr>
          <w:lang w:val="en-US"/>
        </w:rPr>
        <w:t>Y</w:t>
      </w:r>
      <w:r w:rsidRPr="00CE5531">
        <w:t xml:space="preserve">) </w:t>
      </w:r>
      <w:r>
        <w:t xml:space="preserve">трактуется как арифметический операнд: </w:t>
      </w:r>
      <w:r w:rsidR="006A5980">
        <w:t xml:space="preserve">    </w:t>
      </w:r>
      <w:r w:rsidRPr="00CE5531">
        <w:t>(</w:t>
      </w:r>
      <w:r w:rsidRPr="006A5980">
        <w:rPr>
          <w:lang w:val="en-US"/>
        </w:rPr>
        <w:t>X</w:t>
      </w:r>
      <w:r>
        <w:t xml:space="preserve"> </w:t>
      </w:r>
      <w:r w:rsidRPr="00CE5531">
        <w:t xml:space="preserve">&amp; </w:t>
      </w:r>
      <w:r w:rsidRPr="006A5980">
        <w:rPr>
          <w:lang w:val="en-US"/>
        </w:rPr>
        <w:t>Y</w:t>
      </w:r>
      <w:r w:rsidRPr="00CE5531">
        <w:t xml:space="preserve">) </w:t>
      </w:r>
      <w:r>
        <w:t>– знаковое, 16-ти разрядное число.</w:t>
      </w:r>
    </w:p>
    <w:p w14:paraId="2CA9F052" w14:textId="213D796F" w:rsidR="006A5980" w:rsidRDefault="006A5980" w:rsidP="005B7144">
      <w:r>
        <w:t>Область допустимый значений:</w:t>
      </w:r>
    </w:p>
    <w:p w14:paraId="4E686C5E" w14:textId="016B1C93" w:rsidR="006A5980" w:rsidRPr="006A5980" w:rsidRDefault="006A5980" w:rsidP="006A5980">
      <w:pPr>
        <w:pStyle w:val="a7"/>
        <w:numPr>
          <w:ilvl w:val="0"/>
          <w:numId w:val="2"/>
        </w:numPr>
      </w:pPr>
      <w:r>
        <w:rPr>
          <w:lang w:val="en-US"/>
        </w:rPr>
        <w:t>R:  -2</w:t>
      </w:r>
      <w:r>
        <w:rPr>
          <w:vertAlign w:val="superscript"/>
          <w:lang w:val="en-US"/>
        </w:rPr>
        <w:t>15</w:t>
      </w:r>
      <w:r>
        <w:rPr>
          <w:lang w:val="en-US"/>
        </w:rPr>
        <w:t xml:space="preserve"> ≤ R ≤ 2</w:t>
      </w:r>
      <w:r>
        <w:rPr>
          <w:vertAlign w:val="superscript"/>
          <w:lang w:val="en-US"/>
        </w:rPr>
        <w:t>15</w:t>
      </w:r>
      <w:r>
        <w:rPr>
          <w:lang w:val="en-US"/>
        </w:rPr>
        <w:t>- 1</w:t>
      </w:r>
    </w:p>
    <w:p w14:paraId="3A0CF251" w14:textId="77777777" w:rsidR="00CD7A19" w:rsidRDefault="00CD7A19" w:rsidP="00CD7A19">
      <w:pPr>
        <w:pStyle w:val="a7"/>
      </w:pPr>
    </w:p>
    <w:p w14:paraId="320D1091" w14:textId="355BF818" w:rsidR="00CD7A19" w:rsidRDefault="008159F0" w:rsidP="00CD7A19">
      <w:pPr>
        <w:pStyle w:val="a7"/>
        <w:numPr>
          <w:ilvl w:val="0"/>
          <w:numId w:val="2"/>
        </w:numPr>
      </w:pPr>
      <w:r>
        <w:lastRenderedPageBreak/>
        <w:t>Случай 1.</w:t>
      </w:r>
    </w:p>
    <w:p w14:paraId="25954596" w14:textId="35D8D648" w:rsidR="006A5980" w:rsidRDefault="00C85D58" w:rsidP="00CD7A1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B6763D" wp14:editId="7A75F99C">
                <wp:simplePos x="0" y="0"/>
                <wp:positionH relativeFrom="column">
                  <wp:posOffset>100965</wp:posOffset>
                </wp:positionH>
                <wp:positionV relativeFrom="paragraph">
                  <wp:posOffset>327025</wp:posOffset>
                </wp:positionV>
                <wp:extent cx="266700" cy="1562100"/>
                <wp:effectExtent l="38100" t="0" r="19050" b="19050"/>
                <wp:wrapNone/>
                <wp:docPr id="3" name="Левая фигурная скоб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562100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76637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3" o:spid="_x0000_s1026" type="#_x0000_t87" style="position:absolute;margin-left:7.95pt;margin-top:25.75pt;width:21pt;height:12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" adj="307" strokecolor="black [3200]" strokeweight="1pt">
                <v:stroke joinstyle="miter"/>
              </v:shape>
            </w:pict>
          </mc:Fallback>
        </mc:AlternateContent>
      </w:r>
    </w:p>
    <w:p w14:paraId="0E979BB2" w14:textId="45F83200" w:rsidR="008159F0" w:rsidRPr="006C344B" w:rsidRDefault="006C344B" w:rsidP="008159F0">
      <w:pPr>
        <w:pStyle w:val="a7"/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72590C74" wp14:editId="504A72A0">
            <wp:simplePos x="0" y="0"/>
            <wp:positionH relativeFrom="margin">
              <wp:posOffset>3214105</wp:posOffset>
            </wp:positionH>
            <wp:positionV relativeFrom="paragraph">
              <wp:posOffset>119887</wp:posOffset>
            </wp:positionV>
            <wp:extent cx="3009846" cy="927245"/>
            <wp:effectExtent l="0" t="0" r="635" b="635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846" cy="92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6A26" w:rsidRPr="00FF196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19C1B5" wp14:editId="2D5BAF1F">
                <wp:simplePos x="0" y="0"/>
                <wp:positionH relativeFrom="column">
                  <wp:posOffset>320040</wp:posOffset>
                </wp:positionH>
                <wp:positionV relativeFrom="paragraph">
                  <wp:posOffset>186055</wp:posOffset>
                </wp:positionV>
                <wp:extent cx="175847" cy="1109492"/>
                <wp:effectExtent l="0" t="0" r="15240" b="14605"/>
                <wp:wrapNone/>
                <wp:docPr id="2" name="Левая круглая скоб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7" cy="1109492"/>
                        </a:xfrm>
                        <a:prstGeom prst="leftBracket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94264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Левая круглая скобка 2" o:spid="_x0000_s1026" type="#_x0000_t85" style="position:absolute;margin-left:25.2pt;margin-top:14.65pt;width:13.85pt;height:87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" adj="285" strokecolor="black [3200]" strokeweight="1pt">
                <v:stroke joinstyle="miter"/>
              </v:shape>
            </w:pict>
          </mc:Fallback>
        </mc:AlternateContent>
      </w:r>
      <w:r w:rsidR="00906A2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185337" wp14:editId="3271F702">
                <wp:simplePos x="0" y="0"/>
                <wp:positionH relativeFrom="column">
                  <wp:posOffset>342168</wp:posOffset>
                </wp:positionH>
                <wp:positionV relativeFrom="paragraph">
                  <wp:posOffset>242326</wp:posOffset>
                </wp:positionV>
                <wp:extent cx="76738" cy="429064"/>
                <wp:effectExtent l="38100" t="0" r="19050" b="28575"/>
                <wp:wrapNone/>
                <wp:docPr id="4" name="Левая фигурная скоб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38" cy="429064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46355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4" o:spid="_x0000_s1026" type="#_x0000_t87" style="position:absolute;margin-left:26.95pt;margin-top:19.1pt;width:6.05pt;height:33.8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" adj="322" strokecolor="black [3200]" strokeweight="1pt">
                <v:stroke joinstyle="miter"/>
              </v:shape>
            </w:pict>
          </mc:Fallback>
        </mc:AlternateContent>
      </w:r>
      <w:r w:rsidR="008159F0" w:rsidRPr="00AB465E">
        <w:t>-2</w:t>
      </w:r>
      <w:r w:rsidR="0034417B" w:rsidRPr="00C85D58">
        <w:rPr>
          <w:vertAlign w:val="superscript"/>
        </w:rPr>
        <w:t>15</w:t>
      </w:r>
      <w:r w:rsidR="008159F0" w:rsidRPr="00AB465E">
        <w:t xml:space="preserve"> ≤ </w:t>
      </w:r>
      <w:r w:rsidR="008159F0">
        <w:t>(</w:t>
      </w:r>
      <w:r w:rsidR="008159F0">
        <w:rPr>
          <w:lang w:val="en-US"/>
        </w:rPr>
        <w:t>X</w:t>
      </w:r>
      <w:r w:rsidR="008159F0" w:rsidRPr="00AB465E">
        <w:t xml:space="preserve"> &amp; </w:t>
      </w:r>
      <w:r w:rsidR="008159F0">
        <w:rPr>
          <w:lang w:val="en-US"/>
        </w:rPr>
        <w:t>Y</w:t>
      </w:r>
      <w:r w:rsidR="008159F0" w:rsidRPr="00AB465E">
        <w:t xml:space="preserve">) </w:t>
      </w:r>
      <w:r w:rsidR="00C85D58" w:rsidRPr="006C344B">
        <w:rPr>
          <w:rFonts w:ascii="Cambria Math" w:hAnsi="Cambria Math" w:cs="Cambria Math"/>
        </w:rPr>
        <w:t>≤</w:t>
      </w:r>
      <w:r w:rsidR="008159F0" w:rsidRPr="00AB465E">
        <w:t xml:space="preserve"> </w:t>
      </w:r>
      <w:r w:rsidR="0034417B">
        <w:t>-</w:t>
      </w:r>
      <w:r w:rsidR="008159F0" w:rsidRPr="00AB465E">
        <w:t>2</w:t>
      </w:r>
      <w:r w:rsidR="008159F0" w:rsidRPr="00AB465E">
        <w:rPr>
          <w:vertAlign w:val="superscript"/>
        </w:rPr>
        <w:t>14</w:t>
      </w:r>
      <w:r w:rsidR="00C85D58" w:rsidRPr="006C344B">
        <w:t xml:space="preserve"> - 1</w:t>
      </w:r>
    </w:p>
    <w:p w14:paraId="23257F4A" w14:textId="50D7CCB2" w:rsidR="0034417B" w:rsidRPr="0034417B" w:rsidRDefault="0034417B" w:rsidP="008159F0">
      <w:pPr>
        <w:pStyle w:val="a7"/>
      </w:pPr>
      <w:r>
        <w:rPr>
          <w:lang w:val="en-US"/>
        </w:rPr>
        <w:t>X</w:t>
      </w:r>
      <w:r w:rsidRPr="0034417B">
        <w:rPr>
          <w:vertAlign w:val="subscript"/>
        </w:rPr>
        <w:t>15</w:t>
      </w:r>
      <w:r w:rsidRPr="0034417B">
        <w:t xml:space="preserve"> = 1, </w:t>
      </w:r>
      <w:r>
        <w:rPr>
          <w:lang w:val="en-US"/>
        </w:rPr>
        <w:t>X</w:t>
      </w:r>
      <w:r w:rsidRPr="0034417B">
        <w:rPr>
          <w:vertAlign w:val="subscript"/>
        </w:rPr>
        <w:t>14</w:t>
      </w:r>
      <w:r w:rsidRPr="0034417B">
        <w:t xml:space="preserve"> = 0,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34417B">
        <w:t xml:space="preserve"> € {0, 1}, где 0 ≤ </w:t>
      </w:r>
      <w:r w:rsidRPr="0034417B">
        <w:rPr>
          <w:lang w:val="en-US"/>
        </w:rPr>
        <w:t>i</w:t>
      </w:r>
      <w:r w:rsidRPr="0034417B">
        <w:t xml:space="preserve"> ≤ 13</w:t>
      </w:r>
    </w:p>
    <w:p w14:paraId="5E0BEADE" w14:textId="7031AB13" w:rsidR="00AB465E" w:rsidRPr="006C344B" w:rsidRDefault="00FF1968" w:rsidP="00015821">
      <w:pPr>
        <w:pStyle w:val="a7"/>
      </w:pPr>
      <w:r w:rsidRPr="00FF1968">
        <w:rPr>
          <w:lang w:val="en-US"/>
        </w:rPr>
        <w:t>Y</w:t>
      </w:r>
      <w:r w:rsidRPr="006C344B">
        <w:rPr>
          <w:vertAlign w:val="subscript"/>
        </w:rPr>
        <w:t>15</w:t>
      </w:r>
      <w:r w:rsidRPr="006C344B">
        <w:t xml:space="preserve"> = 1, </w:t>
      </w:r>
      <w:r w:rsidR="0034417B" w:rsidRPr="00FF1968">
        <w:rPr>
          <w:lang w:val="en-US"/>
        </w:rPr>
        <w:t>Y</w:t>
      </w:r>
      <w:r>
        <w:rPr>
          <w:vertAlign w:val="subscript"/>
          <w:lang w:val="en-US"/>
        </w:rPr>
        <w:t>i</w:t>
      </w:r>
      <w:r w:rsidR="0034417B" w:rsidRPr="0034417B">
        <w:t xml:space="preserve"> € {0, 1}, где 0 ≤ </w:t>
      </w:r>
      <w:r w:rsidR="0034417B" w:rsidRPr="0034417B">
        <w:rPr>
          <w:lang w:val="en-US"/>
        </w:rPr>
        <w:t>i</w:t>
      </w:r>
      <w:r w:rsidR="0034417B" w:rsidRPr="0034417B">
        <w:t xml:space="preserve"> ≤ 1</w:t>
      </w:r>
      <w:r w:rsidRPr="006C344B">
        <w:t>4</w:t>
      </w:r>
    </w:p>
    <w:p w14:paraId="1AAD9B2F" w14:textId="6EC3BB2B" w:rsidR="0034417B" w:rsidRPr="0034417B" w:rsidRDefault="00906A26" w:rsidP="0034417B">
      <w:pPr>
        <w:pStyle w:val="a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FD2F2B" wp14:editId="38BAAAAC">
                <wp:simplePos x="0" y="0"/>
                <wp:positionH relativeFrom="column">
                  <wp:posOffset>368935</wp:posOffset>
                </wp:positionH>
                <wp:positionV relativeFrom="paragraph">
                  <wp:posOffset>1270</wp:posOffset>
                </wp:positionV>
                <wp:extent cx="76200" cy="428625"/>
                <wp:effectExtent l="38100" t="0" r="19050" b="28575"/>
                <wp:wrapNone/>
                <wp:docPr id="5" name="Левая фигурная скобк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428625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9364A0" id="Левая фигурная скобка 5" o:spid="_x0000_s1026" type="#_x0000_t87" style="position:absolute;margin-left:29.05pt;margin-top:.1pt;width:6pt;height:33.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" adj="320" strokecolor="black [3200]" strokeweight="1pt">
                <v:stroke joinstyle="miter"/>
              </v:shape>
            </w:pict>
          </mc:Fallback>
        </mc:AlternateContent>
      </w:r>
      <w:r w:rsidR="0034417B">
        <w:rPr>
          <w:lang w:val="en-US"/>
        </w:rPr>
        <w:t>Y</w:t>
      </w:r>
      <w:r w:rsidR="0034417B" w:rsidRPr="0034417B">
        <w:rPr>
          <w:vertAlign w:val="subscript"/>
        </w:rPr>
        <w:t>15</w:t>
      </w:r>
      <w:r w:rsidR="0034417B" w:rsidRPr="0034417B">
        <w:t xml:space="preserve"> = 1, </w:t>
      </w:r>
      <w:r w:rsidR="0034417B">
        <w:rPr>
          <w:lang w:val="en-US"/>
        </w:rPr>
        <w:t>Y</w:t>
      </w:r>
      <w:r w:rsidR="0034417B" w:rsidRPr="0034417B">
        <w:rPr>
          <w:vertAlign w:val="subscript"/>
        </w:rPr>
        <w:t>14</w:t>
      </w:r>
      <w:r w:rsidR="0034417B" w:rsidRPr="0034417B">
        <w:t xml:space="preserve"> = 0, </w:t>
      </w:r>
      <w:r w:rsidR="0034417B">
        <w:rPr>
          <w:lang w:val="en-US"/>
        </w:rPr>
        <w:t>Y</w:t>
      </w:r>
      <w:r w:rsidR="0034417B">
        <w:rPr>
          <w:vertAlign w:val="subscript"/>
          <w:lang w:val="en-US"/>
        </w:rPr>
        <w:t>i</w:t>
      </w:r>
      <w:r w:rsidR="0034417B" w:rsidRPr="0034417B">
        <w:t xml:space="preserve"> € {0, 1}, где 0 ≤ </w:t>
      </w:r>
      <w:r w:rsidR="0034417B" w:rsidRPr="0034417B">
        <w:rPr>
          <w:lang w:val="en-US"/>
        </w:rPr>
        <w:t>i</w:t>
      </w:r>
      <w:r w:rsidR="0034417B" w:rsidRPr="0034417B">
        <w:t xml:space="preserve"> ≤ 13</w:t>
      </w:r>
    </w:p>
    <w:p w14:paraId="59FFE833" w14:textId="202D366B" w:rsidR="00CD7A19" w:rsidRPr="006C344B" w:rsidRDefault="00FF1968" w:rsidP="0034417B">
      <w:pPr>
        <w:pStyle w:val="a7"/>
      </w:pPr>
      <w:r>
        <w:rPr>
          <w:lang w:val="en-US"/>
        </w:rPr>
        <w:t>X</w:t>
      </w:r>
      <w:r w:rsidRPr="006C344B">
        <w:rPr>
          <w:vertAlign w:val="subscript"/>
        </w:rPr>
        <w:t>15</w:t>
      </w:r>
      <w:r w:rsidRPr="006C344B">
        <w:t xml:space="preserve"> = 1, </w:t>
      </w:r>
      <w:r w:rsidR="00C85D58">
        <w:rPr>
          <w:lang w:val="en-US"/>
        </w:rPr>
        <w:t>X</w:t>
      </w:r>
      <w:r w:rsidR="0034417B">
        <w:rPr>
          <w:vertAlign w:val="subscript"/>
          <w:lang w:val="en-US"/>
        </w:rPr>
        <w:t>i</w:t>
      </w:r>
      <w:r w:rsidR="0034417B" w:rsidRPr="0034417B">
        <w:t xml:space="preserve"> € {0, 1}, где 0 ≤ </w:t>
      </w:r>
      <w:r w:rsidR="0034417B" w:rsidRPr="0034417B">
        <w:rPr>
          <w:lang w:val="en-US"/>
        </w:rPr>
        <w:t>i</w:t>
      </w:r>
      <w:r w:rsidR="0034417B" w:rsidRPr="0034417B">
        <w:t xml:space="preserve"> ≤ 1</w:t>
      </w:r>
      <w:r w:rsidR="00CD74C5" w:rsidRPr="006C344B">
        <w:t>4</w:t>
      </w:r>
    </w:p>
    <w:p w14:paraId="4D950D26" w14:textId="4EA518D5" w:rsidR="00C85D58" w:rsidRDefault="00C85D58" w:rsidP="0034417B">
      <w:pPr>
        <w:pStyle w:val="a7"/>
        <w:rPr>
          <w:lang w:val="en-US"/>
        </w:rPr>
      </w:pPr>
      <w:r>
        <w:rPr>
          <w:lang w:val="en-US"/>
        </w:rPr>
        <w:t>0 ≤ Z ≤ 2</w:t>
      </w:r>
      <w:r>
        <w:rPr>
          <w:vertAlign w:val="superscript"/>
          <w:lang w:val="en-US"/>
        </w:rPr>
        <w:t>15</w:t>
      </w:r>
      <w:r>
        <w:rPr>
          <w:lang w:val="en-US"/>
        </w:rPr>
        <w:t xml:space="preserve"> – 1</w:t>
      </w:r>
    </w:p>
    <w:p w14:paraId="3D2B23EC" w14:textId="64165F4B" w:rsidR="00C85D58" w:rsidRPr="00C85D58" w:rsidRDefault="00C85D58" w:rsidP="0034417B">
      <w:pPr>
        <w:pStyle w:val="a7"/>
        <w:rPr>
          <w:lang w:val="en-US"/>
        </w:rPr>
      </w:pPr>
    </w:p>
    <w:p w14:paraId="238A4A4F" w14:textId="6ADC6A29" w:rsidR="00C85D58" w:rsidRDefault="00AB465E" w:rsidP="00C85D58">
      <w:pPr>
        <w:pStyle w:val="a7"/>
        <w:numPr>
          <w:ilvl w:val="0"/>
          <w:numId w:val="2"/>
        </w:numPr>
      </w:pPr>
      <w:r>
        <w:t>Случай 2.</w:t>
      </w:r>
    </w:p>
    <w:p w14:paraId="2B711E17" w14:textId="3812EA16" w:rsidR="00C85D58" w:rsidRDefault="00C85D58" w:rsidP="00C85D5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EEEB98" wp14:editId="35610647">
                <wp:simplePos x="0" y="0"/>
                <wp:positionH relativeFrom="column">
                  <wp:posOffset>121221</wp:posOffset>
                </wp:positionH>
                <wp:positionV relativeFrom="paragraph">
                  <wp:posOffset>341743</wp:posOffset>
                </wp:positionV>
                <wp:extent cx="332290" cy="1047508"/>
                <wp:effectExtent l="38100" t="0" r="10795" b="19685"/>
                <wp:wrapNone/>
                <wp:docPr id="15" name="Левая фигурная скобк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290" cy="1047508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4C8A1" id="Левая фигурная скобка 15" o:spid="_x0000_s1026" type="#_x0000_t87" style="position:absolute;margin-left:9.55pt;margin-top:26.9pt;width:26.15pt;height:8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" adj="571" strokecolor="black [3200]" strokeweight="1pt">
                <v:stroke joinstyle="miter"/>
              </v:shape>
            </w:pict>
          </mc:Fallback>
        </mc:AlternateContent>
      </w:r>
      <w:bookmarkStart w:id="3" w:name="_Hlk89185992"/>
    </w:p>
    <w:p w14:paraId="2D9C2442" w14:textId="39443B7E" w:rsidR="00C85D58" w:rsidRPr="00C85D58" w:rsidRDefault="006C344B" w:rsidP="00C85D58">
      <w:pPr>
        <w:pStyle w:val="a7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25BB91E7" wp14:editId="040FC490">
            <wp:simplePos x="0" y="0"/>
            <wp:positionH relativeFrom="margin">
              <wp:posOffset>3271956</wp:posOffset>
            </wp:positionH>
            <wp:positionV relativeFrom="paragraph">
              <wp:posOffset>67318</wp:posOffset>
            </wp:positionV>
            <wp:extent cx="2801146" cy="887284"/>
            <wp:effectExtent l="0" t="0" r="0" b="8255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146" cy="88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6A2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74E442" wp14:editId="363A8787">
                <wp:simplePos x="0" y="0"/>
                <wp:positionH relativeFrom="column">
                  <wp:posOffset>365760</wp:posOffset>
                </wp:positionH>
                <wp:positionV relativeFrom="paragraph">
                  <wp:posOffset>253219</wp:posOffset>
                </wp:positionV>
                <wp:extent cx="76738" cy="429064"/>
                <wp:effectExtent l="38100" t="0" r="19050" b="28575"/>
                <wp:wrapNone/>
                <wp:docPr id="6" name="Левая фигурная скобк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38" cy="429064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8C486E" id="Левая фигурная скобка 6" o:spid="_x0000_s1026" type="#_x0000_t87" style="position:absolute;margin-left:28.8pt;margin-top:19.95pt;width:6.05pt;height:33.8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" adj="322" strokecolor="black [3200]" strokeweight="1pt">
                <v:stroke joinstyle="miter"/>
              </v:shape>
            </w:pict>
          </mc:Fallback>
        </mc:AlternateContent>
      </w:r>
      <w:r w:rsidR="00C85D58" w:rsidRPr="00AB465E">
        <w:t>-2</w:t>
      </w:r>
      <w:r w:rsidR="00C85D58" w:rsidRPr="00C85D58">
        <w:rPr>
          <w:vertAlign w:val="superscript"/>
        </w:rPr>
        <w:t>14</w:t>
      </w:r>
      <w:r w:rsidR="00C85D58" w:rsidRPr="00AB465E">
        <w:t xml:space="preserve"> ≤ </w:t>
      </w:r>
      <w:r w:rsidR="00C85D58">
        <w:t>(</w:t>
      </w:r>
      <w:r w:rsidR="00C85D58">
        <w:rPr>
          <w:lang w:val="en-US"/>
        </w:rPr>
        <w:t>X</w:t>
      </w:r>
      <w:r w:rsidR="00C85D58" w:rsidRPr="00AB465E">
        <w:t xml:space="preserve"> &amp; </w:t>
      </w:r>
      <w:r w:rsidR="00C85D58">
        <w:rPr>
          <w:lang w:val="en-US"/>
        </w:rPr>
        <w:t>Y</w:t>
      </w:r>
      <w:r w:rsidR="00C85D58" w:rsidRPr="00AB465E">
        <w:t xml:space="preserve">) </w:t>
      </w:r>
      <w:r w:rsidR="00C85D58" w:rsidRPr="00C85D58">
        <w:rPr>
          <w:rFonts w:ascii="Cambria Math" w:hAnsi="Cambria Math" w:cs="Cambria Math"/>
        </w:rPr>
        <w:t>&lt; 0</w:t>
      </w:r>
    </w:p>
    <w:p w14:paraId="5A27D1E4" w14:textId="1585636E" w:rsidR="00C85D58" w:rsidRPr="0034417B" w:rsidRDefault="00C85D58" w:rsidP="00C85D58">
      <w:pPr>
        <w:pStyle w:val="a7"/>
      </w:pPr>
      <w:r>
        <w:rPr>
          <w:lang w:val="en-US"/>
        </w:rPr>
        <w:t>X</w:t>
      </w:r>
      <w:r w:rsidRPr="0034417B">
        <w:rPr>
          <w:vertAlign w:val="subscript"/>
        </w:rPr>
        <w:t>15</w:t>
      </w:r>
      <w:r w:rsidRPr="0034417B">
        <w:t xml:space="preserve"> = 1, </w:t>
      </w:r>
      <w:r>
        <w:rPr>
          <w:lang w:val="en-US"/>
        </w:rPr>
        <w:t>X</w:t>
      </w:r>
      <w:r w:rsidRPr="0034417B">
        <w:rPr>
          <w:vertAlign w:val="subscript"/>
        </w:rPr>
        <w:t>14</w:t>
      </w:r>
      <w:r w:rsidRPr="0034417B">
        <w:t xml:space="preserve"> = </w:t>
      </w:r>
      <w:r w:rsidRPr="00C85D58">
        <w:t>1</w:t>
      </w:r>
      <w:r w:rsidRPr="0034417B">
        <w:t xml:space="preserve">,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34417B">
        <w:t xml:space="preserve"> € {0, 1}, где 0 ≤ </w:t>
      </w:r>
      <w:r w:rsidRPr="0034417B">
        <w:rPr>
          <w:lang w:val="en-US"/>
        </w:rPr>
        <w:t>i</w:t>
      </w:r>
      <w:r w:rsidRPr="0034417B">
        <w:t xml:space="preserve"> ≤ 13</w:t>
      </w:r>
    </w:p>
    <w:p w14:paraId="44ABF078" w14:textId="5737489E" w:rsidR="00C85D58" w:rsidRPr="006C344B" w:rsidRDefault="00CD74C5" w:rsidP="00C85D58">
      <w:pPr>
        <w:pStyle w:val="a7"/>
      </w:pPr>
      <w:r>
        <w:rPr>
          <w:lang w:val="en-US"/>
        </w:rPr>
        <w:t>Y</w:t>
      </w:r>
      <w:r w:rsidRPr="006C344B">
        <w:rPr>
          <w:vertAlign w:val="subscript"/>
        </w:rPr>
        <w:t>15</w:t>
      </w:r>
      <w:r w:rsidRPr="006C344B">
        <w:t xml:space="preserve"> = 1, </w:t>
      </w:r>
      <w:r>
        <w:rPr>
          <w:lang w:val="en-US"/>
        </w:rPr>
        <w:t>Y</w:t>
      </w:r>
      <w:r w:rsidRPr="006C344B">
        <w:rPr>
          <w:vertAlign w:val="subscript"/>
        </w:rPr>
        <w:t>14</w:t>
      </w:r>
      <w:r w:rsidRPr="006C344B">
        <w:t xml:space="preserve"> = 1, </w:t>
      </w:r>
      <w:r w:rsidR="00C85D58">
        <w:rPr>
          <w:lang w:val="en-US"/>
        </w:rPr>
        <w:t>Y</w:t>
      </w:r>
      <w:r w:rsidR="00C85D58">
        <w:rPr>
          <w:vertAlign w:val="subscript"/>
          <w:lang w:val="en-US"/>
        </w:rPr>
        <w:t>i</w:t>
      </w:r>
      <w:r w:rsidR="00C85D58" w:rsidRPr="0034417B">
        <w:t xml:space="preserve"> € {0, 1}, где 0 ≤ </w:t>
      </w:r>
      <w:r w:rsidR="00C85D58" w:rsidRPr="0034417B">
        <w:rPr>
          <w:lang w:val="en-US"/>
        </w:rPr>
        <w:t>i</w:t>
      </w:r>
      <w:r w:rsidR="00C85D58" w:rsidRPr="0034417B">
        <w:t xml:space="preserve"> ≤ 1</w:t>
      </w:r>
      <w:r w:rsidRPr="006C344B">
        <w:t>3</w:t>
      </w:r>
    </w:p>
    <w:p w14:paraId="0ACA65B0" w14:textId="4E87BCA2" w:rsidR="00CD7A19" w:rsidRPr="00C85D58" w:rsidRDefault="00C85D58" w:rsidP="00C85D58">
      <w:pPr>
        <w:pStyle w:val="a7"/>
      </w:pPr>
      <w:r w:rsidRPr="00C85D58">
        <w:t>-2</w:t>
      </w:r>
      <w:r w:rsidRPr="00C85D58">
        <w:rPr>
          <w:vertAlign w:val="superscript"/>
        </w:rPr>
        <w:t>14</w:t>
      </w:r>
      <w:r w:rsidRPr="00C85D58">
        <w:t xml:space="preserve"> ≤ </w:t>
      </w:r>
      <w:r>
        <w:rPr>
          <w:lang w:val="en-US"/>
        </w:rPr>
        <w:t>Z</w:t>
      </w:r>
      <w:r w:rsidRPr="00C85D58">
        <w:t xml:space="preserve"> ≤ 2</w:t>
      </w:r>
      <w:r w:rsidRPr="00C85D58">
        <w:rPr>
          <w:vertAlign w:val="superscript"/>
        </w:rPr>
        <w:t>15</w:t>
      </w:r>
      <w:r w:rsidRPr="00C85D58">
        <w:t xml:space="preserve"> – 1</w:t>
      </w:r>
    </w:p>
    <w:bookmarkEnd w:id="3"/>
    <w:p w14:paraId="30D9C495" w14:textId="5B6FE56D" w:rsidR="007662F2" w:rsidRDefault="007662F2" w:rsidP="00C85D58">
      <w:pPr>
        <w:pStyle w:val="a7"/>
      </w:pPr>
    </w:p>
    <w:p w14:paraId="490A043A" w14:textId="5D096E6C" w:rsidR="007662F2" w:rsidRDefault="007662F2" w:rsidP="007662F2">
      <w:pPr>
        <w:pStyle w:val="a7"/>
        <w:numPr>
          <w:ilvl w:val="0"/>
          <w:numId w:val="2"/>
        </w:numPr>
      </w:pPr>
      <w:r>
        <w:t>Случай 3.</w:t>
      </w:r>
    </w:p>
    <w:p w14:paraId="1BBD0346" w14:textId="70357F5F" w:rsidR="00657DD2" w:rsidRDefault="00657DD2" w:rsidP="00657DD2">
      <w:pPr>
        <w:pStyle w:val="a7"/>
      </w:pPr>
    </w:p>
    <w:p w14:paraId="7F78590D" w14:textId="613EADCC" w:rsidR="007662F2" w:rsidRDefault="00657DD2" w:rsidP="007662F2">
      <w:pPr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E84BD8" wp14:editId="3C0F6D76">
                <wp:simplePos x="0" y="0"/>
                <wp:positionH relativeFrom="column">
                  <wp:posOffset>329565</wp:posOffset>
                </wp:positionH>
                <wp:positionV relativeFrom="paragraph">
                  <wp:posOffset>5715</wp:posOffset>
                </wp:positionV>
                <wp:extent cx="69850" cy="577850"/>
                <wp:effectExtent l="38100" t="0" r="25400" b="12700"/>
                <wp:wrapNone/>
                <wp:docPr id="28" name="Левая фигурная скобка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577850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51E46" id="Левая фигурная скобка 28" o:spid="_x0000_s1026" type="#_x0000_t87" style="position:absolute;margin-left:25.95pt;margin-top:.45pt;width:5.5pt;height:45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" adj="218" strokecolor="black [3200]" strokeweight="1pt">
                <v:stroke joinstyle="miter"/>
              </v:shape>
            </w:pict>
          </mc:Fallback>
        </mc:AlternateContent>
      </w:r>
      <w:r w:rsidR="007662F2">
        <w:rPr>
          <w:lang w:val="en-US"/>
        </w:rPr>
        <w:t>X</w:t>
      </w:r>
      <w:r w:rsidR="007662F2">
        <w:rPr>
          <w:vertAlign w:val="subscript"/>
          <w:lang w:val="en-US"/>
        </w:rPr>
        <w:t>i</w:t>
      </w:r>
      <w:r w:rsidR="007662F2">
        <w:rPr>
          <w:lang w:val="en-US"/>
        </w:rPr>
        <w:t>, Y</w:t>
      </w:r>
      <w:r w:rsidR="007662F2">
        <w:rPr>
          <w:vertAlign w:val="subscript"/>
          <w:lang w:val="en-US"/>
        </w:rPr>
        <w:t>i</w:t>
      </w:r>
      <w:r w:rsidR="007662F2">
        <w:rPr>
          <w:lang w:val="en-US"/>
        </w:rPr>
        <w:t xml:space="preserve"> = 0, </w:t>
      </w:r>
      <w:r w:rsidR="007662F2">
        <w:t xml:space="preserve">где </w:t>
      </w:r>
      <w:r w:rsidR="007662F2" w:rsidRPr="007662F2">
        <w:t>0 ≤ i ≤ 15</w:t>
      </w:r>
    </w:p>
    <w:p w14:paraId="7829CFFE" w14:textId="460A7438" w:rsidR="007662F2" w:rsidRDefault="007662F2" w:rsidP="007662F2">
      <w:pPr>
        <w:ind w:left="708"/>
        <w:rPr>
          <w:lang w:val="en-US"/>
        </w:rPr>
      </w:pPr>
      <w:r>
        <w:t>-2</w:t>
      </w:r>
      <w:r>
        <w:rPr>
          <w:vertAlign w:val="superscript"/>
        </w:rPr>
        <w:t>15</w:t>
      </w:r>
      <w:r>
        <w:t xml:space="preserve"> ≤ </w:t>
      </w:r>
      <w:r>
        <w:rPr>
          <w:lang w:val="en-US"/>
        </w:rPr>
        <w:t>Z ≤ 2</w:t>
      </w:r>
      <w:r>
        <w:rPr>
          <w:vertAlign w:val="superscript"/>
          <w:lang w:val="en-US"/>
        </w:rPr>
        <w:t>15</w:t>
      </w:r>
      <w:r>
        <w:rPr>
          <w:lang w:val="en-US"/>
        </w:rPr>
        <w:t xml:space="preserve"> </w:t>
      </w:r>
      <w:r w:rsidR="00657DD2">
        <w:rPr>
          <w:lang w:val="en-US"/>
        </w:rPr>
        <w:t>–</w:t>
      </w:r>
      <w:r>
        <w:rPr>
          <w:lang w:val="en-US"/>
        </w:rPr>
        <w:t xml:space="preserve"> 1</w:t>
      </w:r>
    </w:p>
    <w:p w14:paraId="24D8F3E1" w14:textId="4200AEF0" w:rsidR="00657DD2" w:rsidRPr="007662F2" w:rsidRDefault="00657DD2" w:rsidP="007662F2">
      <w:pPr>
        <w:ind w:left="708"/>
        <w:rPr>
          <w:lang w:val="en-US"/>
        </w:rPr>
      </w:pPr>
    </w:p>
    <w:p w14:paraId="49193CE4" w14:textId="6225865E" w:rsidR="00CD7A19" w:rsidRPr="00C85D58" w:rsidRDefault="00CD7A19" w:rsidP="00CD7A19">
      <w:pPr>
        <w:pStyle w:val="a7"/>
        <w:numPr>
          <w:ilvl w:val="0"/>
          <w:numId w:val="2"/>
        </w:numPr>
        <w:rPr>
          <w:lang w:val="en-US"/>
        </w:rPr>
      </w:pPr>
      <w:r>
        <w:t xml:space="preserve">Случай </w:t>
      </w:r>
      <w:r w:rsidR="007662F2">
        <w:t>4</w:t>
      </w:r>
      <w:r>
        <w:t>.</w:t>
      </w:r>
    </w:p>
    <w:p w14:paraId="47598494" w14:textId="3071F5B0" w:rsidR="00C85D58" w:rsidRDefault="007662F2" w:rsidP="00C85D5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9A34C7" wp14:editId="6BC6A19C">
                <wp:simplePos x="0" y="0"/>
                <wp:positionH relativeFrom="column">
                  <wp:posOffset>132715</wp:posOffset>
                </wp:positionH>
                <wp:positionV relativeFrom="paragraph">
                  <wp:posOffset>338455</wp:posOffset>
                </wp:positionV>
                <wp:extent cx="209550" cy="1593850"/>
                <wp:effectExtent l="38100" t="0" r="19050" b="25400"/>
                <wp:wrapNone/>
                <wp:docPr id="23" name="Левая фигурная скобка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593850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1D2F6" id="Левая фигурная скобка 23" o:spid="_x0000_s1026" type="#_x0000_t87" style="position:absolute;margin-left:10.45pt;margin-top:26.65pt;width:16.5pt;height:12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" adj="237" strokecolor="black [3200]" strokeweight="1pt">
                <v:stroke joinstyle="miter"/>
              </v:shape>
            </w:pict>
          </mc:Fallback>
        </mc:AlternateContent>
      </w:r>
    </w:p>
    <w:p w14:paraId="50400C9D" w14:textId="5A0D6968" w:rsidR="00C85D58" w:rsidRPr="007662F2" w:rsidRDefault="006C344B" w:rsidP="00C85D58">
      <w:pPr>
        <w:pStyle w:val="a7"/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27069B92" wp14:editId="41253C4E">
            <wp:simplePos x="0" y="0"/>
            <wp:positionH relativeFrom="column">
              <wp:posOffset>3178102</wp:posOffset>
            </wp:positionH>
            <wp:positionV relativeFrom="paragraph">
              <wp:posOffset>167512</wp:posOffset>
            </wp:positionV>
            <wp:extent cx="3090513" cy="1024222"/>
            <wp:effectExtent l="0" t="0" r="0" b="508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513" cy="1024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6A2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6E2D6B" wp14:editId="65478B3C">
                <wp:simplePos x="0" y="0"/>
                <wp:positionH relativeFrom="column">
                  <wp:posOffset>298499</wp:posOffset>
                </wp:positionH>
                <wp:positionV relativeFrom="paragraph">
                  <wp:posOffset>191477</wp:posOffset>
                </wp:positionV>
                <wp:extent cx="211015" cy="1102458"/>
                <wp:effectExtent l="0" t="0" r="17780" b="21590"/>
                <wp:wrapNone/>
                <wp:docPr id="22" name="Левая круглая скобка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5" cy="1102458"/>
                        </a:xfrm>
                        <a:prstGeom prst="leftBracke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9874B" id="Левая круглая скобка 22" o:spid="_x0000_s1026" type="#_x0000_t85" style="position:absolute;margin-left:23.5pt;margin-top:15.1pt;width:16.6pt;height:86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" adj="345" strokecolor="windowText" strokeweight="1pt">
                <v:stroke joinstyle="miter"/>
              </v:shape>
            </w:pict>
          </mc:Fallback>
        </mc:AlternateContent>
      </w:r>
      <w:r w:rsidR="007662F2" w:rsidRPr="007662F2">
        <w:t>0</w:t>
      </w:r>
      <w:r w:rsidR="007662F2">
        <w:t> </w:t>
      </w:r>
      <w:r w:rsidR="007662F2" w:rsidRPr="007662F2">
        <w:t>&lt;</w:t>
      </w:r>
      <w:r w:rsidR="00C85D58" w:rsidRPr="00AB465E">
        <w:t xml:space="preserve"> </w:t>
      </w:r>
      <w:r w:rsidR="00C85D58">
        <w:t>(</w:t>
      </w:r>
      <w:r w:rsidR="00C85D58">
        <w:rPr>
          <w:lang w:val="en-US"/>
        </w:rPr>
        <w:t>X</w:t>
      </w:r>
      <w:r w:rsidR="00C85D58" w:rsidRPr="00AB465E">
        <w:t xml:space="preserve"> &amp; </w:t>
      </w:r>
      <w:r w:rsidR="00C85D58">
        <w:rPr>
          <w:lang w:val="en-US"/>
        </w:rPr>
        <w:t>Y</w:t>
      </w:r>
      <w:r w:rsidR="00C85D58" w:rsidRPr="00AB465E">
        <w:t xml:space="preserve">) </w:t>
      </w:r>
      <w:r w:rsidR="007662F2" w:rsidRPr="007662F2">
        <w:rPr>
          <w:rFonts w:ascii="Cambria Math" w:hAnsi="Cambria Math" w:cs="Cambria Math"/>
        </w:rPr>
        <w:t>≤ 2</w:t>
      </w:r>
      <w:r w:rsidR="007662F2" w:rsidRPr="007662F2">
        <w:rPr>
          <w:rFonts w:ascii="Cambria Math" w:hAnsi="Cambria Math" w:cs="Cambria Math"/>
          <w:vertAlign w:val="superscript"/>
        </w:rPr>
        <w:t>14</w:t>
      </w:r>
      <w:r w:rsidR="007662F2" w:rsidRPr="007662F2">
        <w:rPr>
          <w:rFonts w:ascii="Cambria Math" w:hAnsi="Cambria Math" w:cs="Cambria Math"/>
        </w:rPr>
        <w:t xml:space="preserve"> - 1</w:t>
      </w:r>
    </w:p>
    <w:p w14:paraId="4430BDA0" w14:textId="0D044E11" w:rsidR="00C85D58" w:rsidRPr="0034417B" w:rsidRDefault="00906A26" w:rsidP="00C85D58">
      <w:pPr>
        <w:pStyle w:val="a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0AA794" wp14:editId="3832BB4D">
                <wp:simplePos x="0" y="0"/>
                <wp:positionH relativeFrom="column">
                  <wp:posOffset>386276</wp:posOffset>
                </wp:positionH>
                <wp:positionV relativeFrom="paragraph">
                  <wp:posOffset>6350</wp:posOffset>
                </wp:positionV>
                <wp:extent cx="76738" cy="429064"/>
                <wp:effectExtent l="38100" t="0" r="19050" b="28575"/>
                <wp:wrapNone/>
                <wp:docPr id="8" name="Левая фигурная скоб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38" cy="429064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74D0C8" id="Левая фигурная скобка 8" o:spid="_x0000_s1026" type="#_x0000_t87" style="position:absolute;margin-left:30.4pt;margin-top:.5pt;width:6.05pt;height:33.8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" adj="322" strokecolor="black [3200]" strokeweight="1pt">
                <v:stroke joinstyle="miter"/>
              </v:shape>
            </w:pict>
          </mc:Fallback>
        </mc:AlternateContent>
      </w:r>
      <w:r w:rsidR="00C85D58">
        <w:rPr>
          <w:lang w:val="en-US"/>
        </w:rPr>
        <w:t>X</w:t>
      </w:r>
      <w:r w:rsidR="00C85D58" w:rsidRPr="0034417B">
        <w:rPr>
          <w:vertAlign w:val="subscript"/>
        </w:rPr>
        <w:t>15</w:t>
      </w:r>
      <w:r w:rsidR="00C85D58" w:rsidRPr="0034417B">
        <w:t xml:space="preserve"> = </w:t>
      </w:r>
      <w:r w:rsidR="007662F2" w:rsidRPr="007662F2">
        <w:t>0</w:t>
      </w:r>
      <w:r w:rsidR="00C85D58" w:rsidRPr="0034417B">
        <w:t xml:space="preserve">, </w:t>
      </w:r>
      <w:r w:rsidR="00C85D58">
        <w:rPr>
          <w:lang w:val="en-US"/>
        </w:rPr>
        <w:t>X</w:t>
      </w:r>
      <w:r w:rsidR="00C85D58" w:rsidRPr="0034417B">
        <w:rPr>
          <w:vertAlign w:val="subscript"/>
        </w:rPr>
        <w:t>14</w:t>
      </w:r>
      <w:r w:rsidR="00C85D58" w:rsidRPr="0034417B">
        <w:t xml:space="preserve"> = </w:t>
      </w:r>
      <w:r w:rsidR="007662F2" w:rsidRPr="007662F2">
        <w:t>0</w:t>
      </w:r>
      <w:r w:rsidR="00C85D58" w:rsidRPr="0034417B">
        <w:t xml:space="preserve">, </w:t>
      </w:r>
      <w:r w:rsidR="00C85D58">
        <w:rPr>
          <w:lang w:val="en-US"/>
        </w:rPr>
        <w:t>X</w:t>
      </w:r>
      <w:r w:rsidR="00C85D58">
        <w:rPr>
          <w:vertAlign w:val="subscript"/>
          <w:lang w:val="en-US"/>
        </w:rPr>
        <w:t>i</w:t>
      </w:r>
      <w:r w:rsidR="00C85D58" w:rsidRPr="0034417B">
        <w:t xml:space="preserve"> € {0, 1}, где 0 ≤ </w:t>
      </w:r>
      <w:r w:rsidR="00C85D58" w:rsidRPr="0034417B">
        <w:rPr>
          <w:lang w:val="en-US"/>
        </w:rPr>
        <w:t>i</w:t>
      </w:r>
      <w:r w:rsidR="00C85D58" w:rsidRPr="0034417B">
        <w:t xml:space="preserve"> ≤ 13</w:t>
      </w:r>
    </w:p>
    <w:p w14:paraId="1CE76DC2" w14:textId="6993CCB1" w:rsidR="00C85D58" w:rsidRDefault="00C85D58" w:rsidP="00C85D58">
      <w:pPr>
        <w:pStyle w:val="a7"/>
      </w:pPr>
      <w:r>
        <w:rPr>
          <w:lang w:val="en-US"/>
        </w:rPr>
        <w:t>Y</w:t>
      </w:r>
      <w:r>
        <w:rPr>
          <w:vertAlign w:val="subscript"/>
          <w:lang w:val="en-US"/>
        </w:rPr>
        <w:t>i</w:t>
      </w:r>
      <w:r w:rsidRPr="0034417B">
        <w:t xml:space="preserve"> € {0, 1}, где 0 ≤ </w:t>
      </w:r>
      <w:r w:rsidRPr="0034417B">
        <w:rPr>
          <w:lang w:val="en-US"/>
        </w:rPr>
        <w:t>i</w:t>
      </w:r>
      <w:r w:rsidRPr="0034417B">
        <w:t xml:space="preserve"> ≤ 15</w:t>
      </w:r>
    </w:p>
    <w:p w14:paraId="756A5BA7" w14:textId="51527A18" w:rsidR="00C85D58" w:rsidRPr="0034417B" w:rsidRDefault="00906A26" w:rsidP="00C85D58">
      <w:pPr>
        <w:pStyle w:val="a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0ACD9F" wp14:editId="273FB814">
                <wp:simplePos x="0" y="0"/>
                <wp:positionH relativeFrom="column">
                  <wp:posOffset>400441</wp:posOffset>
                </wp:positionH>
                <wp:positionV relativeFrom="paragraph">
                  <wp:posOffset>11430</wp:posOffset>
                </wp:positionV>
                <wp:extent cx="76738" cy="429064"/>
                <wp:effectExtent l="38100" t="0" r="19050" b="28575"/>
                <wp:wrapNone/>
                <wp:docPr id="9" name="Левая фигурная скобк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38" cy="429064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4E5A9D" id="Левая фигурная скобка 9" o:spid="_x0000_s1026" type="#_x0000_t87" style="position:absolute;margin-left:31.55pt;margin-top:.9pt;width:6.05pt;height:33.8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" adj="322" strokecolor="black [3200]" strokeweight="1pt">
                <v:stroke joinstyle="miter"/>
              </v:shape>
            </w:pict>
          </mc:Fallback>
        </mc:AlternateContent>
      </w:r>
      <w:r w:rsidR="00C85D58">
        <w:rPr>
          <w:lang w:val="en-US"/>
        </w:rPr>
        <w:t>Y</w:t>
      </w:r>
      <w:r w:rsidR="00C85D58" w:rsidRPr="0034417B">
        <w:rPr>
          <w:vertAlign w:val="subscript"/>
        </w:rPr>
        <w:t>15</w:t>
      </w:r>
      <w:r w:rsidR="00C85D58" w:rsidRPr="0034417B">
        <w:t xml:space="preserve"> = </w:t>
      </w:r>
      <w:r w:rsidR="007662F2" w:rsidRPr="007662F2">
        <w:t>0</w:t>
      </w:r>
      <w:r w:rsidR="00C85D58" w:rsidRPr="0034417B">
        <w:t xml:space="preserve">, </w:t>
      </w:r>
      <w:r w:rsidR="00C85D58">
        <w:rPr>
          <w:lang w:val="en-US"/>
        </w:rPr>
        <w:t>Y</w:t>
      </w:r>
      <w:r w:rsidR="00C85D58" w:rsidRPr="0034417B">
        <w:rPr>
          <w:vertAlign w:val="subscript"/>
        </w:rPr>
        <w:t>14</w:t>
      </w:r>
      <w:r w:rsidR="00C85D58" w:rsidRPr="0034417B">
        <w:t xml:space="preserve"> = </w:t>
      </w:r>
      <w:r w:rsidR="007662F2" w:rsidRPr="007662F2">
        <w:t>0</w:t>
      </w:r>
      <w:r w:rsidR="00C85D58" w:rsidRPr="0034417B">
        <w:t xml:space="preserve">, </w:t>
      </w:r>
      <w:r w:rsidR="00C85D58">
        <w:rPr>
          <w:lang w:val="en-US"/>
        </w:rPr>
        <w:t>Y</w:t>
      </w:r>
      <w:r w:rsidR="00C85D58">
        <w:rPr>
          <w:vertAlign w:val="subscript"/>
          <w:lang w:val="en-US"/>
        </w:rPr>
        <w:t>i</w:t>
      </w:r>
      <w:r w:rsidR="00C85D58" w:rsidRPr="0034417B">
        <w:t xml:space="preserve"> € {0, 1}, где 0 ≤ </w:t>
      </w:r>
      <w:r w:rsidR="00C85D58" w:rsidRPr="0034417B">
        <w:rPr>
          <w:lang w:val="en-US"/>
        </w:rPr>
        <w:t>i</w:t>
      </w:r>
      <w:r w:rsidR="00C85D58" w:rsidRPr="0034417B">
        <w:t xml:space="preserve"> ≤ 13</w:t>
      </w:r>
    </w:p>
    <w:p w14:paraId="0C4B0E02" w14:textId="73693A86" w:rsidR="00C85D58" w:rsidRDefault="00C85D58" w:rsidP="00C85D58">
      <w:pPr>
        <w:pStyle w:val="a7"/>
      </w:pP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34417B">
        <w:t xml:space="preserve"> € {0, 1}, где 0 ≤ </w:t>
      </w:r>
      <w:r w:rsidRPr="0034417B">
        <w:rPr>
          <w:lang w:val="en-US"/>
        </w:rPr>
        <w:t>i</w:t>
      </w:r>
      <w:r w:rsidRPr="0034417B">
        <w:t xml:space="preserve"> ≤ 15</w:t>
      </w:r>
    </w:p>
    <w:p w14:paraId="36650B6A" w14:textId="4C8752E1" w:rsidR="00C85D58" w:rsidRDefault="00C85D58" w:rsidP="00C85D58">
      <w:pPr>
        <w:pStyle w:val="a7"/>
        <w:rPr>
          <w:vertAlign w:val="superscript"/>
        </w:rPr>
      </w:pPr>
      <w:r w:rsidRPr="00C85D58">
        <w:t>-2</w:t>
      </w:r>
      <w:r w:rsidRPr="00C85D58">
        <w:rPr>
          <w:vertAlign w:val="superscript"/>
        </w:rPr>
        <w:t>1</w:t>
      </w:r>
      <w:r w:rsidR="007662F2" w:rsidRPr="007662F2">
        <w:rPr>
          <w:vertAlign w:val="superscript"/>
        </w:rPr>
        <w:t>5</w:t>
      </w:r>
      <w:r w:rsidRPr="00C85D58">
        <w:t xml:space="preserve"> ≤ </w:t>
      </w:r>
      <w:r>
        <w:rPr>
          <w:lang w:val="en-US"/>
        </w:rPr>
        <w:t>Z</w:t>
      </w:r>
      <w:r w:rsidRPr="00C85D58">
        <w:t xml:space="preserve"> ≤ 2</w:t>
      </w:r>
      <w:r w:rsidRPr="00C85D58">
        <w:rPr>
          <w:vertAlign w:val="superscript"/>
        </w:rPr>
        <w:t>1</w:t>
      </w:r>
      <w:r w:rsidR="007662F2" w:rsidRPr="007662F2">
        <w:rPr>
          <w:vertAlign w:val="superscript"/>
        </w:rPr>
        <w:t>4</w:t>
      </w:r>
    </w:p>
    <w:p w14:paraId="7E8353B5" w14:textId="1638B2AD" w:rsidR="006C344B" w:rsidRDefault="006C344B" w:rsidP="00C85D58">
      <w:pPr>
        <w:pStyle w:val="a7"/>
        <w:rPr>
          <w:vertAlign w:val="superscript"/>
        </w:rPr>
      </w:pPr>
    </w:p>
    <w:p w14:paraId="182B4C20" w14:textId="77777777" w:rsidR="006C344B" w:rsidRPr="00C85D58" w:rsidRDefault="006C344B" w:rsidP="00C85D58">
      <w:pPr>
        <w:pStyle w:val="a7"/>
      </w:pPr>
    </w:p>
    <w:p w14:paraId="3CD96833" w14:textId="37217F28" w:rsidR="007D21A2" w:rsidRDefault="007D21A2" w:rsidP="007662F2">
      <w:pPr>
        <w:pStyle w:val="a7"/>
        <w:numPr>
          <w:ilvl w:val="0"/>
          <w:numId w:val="2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A4DA81" wp14:editId="030D51F0">
                <wp:simplePos x="0" y="0"/>
                <wp:positionH relativeFrom="column">
                  <wp:posOffset>291465</wp:posOffset>
                </wp:positionH>
                <wp:positionV relativeFrom="paragraph">
                  <wp:posOffset>292784</wp:posOffset>
                </wp:positionV>
                <wp:extent cx="147711" cy="710418"/>
                <wp:effectExtent l="38100" t="0" r="24130" b="13970"/>
                <wp:wrapNone/>
                <wp:docPr id="35" name="Левая фигурная скобка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11" cy="710418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B6521" id="Левая фигурная скобка 35" o:spid="_x0000_s1026" type="#_x0000_t87" style="position:absolute;margin-left:22.95pt;margin-top:23.05pt;width:11.65pt;height:55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" adj="374" strokecolor="black [3200]" strokeweight="1pt">
                <v:stroke joinstyle="miter"/>
              </v:shape>
            </w:pict>
          </mc:Fallback>
        </mc:AlternateContent>
      </w:r>
      <w:r>
        <w:t xml:space="preserve">Случай </w:t>
      </w:r>
      <w:r w:rsidR="00DD3745">
        <w:t>5</w:t>
      </w:r>
      <w:r>
        <w:t>.</w:t>
      </w:r>
    </w:p>
    <w:p w14:paraId="096B62EE" w14:textId="23CFD7E2" w:rsidR="007D21A2" w:rsidRPr="007D21A2" w:rsidRDefault="007D21A2" w:rsidP="007D21A2">
      <w:pPr>
        <w:ind w:left="708"/>
        <w:rPr>
          <w:vertAlign w:val="superscript"/>
          <w:lang w:val="en-US"/>
        </w:rPr>
      </w:pPr>
      <w:r>
        <w:t>(</w:t>
      </w:r>
      <w:r>
        <w:rPr>
          <w:lang w:val="en-US"/>
        </w:rPr>
        <w:t>X &amp; Y) = 2</w:t>
      </w:r>
      <w:r>
        <w:rPr>
          <w:vertAlign w:val="superscript"/>
          <w:lang w:val="en-US"/>
        </w:rPr>
        <w:t>14</w:t>
      </w:r>
    </w:p>
    <w:p w14:paraId="1163403F" w14:textId="2C410E65" w:rsidR="007D21A2" w:rsidRPr="007D21A2" w:rsidRDefault="007D21A2" w:rsidP="007D21A2">
      <w:pPr>
        <w:rPr>
          <w:lang w:val="en-US"/>
        </w:rPr>
      </w:pPr>
      <w:r>
        <w:tab/>
      </w:r>
      <w:r>
        <w:rPr>
          <w:lang w:val="en-US"/>
        </w:rPr>
        <w:t>-2</w:t>
      </w:r>
      <w:r>
        <w:rPr>
          <w:vertAlign w:val="superscript"/>
          <w:lang w:val="en-US"/>
        </w:rPr>
        <w:t>15</w:t>
      </w:r>
      <w:r>
        <w:rPr>
          <w:lang w:val="en-US"/>
        </w:rPr>
        <w:t xml:space="preserve"> ≤ Z ≤ 2</w:t>
      </w:r>
      <w:r>
        <w:rPr>
          <w:vertAlign w:val="superscript"/>
          <w:lang w:val="en-US"/>
        </w:rPr>
        <w:t>14</w:t>
      </w:r>
      <w:r>
        <w:rPr>
          <w:lang w:val="en-US"/>
        </w:rPr>
        <w:t xml:space="preserve"> - 1</w:t>
      </w:r>
    </w:p>
    <w:p w14:paraId="13A12157" w14:textId="2D1B5160" w:rsidR="007662F2" w:rsidRDefault="007662F2" w:rsidP="007662F2">
      <w:pPr>
        <w:pStyle w:val="a7"/>
        <w:numPr>
          <w:ilvl w:val="0"/>
          <w:numId w:val="2"/>
        </w:numPr>
      </w:pPr>
      <w:r>
        <w:t xml:space="preserve">Случай </w:t>
      </w:r>
      <w:r w:rsidR="00DD3745">
        <w:t>6</w:t>
      </w:r>
      <w:r>
        <w:t>.</w:t>
      </w:r>
    </w:p>
    <w:p w14:paraId="4CA6CC73" w14:textId="56C47EB6" w:rsidR="00657DD2" w:rsidRDefault="00657DD2" w:rsidP="007662F2">
      <w:pPr>
        <w:pStyle w:val="a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7F94F0" wp14:editId="1FC2E427">
                <wp:simplePos x="0" y="0"/>
                <wp:positionH relativeFrom="column">
                  <wp:posOffset>158750</wp:posOffset>
                </wp:positionH>
                <wp:positionV relativeFrom="paragraph">
                  <wp:posOffset>184150</wp:posOffset>
                </wp:positionV>
                <wp:extent cx="209550" cy="1593850"/>
                <wp:effectExtent l="38100" t="0" r="19050" b="25400"/>
                <wp:wrapNone/>
                <wp:docPr id="33" name="Левая фигурная скобка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593850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33650" id="Левая фигурная скобка 33" o:spid="_x0000_s1026" type="#_x0000_t87" style="position:absolute;margin-left:12.5pt;margin-top:14.5pt;width:16.5pt;height:125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" adj="237" strokecolor="black [3200]" strokeweight="1pt">
                <v:stroke joinstyle="miter"/>
              </v:shape>
            </w:pict>
          </mc:Fallback>
        </mc:AlternateContent>
      </w:r>
    </w:p>
    <w:p w14:paraId="1D587AB8" w14:textId="26F72B74" w:rsidR="007662F2" w:rsidRPr="007662F2" w:rsidRDefault="006C344B" w:rsidP="007662F2">
      <w:pPr>
        <w:pStyle w:val="a7"/>
      </w:pPr>
      <w:r>
        <w:rPr>
          <w:noProof/>
          <w:sz w:val="28"/>
        </w:rPr>
        <w:drawing>
          <wp:anchor distT="0" distB="0" distL="114300" distR="114300" simplePos="0" relativeHeight="251701248" behindDoc="0" locked="0" layoutInCell="1" allowOverlap="1" wp14:anchorId="3AA34B61" wp14:editId="446C502C">
            <wp:simplePos x="0" y="0"/>
            <wp:positionH relativeFrom="column">
              <wp:posOffset>3382694</wp:posOffset>
            </wp:positionH>
            <wp:positionV relativeFrom="paragraph">
              <wp:posOffset>198364</wp:posOffset>
            </wp:positionV>
            <wp:extent cx="2570090" cy="886020"/>
            <wp:effectExtent l="0" t="0" r="190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090" cy="88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6A2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4CF5FB" wp14:editId="448E1551">
                <wp:simplePos x="0" y="0"/>
                <wp:positionH relativeFrom="column">
                  <wp:posOffset>333668</wp:posOffset>
                </wp:positionH>
                <wp:positionV relativeFrom="paragraph">
                  <wp:posOffset>213458</wp:posOffset>
                </wp:positionV>
                <wp:extent cx="175846" cy="1081356"/>
                <wp:effectExtent l="0" t="0" r="15240" b="24130"/>
                <wp:wrapNone/>
                <wp:docPr id="27" name="Левая круглая скобка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081356"/>
                        </a:xfrm>
                        <a:prstGeom prst="leftBracke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C0DEA" id="Левая круглая скобка 27" o:spid="_x0000_s1026" type="#_x0000_t85" style="position:absolute;margin-left:26.25pt;margin-top:16.8pt;width:13.85pt;height:85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" adj="293" strokecolor="windowText" strokeweight="1pt">
                <v:stroke joinstyle="miter"/>
              </v:shape>
            </w:pict>
          </mc:Fallback>
        </mc:AlternateContent>
      </w:r>
      <w:r w:rsidR="00657DD2" w:rsidRPr="00657DD2">
        <w:t>2</w:t>
      </w:r>
      <w:r w:rsidR="00657DD2" w:rsidRPr="00657DD2">
        <w:rPr>
          <w:vertAlign w:val="superscript"/>
        </w:rPr>
        <w:t>14</w:t>
      </w:r>
      <w:r w:rsidR="007662F2">
        <w:t> </w:t>
      </w:r>
      <w:r w:rsidR="00657DD2" w:rsidRPr="00657DD2">
        <w:t>≤</w:t>
      </w:r>
      <w:r w:rsidR="007662F2" w:rsidRPr="00AB465E">
        <w:t xml:space="preserve"> </w:t>
      </w:r>
      <w:r w:rsidR="007662F2">
        <w:t>(</w:t>
      </w:r>
      <w:r w:rsidR="007662F2">
        <w:rPr>
          <w:lang w:val="en-US"/>
        </w:rPr>
        <w:t>X</w:t>
      </w:r>
      <w:r w:rsidR="007662F2" w:rsidRPr="00AB465E">
        <w:t xml:space="preserve"> &amp; </w:t>
      </w:r>
      <w:r w:rsidR="007662F2">
        <w:rPr>
          <w:lang w:val="en-US"/>
        </w:rPr>
        <w:t>Y</w:t>
      </w:r>
      <w:r w:rsidR="007662F2" w:rsidRPr="00AB465E">
        <w:t xml:space="preserve">) </w:t>
      </w:r>
      <w:r w:rsidR="007662F2" w:rsidRPr="007662F2">
        <w:rPr>
          <w:rFonts w:ascii="Cambria Math" w:hAnsi="Cambria Math" w:cs="Cambria Math"/>
        </w:rPr>
        <w:t>≤ 2</w:t>
      </w:r>
      <w:r w:rsidR="007662F2" w:rsidRPr="007662F2">
        <w:rPr>
          <w:rFonts w:ascii="Cambria Math" w:hAnsi="Cambria Math" w:cs="Cambria Math"/>
          <w:vertAlign w:val="superscript"/>
        </w:rPr>
        <w:t>1</w:t>
      </w:r>
      <w:r w:rsidR="00657DD2" w:rsidRPr="00657DD2">
        <w:rPr>
          <w:rFonts w:ascii="Cambria Math" w:hAnsi="Cambria Math" w:cs="Cambria Math"/>
          <w:vertAlign w:val="superscript"/>
        </w:rPr>
        <w:t>5</w:t>
      </w:r>
      <w:r w:rsidR="007662F2" w:rsidRPr="007662F2">
        <w:rPr>
          <w:rFonts w:ascii="Cambria Math" w:hAnsi="Cambria Math" w:cs="Cambria Math"/>
        </w:rPr>
        <w:t xml:space="preserve"> - 1</w:t>
      </w:r>
    </w:p>
    <w:p w14:paraId="6668A92D" w14:textId="1F972AB8" w:rsidR="007662F2" w:rsidRPr="0034417B" w:rsidRDefault="00906A26" w:rsidP="007662F2">
      <w:pPr>
        <w:pStyle w:val="a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FD1165" wp14:editId="070626F5">
                <wp:simplePos x="0" y="0"/>
                <wp:positionH relativeFrom="column">
                  <wp:posOffset>386861</wp:posOffset>
                </wp:positionH>
                <wp:positionV relativeFrom="paragraph">
                  <wp:posOffset>6350</wp:posOffset>
                </wp:positionV>
                <wp:extent cx="76738" cy="429064"/>
                <wp:effectExtent l="38100" t="0" r="19050" b="28575"/>
                <wp:wrapNone/>
                <wp:docPr id="10" name="Левая фигурная скобк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38" cy="429064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53CE27" id="Левая фигурная скобка 10" o:spid="_x0000_s1026" type="#_x0000_t87" style="position:absolute;margin-left:30.45pt;margin-top:.5pt;width:6.05pt;height:33.8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" adj="322" strokecolor="black [3200]" strokeweight="1pt">
                <v:stroke joinstyle="miter"/>
              </v:shape>
            </w:pict>
          </mc:Fallback>
        </mc:AlternateContent>
      </w:r>
      <w:r w:rsidR="007662F2">
        <w:rPr>
          <w:lang w:val="en-US"/>
        </w:rPr>
        <w:t>X</w:t>
      </w:r>
      <w:r w:rsidR="007662F2" w:rsidRPr="0034417B">
        <w:rPr>
          <w:vertAlign w:val="subscript"/>
        </w:rPr>
        <w:t>15</w:t>
      </w:r>
      <w:r w:rsidR="007662F2" w:rsidRPr="0034417B">
        <w:t xml:space="preserve"> = </w:t>
      </w:r>
      <w:r w:rsidR="007662F2" w:rsidRPr="007662F2">
        <w:t>0</w:t>
      </w:r>
      <w:r w:rsidR="007662F2" w:rsidRPr="0034417B">
        <w:t xml:space="preserve">, </w:t>
      </w:r>
      <w:r w:rsidR="007662F2">
        <w:rPr>
          <w:lang w:val="en-US"/>
        </w:rPr>
        <w:t>X</w:t>
      </w:r>
      <w:r w:rsidR="007662F2" w:rsidRPr="0034417B">
        <w:rPr>
          <w:vertAlign w:val="subscript"/>
        </w:rPr>
        <w:t>14</w:t>
      </w:r>
      <w:r w:rsidR="007662F2" w:rsidRPr="0034417B">
        <w:t xml:space="preserve"> = </w:t>
      </w:r>
      <w:r w:rsidR="00657DD2" w:rsidRPr="00657DD2">
        <w:t>1</w:t>
      </w:r>
      <w:r w:rsidR="007662F2" w:rsidRPr="0034417B">
        <w:t xml:space="preserve">, </w:t>
      </w:r>
      <w:r w:rsidR="007662F2">
        <w:rPr>
          <w:lang w:val="en-US"/>
        </w:rPr>
        <w:t>X</w:t>
      </w:r>
      <w:r w:rsidR="007662F2">
        <w:rPr>
          <w:vertAlign w:val="subscript"/>
          <w:lang w:val="en-US"/>
        </w:rPr>
        <w:t>i</w:t>
      </w:r>
      <w:r w:rsidR="007662F2" w:rsidRPr="0034417B">
        <w:t xml:space="preserve"> € {0, 1}, где 0 ≤ </w:t>
      </w:r>
      <w:r w:rsidR="007662F2" w:rsidRPr="0034417B">
        <w:rPr>
          <w:lang w:val="en-US"/>
        </w:rPr>
        <w:t>i</w:t>
      </w:r>
      <w:r w:rsidR="007662F2" w:rsidRPr="0034417B">
        <w:t xml:space="preserve"> ≤ 13</w:t>
      </w:r>
    </w:p>
    <w:p w14:paraId="582F165D" w14:textId="30FC0A39" w:rsidR="007662F2" w:rsidRPr="00906A26" w:rsidRDefault="007D21A2" w:rsidP="007662F2">
      <w:pPr>
        <w:pStyle w:val="a7"/>
      </w:pPr>
      <w:r>
        <w:rPr>
          <w:lang w:val="en-US"/>
        </w:rPr>
        <w:t>Y</w:t>
      </w:r>
      <w:r w:rsidRPr="007D21A2">
        <w:rPr>
          <w:vertAlign w:val="subscript"/>
        </w:rPr>
        <w:t>14</w:t>
      </w:r>
      <w:r w:rsidRPr="007D21A2">
        <w:t xml:space="preserve"> = 1, </w:t>
      </w:r>
      <w:r w:rsidR="007662F2">
        <w:rPr>
          <w:lang w:val="en-US"/>
        </w:rPr>
        <w:t>Y</w:t>
      </w:r>
      <w:r w:rsidR="007662F2">
        <w:rPr>
          <w:vertAlign w:val="subscript"/>
          <w:lang w:val="en-US"/>
        </w:rPr>
        <w:t>i</w:t>
      </w:r>
      <w:r w:rsidR="007662F2" w:rsidRPr="0034417B">
        <w:t xml:space="preserve"> € {0, 1}, где 0 ≤ </w:t>
      </w:r>
      <w:r w:rsidR="007662F2" w:rsidRPr="0034417B">
        <w:rPr>
          <w:lang w:val="en-US"/>
        </w:rPr>
        <w:t>i</w:t>
      </w:r>
      <w:r w:rsidR="007662F2" w:rsidRPr="0034417B">
        <w:t xml:space="preserve"> ≤ 1</w:t>
      </w:r>
      <w:r w:rsidRPr="007D21A2">
        <w:t xml:space="preserve">3, </w:t>
      </w:r>
      <w:r>
        <w:rPr>
          <w:lang w:val="en-US"/>
        </w:rPr>
        <w:t>i</w:t>
      </w:r>
      <w:r w:rsidRPr="007D21A2">
        <w:t xml:space="preserve"> </w:t>
      </w:r>
      <w:r w:rsidRPr="00906A26">
        <w:t>= 15</w:t>
      </w:r>
    </w:p>
    <w:p w14:paraId="2179C0A8" w14:textId="054E97D5" w:rsidR="007662F2" w:rsidRPr="0034417B" w:rsidRDefault="00906A26" w:rsidP="007662F2">
      <w:pPr>
        <w:pStyle w:val="a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5CFFB2" wp14:editId="74231486">
                <wp:simplePos x="0" y="0"/>
                <wp:positionH relativeFrom="column">
                  <wp:posOffset>379828</wp:posOffset>
                </wp:positionH>
                <wp:positionV relativeFrom="paragraph">
                  <wp:posOffset>8792</wp:posOffset>
                </wp:positionV>
                <wp:extent cx="76738" cy="429064"/>
                <wp:effectExtent l="38100" t="0" r="19050" b="28575"/>
                <wp:wrapNone/>
                <wp:docPr id="11" name="Левая фигурная скобк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38" cy="429064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8F38F2" id="Левая фигурная скобка 11" o:spid="_x0000_s1026" type="#_x0000_t87" style="position:absolute;margin-left:29.9pt;margin-top:.7pt;width:6.05pt;height:33.8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" adj="322" strokecolor="black [3200]" strokeweight="1pt">
                <v:stroke joinstyle="miter"/>
              </v:shape>
            </w:pict>
          </mc:Fallback>
        </mc:AlternateContent>
      </w:r>
      <w:r w:rsidR="007662F2">
        <w:rPr>
          <w:lang w:val="en-US"/>
        </w:rPr>
        <w:t>Y</w:t>
      </w:r>
      <w:r w:rsidR="007662F2" w:rsidRPr="0034417B">
        <w:rPr>
          <w:vertAlign w:val="subscript"/>
        </w:rPr>
        <w:t>15</w:t>
      </w:r>
      <w:r w:rsidR="007662F2" w:rsidRPr="0034417B">
        <w:t xml:space="preserve"> = </w:t>
      </w:r>
      <w:r w:rsidR="007662F2" w:rsidRPr="007662F2">
        <w:t>0</w:t>
      </w:r>
      <w:r w:rsidR="007662F2" w:rsidRPr="0034417B">
        <w:t xml:space="preserve">, </w:t>
      </w:r>
      <w:r w:rsidR="007662F2">
        <w:rPr>
          <w:lang w:val="en-US"/>
        </w:rPr>
        <w:t>Y</w:t>
      </w:r>
      <w:r w:rsidR="007662F2" w:rsidRPr="0034417B">
        <w:rPr>
          <w:vertAlign w:val="subscript"/>
        </w:rPr>
        <w:t>14</w:t>
      </w:r>
      <w:r w:rsidR="007662F2" w:rsidRPr="0034417B">
        <w:t xml:space="preserve"> = </w:t>
      </w:r>
      <w:r w:rsidR="00657DD2" w:rsidRPr="00657DD2">
        <w:t>1</w:t>
      </w:r>
      <w:r w:rsidR="007662F2" w:rsidRPr="0034417B">
        <w:t xml:space="preserve">, </w:t>
      </w:r>
      <w:r w:rsidR="007662F2">
        <w:rPr>
          <w:lang w:val="en-US"/>
        </w:rPr>
        <w:t>Y</w:t>
      </w:r>
      <w:r w:rsidR="007662F2">
        <w:rPr>
          <w:vertAlign w:val="subscript"/>
          <w:lang w:val="en-US"/>
        </w:rPr>
        <w:t>i</w:t>
      </w:r>
      <w:r w:rsidR="007662F2" w:rsidRPr="0034417B">
        <w:t xml:space="preserve"> € {0, 1}, где 0 ≤ </w:t>
      </w:r>
      <w:r w:rsidR="007662F2" w:rsidRPr="0034417B">
        <w:rPr>
          <w:lang w:val="en-US"/>
        </w:rPr>
        <w:t>i</w:t>
      </w:r>
      <w:r w:rsidR="007662F2" w:rsidRPr="0034417B">
        <w:t xml:space="preserve"> ≤ 13</w:t>
      </w:r>
    </w:p>
    <w:p w14:paraId="56E0C2D3" w14:textId="2685B04D" w:rsidR="007662F2" w:rsidRPr="00906A26" w:rsidRDefault="00134CAF" w:rsidP="007662F2">
      <w:pPr>
        <w:pStyle w:val="a7"/>
      </w:pPr>
      <w:r>
        <w:rPr>
          <w:lang w:val="en-US"/>
        </w:rPr>
        <w:t>X</w:t>
      </w:r>
      <w:r w:rsidRPr="00906A26">
        <w:rPr>
          <w:vertAlign w:val="subscript"/>
        </w:rPr>
        <w:t>14</w:t>
      </w:r>
      <w:r w:rsidRPr="00906A26">
        <w:t xml:space="preserve"> = 1, </w:t>
      </w:r>
      <w:r w:rsidR="007662F2">
        <w:rPr>
          <w:lang w:val="en-US"/>
        </w:rPr>
        <w:t>X</w:t>
      </w:r>
      <w:r w:rsidR="007662F2">
        <w:rPr>
          <w:vertAlign w:val="subscript"/>
          <w:lang w:val="en-US"/>
        </w:rPr>
        <w:t>i</w:t>
      </w:r>
      <w:r w:rsidR="007662F2" w:rsidRPr="0034417B">
        <w:t xml:space="preserve"> € {0, 1}, где 0 ≤ </w:t>
      </w:r>
      <w:r w:rsidR="007662F2" w:rsidRPr="0034417B">
        <w:rPr>
          <w:lang w:val="en-US"/>
        </w:rPr>
        <w:t>i</w:t>
      </w:r>
      <w:r w:rsidR="007662F2" w:rsidRPr="0034417B">
        <w:t xml:space="preserve"> ≤ 1</w:t>
      </w:r>
      <w:r w:rsidRPr="00906A26">
        <w:t xml:space="preserve">3, </w:t>
      </w:r>
      <w:r>
        <w:rPr>
          <w:lang w:val="en-US"/>
        </w:rPr>
        <w:t>i</w:t>
      </w:r>
      <w:r w:rsidRPr="00906A26">
        <w:t xml:space="preserve"> = 15</w:t>
      </w:r>
    </w:p>
    <w:p w14:paraId="079EF1AC" w14:textId="6D4D101E" w:rsidR="007662F2" w:rsidRPr="00657DD2" w:rsidRDefault="007662F2" w:rsidP="007662F2">
      <w:pPr>
        <w:pStyle w:val="a7"/>
      </w:pPr>
      <w:r w:rsidRPr="00C85D58">
        <w:t>-2</w:t>
      </w:r>
      <w:r w:rsidRPr="00C85D58">
        <w:rPr>
          <w:vertAlign w:val="superscript"/>
        </w:rPr>
        <w:t>1</w:t>
      </w:r>
      <w:r w:rsidRPr="007662F2">
        <w:rPr>
          <w:vertAlign w:val="superscript"/>
        </w:rPr>
        <w:t>5</w:t>
      </w:r>
      <w:r w:rsidRPr="00C85D58">
        <w:t xml:space="preserve"> ≤ </w:t>
      </w:r>
      <w:r>
        <w:rPr>
          <w:lang w:val="en-US"/>
        </w:rPr>
        <w:t>Z</w:t>
      </w:r>
      <w:r w:rsidRPr="00C85D58">
        <w:t xml:space="preserve"> ≤ </w:t>
      </w:r>
      <w:r w:rsidR="00657DD2" w:rsidRPr="00657DD2">
        <w:t>0</w:t>
      </w:r>
    </w:p>
    <w:p w14:paraId="60279E0B" w14:textId="1F989BA6" w:rsidR="00044683" w:rsidRPr="00520735" w:rsidRDefault="00044683" w:rsidP="00044683">
      <w:pPr>
        <w:ind w:firstLine="567"/>
      </w:pPr>
      <w:r>
        <w:t>Программа располагается в ячейках памяти с 043 по 04</w:t>
      </w:r>
      <w:r>
        <w:rPr>
          <w:lang w:val="en-US"/>
        </w:rPr>
        <w:t>A</w:t>
      </w:r>
      <w:r w:rsidRPr="00044683">
        <w:t xml:space="preserve">. </w:t>
      </w:r>
      <w:r>
        <w:t xml:space="preserve">Исходные данные располагаются в ячейках памяти 042, </w:t>
      </w:r>
      <w:r w:rsidRPr="00044683">
        <w:t>04</w:t>
      </w:r>
      <w:r>
        <w:rPr>
          <w:lang w:val="en-US"/>
        </w:rPr>
        <w:t>B</w:t>
      </w:r>
      <w:r w:rsidRPr="00044683">
        <w:t>, 04</w:t>
      </w:r>
      <w:r>
        <w:rPr>
          <w:lang w:val="en-US"/>
        </w:rPr>
        <w:t>D</w:t>
      </w:r>
      <w:r w:rsidRPr="00044683">
        <w:t>.</w:t>
      </w:r>
      <w:r>
        <w:t xml:space="preserve"> Промежуточные данные располагаются в ячейке памяти 041. Результат программы располагается в ячейке памяти 04</w:t>
      </w:r>
      <w:r>
        <w:rPr>
          <w:lang w:val="en-US"/>
        </w:rPr>
        <w:t>C</w:t>
      </w:r>
      <w:r w:rsidRPr="00520735">
        <w:t>.</w:t>
      </w:r>
    </w:p>
    <w:p w14:paraId="56620582" w14:textId="77777777" w:rsidR="00134CAF" w:rsidRDefault="00044683" w:rsidP="00044683">
      <w:pPr>
        <w:ind w:firstLine="567"/>
      </w:pPr>
      <w:r>
        <w:t xml:space="preserve">Адрес первой команды – 043 (0000 0100 0011). </w:t>
      </w:r>
    </w:p>
    <w:p w14:paraId="46630EAD" w14:textId="50F4B21E" w:rsidR="006300AD" w:rsidRPr="00520735" w:rsidRDefault="00044683" w:rsidP="00044683">
      <w:pPr>
        <w:ind w:firstLine="567"/>
      </w:pPr>
      <w:r>
        <w:t>Адрес последней команды – 04</w:t>
      </w:r>
      <w:r>
        <w:rPr>
          <w:lang w:val="en-US"/>
        </w:rPr>
        <w:t>A</w:t>
      </w:r>
      <w:r w:rsidR="006300AD" w:rsidRPr="00520735">
        <w:t xml:space="preserve"> (0000 0100 1010).</w:t>
      </w:r>
    </w:p>
    <w:p w14:paraId="594F5601" w14:textId="47E15FAA" w:rsidR="006300AD" w:rsidRPr="006300AD" w:rsidRDefault="006300AD" w:rsidP="006300AD">
      <w:pPr>
        <w:pStyle w:val="a3"/>
      </w:pPr>
      <w:r>
        <w:t>Таблица трассировки</w:t>
      </w:r>
    </w:p>
    <w:tbl>
      <w:tblPr>
        <w:tblStyle w:val="TableGrid"/>
        <w:tblW w:w="9920" w:type="dxa"/>
        <w:jc w:val="center"/>
        <w:tblInd w:w="0" w:type="dxa"/>
        <w:tblCellMar>
          <w:top w:w="14" w:type="dxa"/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855"/>
        <w:gridCol w:w="757"/>
        <w:gridCol w:w="614"/>
        <w:gridCol w:w="763"/>
        <w:gridCol w:w="586"/>
        <w:gridCol w:w="725"/>
        <w:gridCol w:w="536"/>
        <w:gridCol w:w="700"/>
        <w:gridCol w:w="823"/>
        <w:gridCol w:w="979"/>
        <w:gridCol w:w="1325"/>
        <w:gridCol w:w="1257"/>
      </w:tblGrid>
      <w:tr w:rsidR="006300AD" w:rsidRPr="006300AD" w14:paraId="3D9559D8" w14:textId="77777777" w:rsidTr="006300AD">
        <w:trPr>
          <w:trHeight w:val="1147"/>
          <w:jc w:val="center"/>
        </w:trPr>
        <w:tc>
          <w:tcPr>
            <w:tcW w:w="1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B9BCD6" w14:textId="77777777" w:rsidR="006300AD" w:rsidRPr="006300AD" w:rsidRDefault="006300AD" w:rsidP="006300AD">
            <w:pPr>
              <w:autoSpaceDN w:val="0"/>
              <w:spacing w:line="254" w:lineRule="auto"/>
              <w:jc w:val="center"/>
              <w:rPr>
                <w:rFonts w:ascii="Times New Roman" w:eastAsia="NSimSun" w:hAnsi="Times New Roman"/>
                <w:lang w:eastAsia="ru-RU" w:bidi="ar-SA"/>
              </w:rPr>
            </w:pPr>
            <w:r w:rsidRPr="006300AD">
              <w:rPr>
                <w:rFonts w:ascii="Times New Roman" w:eastAsia="NSimSun" w:hAnsi="Times New Roman"/>
                <w:b/>
                <w:lang w:eastAsia="ru-RU"/>
              </w:rPr>
              <w:t xml:space="preserve">Выполненная команда </w:t>
            </w:r>
          </w:p>
        </w:tc>
        <w:tc>
          <w:tcPr>
            <w:tcW w:w="57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E200E" w14:textId="77777777" w:rsidR="006300AD" w:rsidRPr="006300AD" w:rsidRDefault="006300AD" w:rsidP="006300AD">
            <w:pPr>
              <w:autoSpaceDN w:val="0"/>
              <w:jc w:val="center"/>
              <w:rPr>
                <w:rFonts w:ascii="Times New Roman" w:eastAsia="NSimSun" w:hAnsi="Times New Roman"/>
                <w:lang w:eastAsia="ru-RU"/>
              </w:rPr>
            </w:pPr>
            <w:r w:rsidRPr="006300AD">
              <w:rPr>
                <w:rFonts w:ascii="Times New Roman" w:eastAsia="NSimSun" w:hAnsi="Times New Roman"/>
                <w:b/>
                <w:lang w:eastAsia="ru-RU"/>
              </w:rPr>
              <w:t>Содержимое регистров процессора после выполнения команды.</w:t>
            </w:r>
          </w:p>
          <w:p w14:paraId="28708969" w14:textId="77777777" w:rsidR="006300AD" w:rsidRPr="006300AD" w:rsidRDefault="006300AD" w:rsidP="006300AD">
            <w:pPr>
              <w:autoSpaceDN w:val="0"/>
              <w:rPr>
                <w:rFonts w:ascii="Times New Roman" w:eastAsia="NSimSun" w:hAnsi="Times New Roman"/>
                <w:lang w:eastAsia="ru-RU"/>
              </w:rPr>
            </w:pPr>
          </w:p>
        </w:tc>
        <w:tc>
          <w:tcPr>
            <w:tcW w:w="2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45033" w14:textId="77777777" w:rsidR="006300AD" w:rsidRPr="006300AD" w:rsidRDefault="006300AD" w:rsidP="006300AD">
            <w:pPr>
              <w:autoSpaceDN w:val="0"/>
              <w:spacing w:line="254" w:lineRule="auto"/>
              <w:ind w:left="72" w:right="131"/>
              <w:jc w:val="center"/>
              <w:rPr>
                <w:rFonts w:ascii="Times New Roman" w:eastAsia="NSimSun" w:hAnsi="Times New Roman"/>
                <w:lang w:eastAsia="ru-RU"/>
              </w:rPr>
            </w:pPr>
            <w:r w:rsidRPr="006300AD">
              <w:rPr>
                <w:rFonts w:ascii="Times New Roman" w:eastAsia="NSimSun" w:hAnsi="Times New Roman"/>
                <w:b/>
                <w:lang w:eastAsia="ru-RU"/>
              </w:rPr>
              <w:t>Ячейка, содержимое которой изменилось после выполнения команды</w:t>
            </w:r>
            <w:r w:rsidRPr="006300AD">
              <w:rPr>
                <w:rFonts w:ascii="Times New Roman" w:eastAsia="NSimSun" w:hAnsi="Times New Roman"/>
                <w:lang w:eastAsia="ru-RU"/>
              </w:rPr>
              <w:t xml:space="preserve"> </w:t>
            </w:r>
          </w:p>
        </w:tc>
      </w:tr>
      <w:tr w:rsidR="006300AD" w:rsidRPr="006300AD" w14:paraId="7180BAAB" w14:textId="77777777" w:rsidTr="006300AD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4787B" w14:textId="77777777" w:rsidR="006300AD" w:rsidRPr="006300AD" w:rsidRDefault="006300AD" w:rsidP="006300AD">
            <w:pPr>
              <w:autoSpaceDN w:val="0"/>
              <w:spacing w:line="254" w:lineRule="auto"/>
              <w:ind w:left="36"/>
              <w:rPr>
                <w:rFonts w:ascii="Times New Roman" w:eastAsia="NSimSun" w:hAnsi="Times New Roman"/>
                <w:lang w:eastAsia="ru-RU"/>
              </w:rPr>
            </w:pPr>
            <w:r w:rsidRPr="006300AD">
              <w:rPr>
                <w:rFonts w:ascii="Times New Roman" w:eastAsia="NSimSun" w:hAnsi="Times New Roman"/>
                <w:lang w:eastAsia="ru-RU"/>
              </w:rPr>
              <w:t>Адрес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ED3B6" w14:textId="77777777" w:rsidR="006300AD" w:rsidRPr="006300AD" w:rsidRDefault="006300AD" w:rsidP="006300AD">
            <w:pPr>
              <w:autoSpaceDN w:val="0"/>
              <w:spacing w:line="254" w:lineRule="auto"/>
              <w:ind w:left="96"/>
              <w:rPr>
                <w:rFonts w:ascii="Times New Roman" w:eastAsia="NSimSun" w:hAnsi="Times New Roman"/>
                <w:lang w:eastAsia="ru-RU"/>
              </w:rPr>
            </w:pPr>
            <w:r w:rsidRPr="006300AD">
              <w:rPr>
                <w:rFonts w:ascii="Times New Roman" w:eastAsia="NSimSun" w:hAnsi="Times New Roman"/>
                <w:lang w:eastAsia="ru-RU"/>
              </w:rPr>
              <w:t>Код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CBC78" w14:textId="77777777" w:rsidR="006300AD" w:rsidRPr="006300AD" w:rsidRDefault="006300AD" w:rsidP="006300AD">
            <w:pPr>
              <w:autoSpaceDN w:val="0"/>
              <w:spacing w:line="254" w:lineRule="auto"/>
              <w:ind w:right="66"/>
              <w:jc w:val="center"/>
              <w:rPr>
                <w:rFonts w:ascii="Times New Roman" w:eastAsia="NSimSun" w:hAnsi="Times New Roman"/>
                <w:lang w:eastAsia="ru-RU"/>
              </w:rPr>
            </w:pPr>
            <w:r w:rsidRPr="006300AD">
              <w:rPr>
                <w:rFonts w:ascii="Times New Roman" w:eastAsia="NSimSun" w:hAnsi="Times New Roman"/>
                <w:lang w:eastAsia="ru-RU"/>
              </w:rPr>
              <w:t>IP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708C7" w14:textId="77777777" w:rsidR="006300AD" w:rsidRPr="006300AD" w:rsidRDefault="006300AD" w:rsidP="006300AD">
            <w:pPr>
              <w:autoSpaceDN w:val="0"/>
              <w:spacing w:line="254" w:lineRule="auto"/>
              <w:ind w:left="142"/>
              <w:rPr>
                <w:rFonts w:ascii="Times New Roman" w:eastAsia="NSimSun" w:hAnsi="Times New Roman"/>
                <w:lang w:eastAsia="ru-RU"/>
              </w:rPr>
            </w:pPr>
            <w:r w:rsidRPr="006300AD">
              <w:rPr>
                <w:rFonts w:ascii="Times New Roman" w:eastAsia="NSimSun" w:hAnsi="Times New Roman"/>
                <w:lang w:eastAsia="ru-RU"/>
              </w:rPr>
              <w:t>CR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8BB8C" w14:textId="77777777" w:rsidR="006300AD" w:rsidRPr="006300AD" w:rsidRDefault="006300AD" w:rsidP="006300AD">
            <w:pPr>
              <w:autoSpaceDN w:val="0"/>
              <w:spacing w:line="254" w:lineRule="auto"/>
              <w:ind w:left="41"/>
              <w:rPr>
                <w:rFonts w:ascii="Times New Roman" w:eastAsia="NSimSun" w:hAnsi="Times New Roman"/>
                <w:lang w:eastAsia="ru-RU"/>
              </w:rPr>
            </w:pPr>
            <w:r w:rsidRPr="006300AD">
              <w:rPr>
                <w:rFonts w:ascii="Times New Roman" w:eastAsia="NSimSun" w:hAnsi="Times New Roman"/>
                <w:lang w:eastAsia="ru-RU"/>
              </w:rPr>
              <w:t>AR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FAA14" w14:textId="77777777" w:rsidR="006300AD" w:rsidRPr="006300AD" w:rsidRDefault="006300AD" w:rsidP="006300AD">
            <w:pPr>
              <w:autoSpaceDN w:val="0"/>
              <w:spacing w:line="254" w:lineRule="auto"/>
              <w:ind w:left="115"/>
              <w:rPr>
                <w:rFonts w:ascii="Times New Roman" w:eastAsia="NSimSun" w:hAnsi="Times New Roman"/>
                <w:lang w:eastAsia="ru-RU"/>
              </w:rPr>
            </w:pPr>
            <w:r w:rsidRPr="006300AD">
              <w:rPr>
                <w:rFonts w:ascii="Times New Roman" w:eastAsia="NSimSun" w:hAnsi="Times New Roman"/>
                <w:lang w:eastAsia="ru-RU"/>
              </w:rPr>
              <w:t>DR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C67EF" w14:textId="77777777" w:rsidR="006300AD" w:rsidRPr="006300AD" w:rsidRDefault="006300AD" w:rsidP="006300AD">
            <w:pPr>
              <w:autoSpaceDN w:val="0"/>
              <w:spacing w:line="254" w:lineRule="auto"/>
              <w:ind w:left="48"/>
              <w:rPr>
                <w:rFonts w:ascii="Times New Roman" w:eastAsia="NSimSun" w:hAnsi="Times New Roman"/>
                <w:lang w:eastAsia="ru-RU"/>
              </w:rPr>
            </w:pPr>
            <w:r w:rsidRPr="006300AD">
              <w:rPr>
                <w:rFonts w:ascii="Times New Roman" w:eastAsia="NSimSun" w:hAnsi="Times New Roman"/>
                <w:lang w:eastAsia="ru-RU"/>
              </w:rPr>
              <w:t>SP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BE4D0" w14:textId="77777777" w:rsidR="006300AD" w:rsidRPr="006300AD" w:rsidRDefault="006300AD" w:rsidP="006300AD">
            <w:pPr>
              <w:autoSpaceDN w:val="0"/>
              <w:spacing w:line="254" w:lineRule="auto"/>
              <w:ind w:left="108"/>
              <w:rPr>
                <w:rFonts w:ascii="Times New Roman" w:eastAsia="NSimSun" w:hAnsi="Times New Roman"/>
                <w:lang w:eastAsia="ru-RU"/>
              </w:rPr>
            </w:pPr>
            <w:r w:rsidRPr="006300AD">
              <w:rPr>
                <w:rFonts w:ascii="Times New Roman" w:eastAsia="NSimSun" w:hAnsi="Times New Roman"/>
                <w:lang w:eastAsia="ru-RU"/>
              </w:rPr>
              <w:t>BR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5D7C0" w14:textId="77777777" w:rsidR="006300AD" w:rsidRPr="006300AD" w:rsidRDefault="006300AD" w:rsidP="006300AD">
            <w:pPr>
              <w:autoSpaceDN w:val="0"/>
              <w:spacing w:line="254" w:lineRule="auto"/>
              <w:ind w:right="66"/>
              <w:jc w:val="center"/>
              <w:rPr>
                <w:rFonts w:ascii="Times New Roman" w:eastAsia="NSimSun" w:hAnsi="Times New Roman"/>
                <w:lang w:eastAsia="ru-RU"/>
              </w:rPr>
            </w:pPr>
            <w:r w:rsidRPr="006300AD">
              <w:rPr>
                <w:rFonts w:ascii="Times New Roman" w:eastAsia="NSimSun" w:hAnsi="Times New Roman"/>
                <w:lang w:eastAsia="ru-RU"/>
              </w:rPr>
              <w:t>AC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2D8EF" w14:textId="77777777" w:rsidR="006300AD" w:rsidRPr="006300AD" w:rsidRDefault="006300AD" w:rsidP="006300AD">
            <w:pPr>
              <w:autoSpaceDN w:val="0"/>
              <w:spacing w:line="254" w:lineRule="auto"/>
              <w:jc w:val="center"/>
              <w:rPr>
                <w:rFonts w:ascii="Times New Roman" w:eastAsia="NSimSun" w:hAnsi="Times New Roman"/>
                <w:lang w:eastAsia="ru-RU"/>
              </w:rPr>
            </w:pPr>
            <w:r w:rsidRPr="006300AD">
              <w:rPr>
                <w:rFonts w:ascii="Times New Roman" w:eastAsia="NSimSun" w:hAnsi="Times New Roman"/>
                <w:lang w:eastAsia="ru-RU"/>
              </w:rPr>
              <w:t>NZVC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93027" w14:textId="77777777" w:rsidR="006300AD" w:rsidRPr="006300AD" w:rsidRDefault="006300AD" w:rsidP="006300AD">
            <w:pPr>
              <w:autoSpaceDN w:val="0"/>
              <w:spacing w:line="254" w:lineRule="auto"/>
              <w:ind w:right="59"/>
              <w:jc w:val="center"/>
              <w:rPr>
                <w:rFonts w:ascii="Times New Roman" w:eastAsia="NSimSun" w:hAnsi="Times New Roman"/>
                <w:lang w:eastAsia="ru-RU"/>
              </w:rPr>
            </w:pPr>
            <w:r w:rsidRPr="006300AD">
              <w:rPr>
                <w:rFonts w:ascii="Times New Roman" w:eastAsia="NSimSun" w:hAnsi="Times New Roman"/>
                <w:lang w:eastAsia="ru-RU"/>
              </w:rPr>
              <w:t>Адрес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90E27" w14:textId="77777777" w:rsidR="006300AD" w:rsidRPr="006300AD" w:rsidRDefault="006300AD" w:rsidP="006300AD">
            <w:pPr>
              <w:autoSpaceDN w:val="0"/>
              <w:spacing w:line="254" w:lineRule="auto"/>
              <w:ind w:left="7"/>
              <w:rPr>
                <w:rFonts w:ascii="Times New Roman" w:eastAsia="NSimSun" w:hAnsi="Times New Roman"/>
                <w:lang w:eastAsia="ru-RU"/>
              </w:rPr>
            </w:pPr>
            <w:r w:rsidRPr="006300AD">
              <w:rPr>
                <w:rFonts w:ascii="Times New Roman" w:eastAsia="NSimSun" w:hAnsi="Times New Roman"/>
                <w:lang w:eastAsia="ru-RU"/>
              </w:rPr>
              <w:t>Новый код</w:t>
            </w:r>
          </w:p>
        </w:tc>
      </w:tr>
      <w:tr w:rsidR="00520735" w:rsidRPr="006300AD" w14:paraId="2513A96E" w14:textId="77777777" w:rsidTr="006300AD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61D6A" w14:textId="772116E2" w:rsidR="00520735" w:rsidRPr="006300AD" w:rsidRDefault="00520735" w:rsidP="00520735">
            <w:pPr>
              <w:autoSpaceDN w:val="0"/>
              <w:spacing w:line="254" w:lineRule="auto"/>
              <w:ind w:right="61"/>
              <w:rPr>
                <w:rFonts w:ascii="Times New Roman" w:eastAsia="NSimSun" w:hAnsi="Times New Roman"/>
                <w:lang w:eastAsia="ru-RU"/>
              </w:rPr>
            </w:pPr>
            <w:r>
              <w:rPr>
                <w:rFonts w:ascii="Times New Roman" w:eastAsia="NSimSun" w:hAnsi="Times New Roman"/>
                <w:lang w:eastAsia="ru-RU"/>
              </w:rPr>
              <w:t>043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36FE9" w14:textId="3466BD12" w:rsidR="00520735" w:rsidRPr="006300AD" w:rsidRDefault="00520735" w:rsidP="00520735">
            <w:pPr>
              <w:autoSpaceDN w:val="0"/>
              <w:spacing w:line="254" w:lineRule="auto"/>
              <w:ind w:left="31"/>
              <w:rPr>
                <w:rFonts w:ascii="Times New Roman" w:eastAsia="NSimSun" w:hAnsi="Times New Roman"/>
                <w:lang w:eastAsia="ru-RU"/>
              </w:rPr>
            </w:pPr>
            <w:r w:rsidRPr="00414C51">
              <w:t>0200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8EF9F" w14:textId="45200673" w:rsidR="00520735" w:rsidRPr="006300AD" w:rsidRDefault="00520735" w:rsidP="00526A08">
            <w:pPr>
              <w:autoSpaceDN w:val="0"/>
              <w:spacing w:line="254" w:lineRule="auto"/>
              <w:ind w:left="22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044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D8685" w14:textId="391B022B" w:rsidR="00520735" w:rsidRPr="006300AD" w:rsidRDefault="00520735" w:rsidP="00526A08">
            <w:pPr>
              <w:autoSpaceDN w:val="0"/>
              <w:spacing w:line="254" w:lineRule="auto"/>
              <w:ind w:left="36"/>
              <w:jc w:val="center"/>
              <w:rPr>
                <w:rFonts w:ascii="Times New Roman" w:eastAsia="NSimSun" w:hAnsi="Times New Roman"/>
                <w:lang w:eastAsia="ru-RU"/>
              </w:rPr>
            </w:pPr>
            <w:r w:rsidRPr="00414C51">
              <w:t>0200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E7B67" w14:textId="53DF27A5" w:rsidR="00520735" w:rsidRPr="006300AD" w:rsidRDefault="00520735" w:rsidP="00526A08">
            <w:pPr>
              <w:autoSpaceDN w:val="0"/>
              <w:spacing w:line="254" w:lineRule="auto"/>
              <w:ind w:left="29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043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0E526" w14:textId="2BD4F3B2" w:rsidR="00520735" w:rsidRPr="00181B24" w:rsidRDefault="00181B24" w:rsidP="00526A08">
            <w:pPr>
              <w:autoSpaceDN w:val="0"/>
              <w:spacing w:line="254" w:lineRule="auto"/>
              <w:ind w:left="29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0200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3CEA1" w14:textId="5041F76D" w:rsidR="00520735" w:rsidRPr="006300AD" w:rsidRDefault="00520735" w:rsidP="00526A08">
            <w:pPr>
              <w:autoSpaceDN w:val="0"/>
              <w:spacing w:line="254" w:lineRule="auto"/>
              <w:ind w:left="2"/>
              <w:jc w:val="center"/>
              <w:rPr>
                <w:rFonts w:ascii="Times New Roman" w:eastAsia="NSimSun" w:hAnsi="Times New Roman"/>
                <w:lang w:eastAsia="ru-RU"/>
              </w:rPr>
            </w:pPr>
            <w:r>
              <w:rPr>
                <w:kern w:val="0"/>
                <w:lang w:eastAsia="ru-RU" w:bidi="ar-SA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AB894" w14:textId="62B6FCC6" w:rsidR="00520735" w:rsidRPr="00181B24" w:rsidRDefault="001B5B4D" w:rsidP="00526A08">
            <w:pPr>
              <w:autoSpaceDN w:val="0"/>
              <w:spacing w:line="254" w:lineRule="auto"/>
              <w:ind w:left="2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0043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7C12F" w14:textId="1E5DB7B2" w:rsidR="00520735" w:rsidRPr="00520735" w:rsidRDefault="00520735" w:rsidP="00CD5F8D">
            <w:pPr>
              <w:autoSpaceDN w:val="0"/>
              <w:spacing w:line="254" w:lineRule="auto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0000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B037C" w14:textId="00FB5E2D" w:rsidR="00520735" w:rsidRPr="00455FBC" w:rsidRDefault="00455FBC" w:rsidP="00526A08">
            <w:pPr>
              <w:autoSpaceDN w:val="0"/>
              <w:spacing w:line="254" w:lineRule="auto"/>
              <w:ind w:right="63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0010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19CF7" w14:textId="77777777" w:rsidR="00520735" w:rsidRPr="006300AD" w:rsidRDefault="00520735" w:rsidP="00526A08">
            <w:pPr>
              <w:suppressAutoHyphens/>
              <w:autoSpaceDN w:val="0"/>
              <w:jc w:val="center"/>
              <w:rPr>
                <w:rFonts w:ascii="Times New Roman" w:eastAsia="NSimSun" w:hAnsi="Times New Roman"/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F7F4F" w14:textId="77777777" w:rsidR="00520735" w:rsidRPr="006300AD" w:rsidRDefault="00520735" w:rsidP="00520735">
            <w:pPr>
              <w:rPr>
                <w:rFonts w:ascii="Times New Roman" w:eastAsia="NSimSun" w:hAnsi="Times New Roman"/>
                <w:lang w:eastAsia="ru-RU"/>
              </w:rPr>
            </w:pPr>
          </w:p>
        </w:tc>
      </w:tr>
      <w:tr w:rsidR="00520735" w:rsidRPr="006300AD" w14:paraId="0CB6DAE0" w14:textId="77777777" w:rsidTr="002B78B1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7AF7B" w14:textId="1C4C34E2" w:rsidR="00520735" w:rsidRPr="006300AD" w:rsidRDefault="00520735" w:rsidP="00520735">
            <w:pPr>
              <w:autoSpaceDN w:val="0"/>
              <w:spacing w:line="254" w:lineRule="auto"/>
              <w:ind w:right="65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044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F40FAD" w14:textId="3CBD2CD4" w:rsidR="00520735" w:rsidRPr="006300AD" w:rsidRDefault="00520735" w:rsidP="00520735">
            <w:pPr>
              <w:autoSpaceDN w:val="0"/>
              <w:spacing w:line="254" w:lineRule="auto"/>
              <w:ind w:left="58"/>
              <w:rPr>
                <w:rFonts w:ascii="Times New Roman" w:eastAsia="NSimSun" w:hAnsi="Times New Roman"/>
                <w:lang w:eastAsia="ru-RU"/>
              </w:rPr>
            </w:pPr>
            <w:r w:rsidRPr="00414C51">
              <w:t>304D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A1B6B" w14:textId="4DA97AC7" w:rsidR="00520735" w:rsidRPr="006300AD" w:rsidRDefault="00520735" w:rsidP="00526A08">
            <w:pPr>
              <w:autoSpaceDN w:val="0"/>
              <w:spacing w:line="254" w:lineRule="auto"/>
              <w:ind w:left="22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045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A9ADB" w14:textId="5C2F01CA" w:rsidR="00520735" w:rsidRPr="006300AD" w:rsidRDefault="00520735" w:rsidP="00526A08">
            <w:pPr>
              <w:autoSpaceDN w:val="0"/>
              <w:spacing w:line="254" w:lineRule="auto"/>
              <w:ind w:left="63"/>
              <w:jc w:val="center"/>
              <w:rPr>
                <w:rFonts w:ascii="Times New Roman" w:eastAsia="NSimSun" w:hAnsi="Times New Roman"/>
                <w:lang w:eastAsia="ru-RU"/>
              </w:rPr>
            </w:pPr>
            <w:r w:rsidRPr="00414C51">
              <w:t>304D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3AC3D" w14:textId="01C33B73" w:rsidR="00520735" w:rsidRPr="006300AD" w:rsidRDefault="00520735" w:rsidP="00526A08">
            <w:pPr>
              <w:autoSpaceDN w:val="0"/>
              <w:spacing w:line="254" w:lineRule="auto"/>
              <w:ind w:left="29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eastAsia="ru-RU"/>
              </w:rPr>
              <w:t>04</w:t>
            </w:r>
            <w:r>
              <w:rPr>
                <w:rFonts w:ascii="Times New Roman" w:eastAsia="NSimSun" w:hAnsi="Times New Roman"/>
                <w:lang w:val="en-US" w:eastAsia="ru-RU"/>
              </w:rPr>
              <w:t>D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34A33" w14:textId="723AC071" w:rsidR="00520735" w:rsidRPr="00CD5F8D" w:rsidRDefault="00CD5F8D" w:rsidP="00526A08">
            <w:pPr>
              <w:autoSpaceDN w:val="0"/>
              <w:spacing w:line="254" w:lineRule="auto"/>
              <w:ind w:left="43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E041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2362F" w14:textId="0DBDEA97" w:rsidR="00520735" w:rsidRPr="006300AD" w:rsidRDefault="00520735" w:rsidP="00526A08">
            <w:pPr>
              <w:autoSpaceDN w:val="0"/>
              <w:spacing w:line="254" w:lineRule="auto"/>
              <w:ind w:left="2"/>
              <w:jc w:val="center"/>
              <w:rPr>
                <w:rFonts w:ascii="Times New Roman" w:eastAsia="NSimSun" w:hAnsi="Times New Roman"/>
                <w:lang w:eastAsia="ru-RU"/>
              </w:rPr>
            </w:pPr>
            <w:r>
              <w:rPr>
                <w:kern w:val="0"/>
                <w:lang w:eastAsia="ru-RU" w:bidi="ar-SA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570A1" w14:textId="612548D6" w:rsidR="00520735" w:rsidRPr="002B78B1" w:rsidRDefault="001B5B4D" w:rsidP="00526A08">
            <w:pPr>
              <w:autoSpaceDN w:val="0"/>
              <w:spacing w:line="254" w:lineRule="auto"/>
              <w:ind w:left="7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 w:rsidRPr="002B78B1">
              <w:rPr>
                <w:rFonts w:ascii="Times New Roman" w:eastAsia="NSimSun" w:hAnsi="Times New Roman"/>
                <w:lang w:val="en-US" w:eastAsia="ru-RU"/>
              </w:rPr>
              <w:t>1FBE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EBC3C" w14:textId="33C40C15" w:rsidR="00520735" w:rsidRPr="001B5B4D" w:rsidRDefault="001B5B4D" w:rsidP="00CD5F8D">
            <w:pPr>
              <w:autoSpaceDN w:val="0"/>
              <w:spacing w:line="254" w:lineRule="auto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E041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82B6D" w14:textId="12A97019" w:rsidR="00520735" w:rsidRPr="00455FBC" w:rsidRDefault="00455FBC" w:rsidP="00526A08">
            <w:pPr>
              <w:autoSpaceDN w:val="0"/>
              <w:spacing w:line="254" w:lineRule="auto"/>
              <w:ind w:right="63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1000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6E870" w14:textId="77777777" w:rsidR="00520735" w:rsidRPr="006300AD" w:rsidRDefault="00520735" w:rsidP="00526A08">
            <w:pPr>
              <w:suppressAutoHyphens/>
              <w:autoSpaceDN w:val="0"/>
              <w:jc w:val="center"/>
              <w:rPr>
                <w:rFonts w:ascii="Times New Roman" w:eastAsia="NSimSun" w:hAnsi="Times New Roman"/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FE37D" w14:textId="77777777" w:rsidR="00520735" w:rsidRPr="006300AD" w:rsidRDefault="00520735" w:rsidP="00520735">
            <w:pPr>
              <w:rPr>
                <w:rFonts w:ascii="Times New Roman" w:eastAsia="NSimSun" w:hAnsi="Times New Roman"/>
                <w:lang w:eastAsia="ru-RU"/>
              </w:rPr>
            </w:pPr>
          </w:p>
        </w:tc>
      </w:tr>
      <w:tr w:rsidR="00520735" w:rsidRPr="006300AD" w14:paraId="6A7ACAFD" w14:textId="77777777" w:rsidTr="00B0529D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77A25" w14:textId="6411A0F6" w:rsidR="00520735" w:rsidRPr="006300AD" w:rsidRDefault="00520735" w:rsidP="00520735">
            <w:pPr>
              <w:autoSpaceDN w:val="0"/>
              <w:spacing w:line="254" w:lineRule="auto"/>
              <w:ind w:right="65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045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5D52C" w14:textId="453CD35D" w:rsidR="00520735" w:rsidRPr="006300AD" w:rsidRDefault="00520735" w:rsidP="00520735">
            <w:pPr>
              <w:autoSpaceDN w:val="0"/>
              <w:spacing w:line="254" w:lineRule="auto"/>
              <w:ind w:left="43"/>
              <w:rPr>
                <w:rFonts w:ascii="Times New Roman" w:eastAsia="NSimSun" w:hAnsi="Times New Roman"/>
                <w:lang w:val="en-US" w:eastAsia="ru-RU"/>
              </w:rPr>
            </w:pPr>
            <w:r w:rsidRPr="00414C51">
              <w:t>2042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0033A" w14:textId="1B393ED0" w:rsidR="00520735" w:rsidRPr="006300AD" w:rsidRDefault="00520735" w:rsidP="00526A08">
            <w:pPr>
              <w:autoSpaceDN w:val="0"/>
              <w:spacing w:line="254" w:lineRule="auto"/>
              <w:ind w:left="17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046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8A6DB" w14:textId="126477E1" w:rsidR="00520735" w:rsidRPr="006300AD" w:rsidRDefault="00520735" w:rsidP="00526A08">
            <w:pPr>
              <w:autoSpaceDN w:val="0"/>
              <w:spacing w:line="254" w:lineRule="auto"/>
              <w:ind w:left="48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 w:rsidRPr="00414C51">
              <w:t>2042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5F0C8" w14:textId="1E67D197" w:rsidR="00520735" w:rsidRPr="006300AD" w:rsidRDefault="00520735" w:rsidP="00526A08">
            <w:pPr>
              <w:autoSpaceDN w:val="0"/>
              <w:spacing w:line="254" w:lineRule="auto"/>
              <w:ind w:left="29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042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C2FE9A" w14:textId="4551DFA7" w:rsidR="00520735" w:rsidRPr="006300AD" w:rsidRDefault="00CD5F8D" w:rsidP="00526A08">
            <w:pPr>
              <w:autoSpaceDN w:val="0"/>
              <w:spacing w:line="254" w:lineRule="auto"/>
              <w:ind w:left="43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4041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E1A89" w14:textId="49DD5C1A" w:rsidR="00520735" w:rsidRPr="006300AD" w:rsidRDefault="00520735" w:rsidP="00526A08">
            <w:pPr>
              <w:autoSpaceDN w:val="0"/>
              <w:spacing w:line="254" w:lineRule="auto"/>
              <w:ind w:left="2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kern w:val="0"/>
                <w:lang w:val="en-US" w:eastAsia="ru-RU" w:bidi="ar-SA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CC347" w14:textId="2A15F839" w:rsidR="00520735" w:rsidRPr="006300AD" w:rsidRDefault="00B0529D" w:rsidP="00526A08">
            <w:pPr>
              <w:autoSpaceDN w:val="0"/>
              <w:spacing w:line="254" w:lineRule="auto"/>
              <w:ind w:left="7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0045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C358A" w14:textId="3AD787CE" w:rsidR="00520735" w:rsidRPr="006300AD" w:rsidRDefault="00B0529D" w:rsidP="00CD5F8D">
            <w:pPr>
              <w:autoSpaceDN w:val="0"/>
              <w:spacing w:line="254" w:lineRule="auto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4041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EB231" w14:textId="751ADAC9" w:rsidR="00520735" w:rsidRPr="006300AD" w:rsidRDefault="00455FBC" w:rsidP="00526A08">
            <w:pPr>
              <w:autoSpaceDN w:val="0"/>
              <w:spacing w:line="254" w:lineRule="auto"/>
              <w:ind w:right="63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0000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6F172" w14:textId="77777777" w:rsidR="00520735" w:rsidRPr="006300AD" w:rsidRDefault="00520735" w:rsidP="00526A08">
            <w:pPr>
              <w:autoSpaceDN w:val="0"/>
              <w:spacing w:line="254" w:lineRule="auto"/>
              <w:ind w:right="58"/>
              <w:jc w:val="center"/>
              <w:rPr>
                <w:rFonts w:ascii="Times New Roman" w:eastAsia="NSimSun" w:hAnsi="Times New Roman"/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985B3" w14:textId="77777777" w:rsidR="00520735" w:rsidRPr="006300AD" w:rsidRDefault="00520735" w:rsidP="00520735">
            <w:pPr>
              <w:autoSpaceDN w:val="0"/>
              <w:spacing w:line="254" w:lineRule="auto"/>
              <w:ind w:right="60"/>
              <w:rPr>
                <w:rFonts w:ascii="Times New Roman" w:eastAsia="NSimSun" w:hAnsi="Times New Roman"/>
                <w:lang w:eastAsia="ru-RU"/>
              </w:rPr>
            </w:pPr>
          </w:p>
        </w:tc>
      </w:tr>
      <w:tr w:rsidR="00520735" w:rsidRPr="006300AD" w14:paraId="3A82518A" w14:textId="77777777" w:rsidTr="00B0529D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A3723" w14:textId="53682D3A" w:rsidR="00520735" w:rsidRPr="006300AD" w:rsidRDefault="00520735" w:rsidP="00520735">
            <w:pPr>
              <w:autoSpaceDN w:val="0"/>
              <w:spacing w:line="254" w:lineRule="auto"/>
              <w:ind w:right="61"/>
              <w:rPr>
                <w:rFonts w:ascii="Times New Roman" w:eastAsia="NSimSun" w:hAnsi="Times New Roman"/>
                <w:lang w:eastAsia="ru-RU"/>
              </w:rPr>
            </w:pPr>
            <w:r>
              <w:rPr>
                <w:rFonts w:ascii="Times New Roman" w:eastAsia="NSimSun" w:hAnsi="Times New Roman"/>
                <w:lang w:eastAsia="ru-RU"/>
              </w:rPr>
              <w:t>046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1EA6A" w14:textId="1F585AA3" w:rsidR="00520735" w:rsidRPr="006300AD" w:rsidRDefault="00520735" w:rsidP="00520735">
            <w:pPr>
              <w:autoSpaceDN w:val="0"/>
              <w:spacing w:line="254" w:lineRule="auto"/>
              <w:ind w:left="58"/>
              <w:rPr>
                <w:rFonts w:ascii="Times New Roman" w:eastAsia="NSimSun" w:hAnsi="Times New Roman"/>
                <w:lang w:val="en-US" w:eastAsia="ru-RU"/>
              </w:rPr>
            </w:pPr>
            <w:r w:rsidRPr="00414C51">
              <w:t>E041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AE741" w14:textId="30EAE444" w:rsidR="00520735" w:rsidRPr="006300AD" w:rsidRDefault="00520735" w:rsidP="00526A08">
            <w:pPr>
              <w:autoSpaceDN w:val="0"/>
              <w:spacing w:line="254" w:lineRule="auto"/>
              <w:ind w:left="29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047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6A777" w14:textId="3357AFE2" w:rsidR="00520735" w:rsidRPr="006300AD" w:rsidRDefault="00520735" w:rsidP="00526A08">
            <w:pPr>
              <w:autoSpaceDN w:val="0"/>
              <w:spacing w:line="254" w:lineRule="auto"/>
              <w:ind w:left="63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 w:rsidRPr="00414C51">
              <w:t>E041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36DED" w14:textId="7513C810" w:rsidR="00520735" w:rsidRPr="006300AD" w:rsidRDefault="00520735" w:rsidP="00526A08">
            <w:pPr>
              <w:autoSpaceDN w:val="0"/>
              <w:spacing w:line="254" w:lineRule="auto"/>
              <w:ind w:left="2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041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CF3F1" w14:textId="2E1C5464" w:rsidR="00520735" w:rsidRPr="006300AD" w:rsidRDefault="00B0529D" w:rsidP="00526A08">
            <w:pPr>
              <w:autoSpaceDN w:val="0"/>
              <w:spacing w:line="254" w:lineRule="auto"/>
              <w:ind w:left="43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4041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72C08" w14:textId="4C232298" w:rsidR="00520735" w:rsidRPr="006300AD" w:rsidRDefault="00520735" w:rsidP="00526A08">
            <w:pPr>
              <w:autoSpaceDN w:val="0"/>
              <w:spacing w:line="254" w:lineRule="auto"/>
              <w:ind w:left="2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kern w:val="0"/>
                <w:lang w:val="en-US" w:eastAsia="ru-RU" w:bidi="ar-SA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13B0" w14:textId="1C924D3F" w:rsidR="00520735" w:rsidRPr="006300AD" w:rsidRDefault="00B0529D" w:rsidP="00526A08">
            <w:pPr>
              <w:autoSpaceDN w:val="0"/>
              <w:spacing w:line="254" w:lineRule="auto"/>
              <w:ind w:left="2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0046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D0641" w14:textId="1D41A294" w:rsidR="00520735" w:rsidRPr="006300AD" w:rsidRDefault="00CD5F8D" w:rsidP="00CD5F8D">
            <w:pPr>
              <w:autoSpaceDN w:val="0"/>
              <w:spacing w:line="254" w:lineRule="auto"/>
              <w:ind w:right="62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 xml:space="preserve"> </w:t>
            </w:r>
            <w:r w:rsidR="00B0529D">
              <w:rPr>
                <w:rFonts w:ascii="Times New Roman" w:eastAsia="NSimSun" w:hAnsi="Times New Roman"/>
                <w:lang w:val="en-US" w:eastAsia="ru-RU"/>
              </w:rPr>
              <w:t>4041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5B1BF" w14:textId="571C17E1" w:rsidR="00520735" w:rsidRPr="006300AD" w:rsidRDefault="00455FBC" w:rsidP="00526A08">
            <w:pPr>
              <w:autoSpaceDN w:val="0"/>
              <w:spacing w:line="254" w:lineRule="auto"/>
              <w:ind w:right="63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0000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0C6D3" w14:textId="7C1A4BA7" w:rsidR="00520735" w:rsidRPr="006300AD" w:rsidRDefault="00520735" w:rsidP="00526A08">
            <w:pPr>
              <w:autoSpaceDN w:val="0"/>
              <w:spacing w:line="254" w:lineRule="auto"/>
              <w:ind w:left="2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041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86FB4" w14:textId="67720BF5" w:rsidR="00520735" w:rsidRPr="006300AD" w:rsidRDefault="00CD5F8D" w:rsidP="00520735">
            <w:pPr>
              <w:autoSpaceDN w:val="0"/>
              <w:spacing w:line="254" w:lineRule="auto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4041</w:t>
            </w:r>
          </w:p>
        </w:tc>
      </w:tr>
      <w:tr w:rsidR="00520735" w:rsidRPr="006300AD" w14:paraId="4E20F2DC" w14:textId="77777777" w:rsidTr="006300AD">
        <w:trPr>
          <w:trHeight w:val="296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EEC6E" w14:textId="56C9B28C" w:rsidR="00520735" w:rsidRPr="006300AD" w:rsidRDefault="00520735" w:rsidP="00520735">
            <w:pPr>
              <w:autoSpaceDN w:val="0"/>
              <w:spacing w:line="254" w:lineRule="auto"/>
              <w:ind w:right="64"/>
              <w:rPr>
                <w:rFonts w:ascii="Times New Roman" w:eastAsia="NSimSun" w:hAnsi="Times New Roman"/>
                <w:lang w:eastAsia="ru-RU"/>
              </w:rPr>
            </w:pPr>
            <w:r>
              <w:rPr>
                <w:rFonts w:ascii="Times New Roman" w:eastAsia="NSimSun" w:hAnsi="Times New Roman"/>
                <w:lang w:eastAsia="ru-RU"/>
              </w:rPr>
              <w:t>047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114E0" w14:textId="7754408C" w:rsidR="00520735" w:rsidRPr="006300AD" w:rsidRDefault="00520735" w:rsidP="00520735">
            <w:pPr>
              <w:autoSpaceDN w:val="0"/>
              <w:spacing w:line="254" w:lineRule="auto"/>
              <w:ind w:left="58"/>
              <w:rPr>
                <w:rFonts w:ascii="Times New Roman" w:eastAsia="NSimSun" w:hAnsi="Times New Roman"/>
                <w:lang w:val="en-US" w:eastAsia="ru-RU"/>
              </w:rPr>
            </w:pPr>
            <w:r w:rsidRPr="00414C51">
              <w:t>A04B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A91D7" w14:textId="17A25C9D" w:rsidR="00520735" w:rsidRPr="006300AD" w:rsidRDefault="00520735" w:rsidP="00526A08">
            <w:pPr>
              <w:autoSpaceDN w:val="0"/>
              <w:spacing w:line="254" w:lineRule="auto"/>
              <w:ind w:left="36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048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9D55A" w14:textId="46032CF8" w:rsidR="00520735" w:rsidRPr="006300AD" w:rsidRDefault="00520735" w:rsidP="00526A08">
            <w:pPr>
              <w:autoSpaceDN w:val="0"/>
              <w:spacing w:line="254" w:lineRule="auto"/>
              <w:ind w:left="63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 w:rsidRPr="00414C51">
              <w:t>A04B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A94EC" w14:textId="34842D25" w:rsidR="00520735" w:rsidRPr="006300AD" w:rsidRDefault="00520735" w:rsidP="00526A08">
            <w:pPr>
              <w:autoSpaceDN w:val="0"/>
              <w:spacing w:line="254" w:lineRule="auto"/>
              <w:ind w:left="29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04B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FD031" w14:textId="36AFCFC7" w:rsidR="00520735" w:rsidRPr="006300AD" w:rsidRDefault="00526A08" w:rsidP="00526A08">
            <w:pPr>
              <w:autoSpaceDN w:val="0"/>
              <w:spacing w:line="254" w:lineRule="auto"/>
              <w:ind w:left="43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2042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2B2F4" w14:textId="7AF2F031" w:rsidR="00520735" w:rsidRPr="006300AD" w:rsidRDefault="00520735" w:rsidP="00526A08">
            <w:pPr>
              <w:autoSpaceDN w:val="0"/>
              <w:spacing w:line="254" w:lineRule="auto"/>
              <w:ind w:left="2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kern w:val="0"/>
                <w:lang w:val="en-US" w:eastAsia="ru-RU" w:bidi="ar-SA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81B99" w14:textId="461E6BEE" w:rsidR="00520735" w:rsidRPr="006300AD" w:rsidRDefault="00526A08" w:rsidP="00526A08">
            <w:pPr>
              <w:autoSpaceDN w:val="0"/>
              <w:spacing w:line="254" w:lineRule="auto"/>
              <w:ind w:left="14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0047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79813" w14:textId="415CEF28" w:rsidR="00520735" w:rsidRPr="006300AD" w:rsidRDefault="00526A08" w:rsidP="00CD5F8D">
            <w:pPr>
              <w:autoSpaceDN w:val="0"/>
              <w:spacing w:line="254" w:lineRule="auto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2042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1BC0F" w14:textId="08F00AC1" w:rsidR="00520735" w:rsidRPr="006300AD" w:rsidRDefault="00455FBC" w:rsidP="00526A08">
            <w:pPr>
              <w:autoSpaceDN w:val="0"/>
              <w:spacing w:line="254" w:lineRule="auto"/>
              <w:ind w:right="63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0000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87D43" w14:textId="77777777" w:rsidR="00520735" w:rsidRPr="006300AD" w:rsidRDefault="00520735" w:rsidP="00526A08">
            <w:pPr>
              <w:autoSpaceDN w:val="0"/>
              <w:spacing w:line="254" w:lineRule="auto"/>
              <w:ind w:left="2"/>
              <w:jc w:val="center"/>
              <w:rPr>
                <w:rFonts w:ascii="Times New Roman" w:eastAsia="NSimSun" w:hAnsi="Times New Roman"/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A703F" w14:textId="77777777" w:rsidR="00520735" w:rsidRPr="006300AD" w:rsidRDefault="00520735" w:rsidP="00520735">
            <w:pPr>
              <w:autoSpaceDN w:val="0"/>
              <w:spacing w:line="254" w:lineRule="auto"/>
              <w:jc w:val="center"/>
              <w:rPr>
                <w:rFonts w:ascii="Times New Roman" w:eastAsia="NSimSun" w:hAnsi="Times New Roman"/>
                <w:lang w:eastAsia="ru-RU"/>
              </w:rPr>
            </w:pPr>
          </w:p>
        </w:tc>
      </w:tr>
      <w:tr w:rsidR="00520735" w:rsidRPr="006300AD" w14:paraId="7368560F" w14:textId="77777777" w:rsidTr="006300AD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1B0D2" w14:textId="193D08F3" w:rsidR="00520735" w:rsidRPr="006300AD" w:rsidRDefault="00520735" w:rsidP="00520735">
            <w:pPr>
              <w:autoSpaceDN w:val="0"/>
              <w:spacing w:line="254" w:lineRule="auto"/>
              <w:ind w:right="63"/>
              <w:rPr>
                <w:rFonts w:ascii="Times New Roman" w:eastAsia="NSimSun" w:hAnsi="Times New Roman"/>
                <w:lang w:eastAsia="ru-RU"/>
              </w:rPr>
            </w:pPr>
            <w:r>
              <w:rPr>
                <w:rFonts w:ascii="Times New Roman" w:eastAsia="NSimSun" w:hAnsi="Times New Roman"/>
                <w:lang w:eastAsia="ru-RU"/>
              </w:rPr>
              <w:t>048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B94C64" w14:textId="24F3134A" w:rsidR="00520735" w:rsidRPr="006300AD" w:rsidRDefault="00520735" w:rsidP="00520735">
            <w:pPr>
              <w:autoSpaceDN w:val="0"/>
              <w:spacing w:line="254" w:lineRule="auto"/>
              <w:ind w:left="58"/>
              <w:rPr>
                <w:rFonts w:ascii="Times New Roman" w:eastAsia="NSimSun" w:hAnsi="Times New Roman"/>
                <w:lang w:val="en-US" w:eastAsia="ru-RU"/>
              </w:rPr>
            </w:pPr>
            <w:r w:rsidRPr="00414C51">
              <w:t>4041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48BF2" w14:textId="2BA787BA" w:rsidR="00520735" w:rsidRPr="006300AD" w:rsidRDefault="00520735" w:rsidP="00526A08">
            <w:pPr>
              <w:autoSpaceDN w:val="0"/>
              <w:spacing w:line="254" w:lineRule="auto"/>
              <w:ind w:left="43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049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980E2" w14:textId="02E104F5" w:rsidR="00520735" w:rsidRPr="006300AD" w:rsidRDefault="00520735" w:rsidP="00526A08">
            <w:pPr>
              <w:autoSpaceDN w:val="0"/>
              <w:spacing w:line="254" w:lineRule="auto"/>
              <w:ind w:left="63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 w:rsidRPr="00414C51">
              <w:t>4041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219E5" w14:textId="293281D7" w:rsidR="00520735" w:rsidRPr="006300AD" w:rsidRDefault="00520735" w:rsidP="00526A08">
            <w:pPr>
              <w:autoSpaceDN w:val="0"/>
              <w:spacing w:line="254" w:lineRule="auto"/>
              <w:ind w:left="29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041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83E16" w14:textId="4BD2BA5C" w:rsidR="00520735" w:rsidRPr="006300AD" w:rsidRDefault="00526A08" w:rsidP="006F32AA">
            <w:pPr>
              <w:autoSpaceDN w:val="0"/>
              <w:spacing w:line="254" w:lineRule="auto"/>
              <w:ind w:left="43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4041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287F1" w14:textId="54F572DF" w:rsidR="00520735" w:rsidRPr="006300AD" w:rsidRDefault="00520735" w:rsidP="00526A08">
            <w:pPr>
              <w:autoSpaceDN w:val="0"/>
              <w:spacing w:line="254" w:lineRule="auto"/>
              <w:ind w:left="2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kern w:val="0"/>
                <w:lang w:val="en-US" w:eastAsia="ru-RU" w:bidi="ar-SA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5FA00" w14:textId="1D77337D" w:rsidR="00520735" w:rsidRPr="006300AD" w:rsidRDefault="00526A08" w:rsidP="00526A08">
            <w:pPr>
              <w:autoSpaceDN w:val="0"/>
              <w:spacing w:line="254" w:lineRule="auto"/>
              <w:ind w:left="22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0048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4967C" w14:textId="76E25FD3" w:rsidR="00520735" w:rsidRPr="006300AD" w:rsidRDefault="00526A08" w:rsidP="00CD5F8D">
            <w:pPr>
              <w:autoSpaceDN w:val="0"/>
              <w:spacing w:line="254" w:lineRule="auto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6083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DEDA2" w14:textId="3554053F" w:rsidR="00520735" w:rsidRPr="006300AD" w:rsidRDefault="00455FBC" w:rsidP="00526A08">
            <w:pPr>
              <w:autoSpaceDN w:val="0"/>
              <w:spacing w:line="254" w:lineRule="auto"/>
              <w:ind w:right="63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0000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250D8" w14:textId="77777777" w:rsidR="00520735" w:rsidRPr="006300AD" w:rsidRDefault="00520735" w:rsidP="00526A08">
            <w:pPr>
              <w:autoSpaceDN w:val="0"/>
              <w:spacing w:line="254" w:lineRule="auto"/>
              <w:ind w:left="2"/>
              <w:jc w:val="center"/>
              <w:rPr>
                <w:rFonts w:ascii="Times New Roman" w:eastAsia="NSimSun" w:hAnsi="Times New Roman"/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44503" w14:textId="77777777" w:rsidR="00520735" w:rsidRPr="006300AD" w:rsidRDefault="00520735" w:rsidP="00520735">
            <w:pPr>
              <w:autoSpaceDN w:val="0"/>
              <w:spacing w:line="254" w:lineRule="auto"/>
              <w:jc w:val="center"/>
              <w:rPr>
                <w:rFonts w:ascii="Times New Roman" w:eastAsia="NSimSun" w:hAnsi="Times New Roman"/>
                <w:lang w:eastAsia="ru-RU"/>
              </w:rPr>
            </w:pPr>
          </w:p>
        </w:tc>
      </w:tr>
      <w:tr w:rsidR="00520735" w:rsidRPr="006300AD" w14:paraId="58838C7A" w14:textId="77777777" w:rsidTr="006300AD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BA72B7" w14:textId="1D222F68" w:rsidR="00520735" w:rsidRPr="006300AD" w:rsidRDefault="00520735" w:rsidP="00520735">
            <w:pPr>
              <w:autoSpaceDN w:val="0"/>
              <w:spacing w:line="254" w:lineRule="auto"/>
              <w:ind w:right="62"/>
              <w:rPr>
                <w:rFonts w:ascii="Times New Roman" w:eastAsia="NSimSun" w:hAnsi="Times New Roman"/>
                <w:lang w:eastAsia="ru-RU"/>
              </w:rPr>
            </w:pPr>
            <w:r>
              <w:rPr>
                <w:rFonts w:ascii="Times New Roman" w:eastAsia="NSimSun" w:hAnsi="Times New Roman"/>
                <w:lang w:eastAsia="ru-RU"/>
              </w:rPr>
              <w:t>049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F944B" w14:textId="2333BEB6" w:rsidR="00520735" w:rsidRPr="006300AD" w:rsidRDefault="00520735" w:rsidP="00520735">
            <w:pPr>
              <w:autoSpaceDN w:val="0"/>
              <w:spacing w:line="254" w:lineRule="auto"/>
              <w:ind w:left="43"/>
              <w:rPr>
                <w:rFonts w:ascii="Times New Roman" w:eastAsia="NSimSun" w:hAnsi="Times New Roman"/>
                <w:lang w:val="en-US" w:eastAsia="ru-RU"/>
              </w:rPr>
            </w:pPr>
            <w:r w:rsidRPr="00414C51">
              <w:t>E04C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8FBD4" w14:textId="11480814" w:rsidR="00520735" w:rsidRPr="006300AD" w:rsidRDefault="00520735" w:rsidP="00526A08">
            <w:pPr>
              <w:autoSpaceDN w:val="0"/>
              <w:spacing w:line="254" w:lineRule="auto"/>
              <w:ind w:left="43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04A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1D427" w14:textId="0D87DCD6" w:rsidR="00520735" w:rsidRPr="006300AD" w:rsidRDefault="00520735" w:rsidP="00526A08">
            <w:pPr>
              <w:autoSpaceDN w:val="0"/>
              <w:spacing w:line="254" w:lineRule="auto"/>
              <w:ind w:left="48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 w:rsidRPr="00414C51">
              <w:t>E04C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4915D" w14:textId="20727E03" w:rsidR="00520735" w:rsidRPr="006300AD" w:rsidRDefault="00520735" w:rsidP="00526A08">
            <w:pPr>
              <w:autoSpaceDN w:val="0"/>
              <w:spacing w:line="254" w:lineRule="auto"/>
              <w:ind w:left="29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04C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99BA4" w14:textId="0B90E3D8" w:rsidR="00520735" w:rsidRPr="006300AD" w:rsidRDefault="006F32AA" w:rsidP="006F32AA">
            <w:pPr>
              <w:autoSpaceDN w:val="0"/>
              <w:spacing w:line="254" w:lineRule="auto"/>
              <w:ind w:left="2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6083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4A9FD" w14:textId="6744C494" w:rsidR="00520735" w:rsidRPr="006300AD" w:rsidRDefault="00520735" w:rsidP="00526A08">
            <w:pPr>
              <w:autoSpaceDN w:val="0"/>
              <w:spacing w:line="254" w:lineRule="auto"/>
              <w:ind w:left="2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kern w:val="0"/>
                <w:lang w:val="en-US" w:eastAsia="ru-RU" w:bidi="ar-SA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A065C" w14:textId="1D9803DC" w:rsidR="00520735" w:rsidRPr="006300AD" w:rsidRDefault="00526A08" w:rsidP="00526A08">
            <w:pPr>
              <w:autoSpaceDN w:val="0"/>
              <w:spacing w:line="254" w:lineRule="auto"/>
              <w:ind w:left="29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0049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2BAC7" w14:textId="28192462" w:rsidR="00520735" w:rsidRPr="006300AD" w:rsidRDefault="006F32AA" w:rsidP="00CD5F8D">
            <w:pPr>
              <w:autoSpaceDN w:val="0"/>
              <w:spacing w:line="254" w:lineRule="auto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6083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46FD0" w14:textId="76D54D54" w:rsidR="00520735" w:rsidRPr="006300AD" w:rsidRDefault="00455FBC" w:rsidP="00526A08">
            <w:pPr>
              <w:autoSpaceDN w:val="0"/>
              <w:spacing w:line="254" w:lineRule="auto"/>
              <w:ind w:right="63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0000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23A6F" w14:textId="6094D43C" w:rsidR="00520735" w:rsidRPr="006300AD" w:rsidRDefault="00520735" w:rsidP="00526A08">
            <w:pPr>
              <w:autoSpaceDN w:val="0"/>
              <w:spacing w:line="254" w:lineRule="auto"/>
              <w:ind w:right="58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04C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86CD2" w14:textId="03CFD83D" w:rsidR="00520735" w:rsidRPr="006300AD" w:rsidRDefault="00CD5F8D" w:rsidP="00520735">
            <w:pPr>
              <w:autoSpaceDN w:val="0"/>
              <w:spacing w:line="254" w:lineRule="auto"/>
              <w:ind w:right="65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6083</w:t>
            </w:r>
          </w:p>
        </w:tc>
      </w:tr>
      <w:tr w:rsidR="00520735" w:rsidRPr="006300AD" w14:paraId="09CBA25E" w14:textId="77777777" w:rsidTr="006300AD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11C81" w14:textId="6B3C8EDE" w:rsidR="00520735" w:rsidRPr="006300AD" w:rsidRDefault="00520735" w:rsidP="00520735">
            <w:pPr>
              <w:autoSpaceDN w:val="0"/>
              <w:spacing w:line="254" w:lineRule="auto"/>
              <w:ind w:right="62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eastAsia="ru-RU"/>
              </w:rPr>
              <w:t>04</w:t>
            </w:r>
            <w:r>
              <w:rPr>
                <w:rFonts w:ascii="Times New Roman" w:eastAsia="NSimSun" w:hAnsi="Times New Roman"/>
                <w:lang w:val="en-US" w:eastAsia="ru-RU"/>
              </w:rPr>
              <w:t>A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F6831" w14:textId="040BD349" w:rsidR="00520735" w:rsidRPr="006300AD" w:rsidRDefault="00520735" w:rsidP="00520735">
            <w:pPr>
              <w:autoSpaceDN w:val="0"/>
              <w:spacing w:line="254" w:lineRule="auto"/>
              <w:ind w:left="58"/>
              <w:rPr>
                <w:rFonts w:ascii="Times New Roman" w:eastAsia="NSimSun" w:hAnsi="Times New Roman"/>
                <w:lang w:val="en-US" w:eastAsia="ru-RU"/>
              </w:rPr>
            </w:pPr>
            <w:r w:rsidRPr="00414C51">
              <w:t>0100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CE5C9" w14:textId="4186AF2D" w:rsidR="00520735" w:rsidRPr="006300AD" w:rsidRDefault="00520735" w:rsidP="00526A08">
            <w:pPr>
              <w:autoSpaceDN w:val="0"/>
              <w:spacing w:line="254" w:lineRule="auto"/>
              <w:ind w:left="43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04B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81C86" w14:textId="302FA934" w:rsidR="00520735" w:rsidRPr="006300AD" w:rsidRDefault="00520735" w:rsidP="00526A08">
            <w:pPr>
              <w:autoSpaceDN w:val="0"/>
              <w:spacing w:line="254" w:lineRule="auto"/>
              <w:ind w:left="63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 w:rsidRPr="00414C51">
              <w:t>0100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B059D" w14:textId="2674B265" w:rsidR="00520735" w:rsidRPr="006300AD" w:rsidRDefault="00520735" w:rsidP="00526A08">
            <w:pPr>
              <w:autoSpaceDN w:val="0"/>
              <w:spacing w:line="254" w:lineRule="auto"/>
              <w:ind w:left="29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04A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33612" w14:textId="56490FDD" w:rsidR="00520735" w:rsidRPr="006300AD" w:rsidRDefault="006F32AA" w:rsidP="006F32AA">
            <w:pPr>
              <w:autoSpaceDN w:val="0"/>
              <w:spacing w:line="254" w:lineRule="auto"/>
              <w:ind w:left="43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0100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E28CF" w14:textId="54364D5D" w:rsidR="00520735" w:rsidRPr="006300AD" w:rsidRDefault="00520735" w:rsidP="00526A08">
            <w:pPr>
              <w:autoSpaceDN w:val="0"/>
              <w:spacing w:line="254" w:lineRule="auto"/>
              <w:ind w:left="2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kern w:val="0"/>
                <w:lang w:val="en-US" w:eastAsia="ru-RU" w:bidi="ar-SA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03FA0" w14:textId="53F31F32" w:rsidR="00520735" w:rsidRPr="006300AD" w:rsidRDefault="006F32AA" w:rsidP="00526A08">
            <w:pPr>
              <w:autoSpaceDN w:val="0"/>
              <w:spacing w:line="254" w:lineRule="auto"/>
              <w:ind w:left="29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04A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5C054" w14:textId="0A17C1BD" w:rsidR="00520735" w:rsidRPr="006300AD" w:rsidRDefault="006F32AA" w:rsidP="00CD5F8D">
            <w:pPr>
              <w:autoSpaceDN w:val="0"/>
              <w:spacing w:line="254" w:lineRule="auto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6083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0433D" w14:textId="5FB65185" w:rsidR="00520735" w:rsidRPr="006300AD" w:rsidRDefault="00455FBC" w:rsidP="00526A08">
            <w:pPr>
              <w:autoSpaceDN w:val="0"/>
              <w:spacing w:line="254" w:lineRule="auto"/>
              <w:ind w:right="63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0000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04437" w14:textId="77777777" w:rsidR="00520735" w:rsidRPr="006300AD" w:rsidRDefault="00520735" w:rsidP="00526A08">
            <w:pPr>
              <w:autoSpaceDN w:val="0"/>
              <w:spacing w:line="254" w:lineRule="auto"/>
              <w:ind w:left="2"/>
              <w:jc w:val="center"/>
              <w:rPr>
                <w:rFonts w:ascii="Times New Roman" w:eastAsia="NSimSun" w:hAnsi="Times New Roman"/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5CFA4" w14:textId="77777777" w:rsidR="00520735" w:rsidRPr="006300AD" w:rsidRDefault="00520735" w:rsidP="00520735">
            <w:pPr>
              <w:autoSpaceDN w:val="0"/>
              <w:spacing w:line="254" w:lineRule="auto"/>
              <w:rPr>
                <w:rFonts w:ascii="Times New Roman" w:eastAsia="NSimSun" w:hAnsi="Times New Roman"/>
                <w:lang w:eastAsia="ru-RU"/>
              </w:rPr>
            </w:pPr>
          </w:p>
        </w:tc>
      </w:tr>
    </w:tbl>
    <w:p w14:paraId="78BAE1F4" w14:textId="77777777" w:rsidR="00044683" w:rsidRPr="006300AD" w:rsidRDefault="00044683" w:rsidP="00044683">
      <w:pPr>
        <w:rPr>
          <w:sz w:val="22"/>
          <w:szCs w:val="22"/>
        </w:rPr>
      </w:pPr>
    </w:p>
    <w:p w14:paraId="30FE8A39" w14:textId="77777777" w:rsidR="00134CAF" w:rsidRDefault="00134CAF" w:rsidP="00EF697B">
      <w:pPr>
        <w:pStyle w:val="a3"/>
      </w:pPr>
    </w:p>
    <w:p w14:paraId="78D1B6A6" w14:textId="77777777" w:rsidR="00134CAF" w:rsidRDefault="00134CAF" w:rsidP="00EF697B">
      <w:pPr>
        <w:pStyle w:val="a3"/>
      </w:pPr>
    </w:p>
    <w:p w14:paraId="3ABAE9FF" w14:textId="300988CC" w:rsidR="00044683" w:rsidRDefault="00EF697B" w:rsidP="00EF697B">
      <w:pPr>
        <w:pStyle w:val="a3"/>
      </w:pPr>
      <w:r>
        <w:lastRenderedPageBreak/>
        <w:t>Вариант программы с меньшим числом команд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559"/>
        <w:gridCol w:w="5097"/>
      </w:tblGrid>
      <w:tr w:rsidR="00EF697B" w14:paraId="2754899E" w14:textId="77777777" w:rsidTr="00F8510A">
        <w:tc>
          <w:tcPr>
            <w:tcW w:w="988" w:type="dxa"/>
          </w:tcPr>
          <w:p w14:paraId="388EE1E0" w14:textId="77777777" w:rsidR="00EF697B" w:rsidRDefault="00EF697B" w:rsidP="00F8510A">
            <w:pPr>
              <w:jc w:val="center"/>
            </w:pPr>
            <w:r>
              <w:t>Адрес</w:t>
            </w:r>
          </w:p>
        </w:tc>
        <w:tc>
          <w:tcPr>
            <w:tcW w:w="1701" w:type="dxa"/>
          </w:tcPr>
          <w:p w14:paraId="5C7C212B" w14:textId="77777777" w:rsidR="00EF697B" w:rsidRDefault="00EF697B" w:rsidP="00F8510A">
            <w:pPr>
              <w:jc w:val="center"/>
            </w:pPr>
            <w:r>
              <w:t>Код команды</w:t>
            </w:r>
          </w:p>
        </w:tc>
        <w:tc>
          <w:tcPr>
            <w:tcW w:w="1559" w:type="dxa"/>
          </w:tcPr>
          <w:p w14:paraId="211163D0" w14:textId="77777777" w:rsidR="00EF697B" w:rsidRDefault="00EF697B" w:rsidP="00F8510A">
            <w:pPr>
              <w:jc w:val="center"/>
            </w:pPr>
            <w:r>
              <w:t>Мнемоника</w:t>
            </w:r>
          </w:p>
        </w:tc>
        <w:tc>
          <w:tcPr>
            <w:tcW w:w="5097" w:type="dxa"/>
          </w:tcPr>
          <w:p w14:paraId="332ED956" w14:textId="77777777" w:rsidR="00EF697B" w:rsidRDefault="00EF697B" w:rsidP="00F8510A">
            <w:pPr>
              <w:jc w:val="center"/>
            </w:pPr>
            <w:r>
              <w:t>Комментарии</w:t>
            </w:r>
          </w:p>
        </w:tc>
      </w:tr>
      <w:tr w:rsidR="00EF697B" w:rsidRPr="00061215" w14:paraId="0C111606" w14:textId="77777777" w:rsidTr="00F8510A">
        <w:tc>
          <w:tcPr>
            <w:tcW w:w="988" w:type="dxa"/>
          </w:tcPr>
          <w:p w14:paraId="71302FE9" w14:textId="77777777" w:rsidR="00EF697B" w:rsidRDefault="00EF697B" w:rsidP="00F8510A">
            <w:pPr>
              <w:jc w:val="center"/>
            </w:pPr>
            <w:r>
              <w:rPr>
                <w:lang w:val="en-US"/>
              </w:rPr>
              <w:t>041</w:t>
            </w:r>
          </w:p>
        </w:tc>
        <w:tc>
          <w:tcPr>
            <w:tcW w:w="1701" w:type="dxa"/>
          </w:tcPr>
          <w:p w14:paraId="60AB02B7" w14:textId="3B81F0F6" w:rsidR="00EF697B" w:rsidRDefault="00EF697B" w:rsidP="00F8510A">
            <w:pPr>
              <w:jc w:val="center"/>
            </w:pPr>
            <w:r>
              <w:rPr>
                <w:lang w:val="en-US"/>
              </w:rPr>
              <w:t>4041</w:t>
            </w:r>
          </w:p>
        </w:tc>
        <w:tc>
          <w:tcPr>
            <w:tcW w:w="1559" w:type="dxa"/>
          </w:tcPr>
          <w:p w14:paraId="1B94171A" w14:textId="77777777" w:rsidR="00EF697B" w:rsidRPr="00E75BA4" w:rsidRDefault="00EF697B" w:rsidP="00F8510A">
            <w:pPr>
              <w:jc w:val="center"/>
              <w:rPr>
                <w:lang w:val="en-US"/>
              </w:rPr>
            </w:pPr>
          </w:p>
        </w:tc>
        <w:tc>
          <w:tcPr>
            <w:tcW w:w="5097" w:type="dxa"/>
          </w:tcPr>
          <w:p w14:paraId="1B46F426" w14:textId="3F038C1A" w:rsidR="00EF697B" w:rsidRPr="00061215" w:rsidRDefault="00EF697B" w:rsidP="00EF697B">
            <w:pPr>
              <w:jc w:val="center"/>
            </w:pPr>
            <w:r w:rsidRPr="00EF697B">
              <w:t>Значение Y</w:t>
            </w:r>
          </w:p>
        </w:tc>
      </w:tr>
      <w:tr w:rsidR="00EF697B" w14:paraId="74720CB8" w14:textId="77777777" w:rsidTr="00F8510A">
        <w:tc>
          <w:tcPr>
            <w:tcW w:w="988" w:type="dxa"/>
            <w:shd w:val="clear" w:color="auto" w:fill="C5E0B3" w:themeFill="accent6" w:themeFillTint="66"/>
          </w:tcPr>
          <w:p w14:paraId="7BC3DE50" w14:textId="1007C0AE" w:rsidR="00EF697B" w:rsidRPr="00EF697B" w:rsidRDefault="00EF697B" w:rsidP="00F8510A">
            <w:pPr>
              <w:jc w:val="center"/>
              <w:rPr>
                <w:lang w:val="en-US"/>
              </w:rPr>
            </w:pPr>
            <w:r>
              <w:t>04</w:t>
            </w:r>
            <w:r>
              <w:rPr>
                <w:lang w:val="en-US"/>
              </w:rPr>
              <w:t>2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14:paraId="24349DA6" w14:textId="77777777" w:rsidR="00EF697B" w:rsidRDefault="00EF697B" w:rsidP="00F8510A">
            <w:pPr>
              <w:jc w:val="center"/>
            </w:pPr>
            <w:r>
              <w:rPr>
                <w:lang w:val="en-US"/>
              </w:rPr>
              <w:t>0200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1190A314" w14:textId="77777777" w:rsidR="00EF697B" w:rsidRDefault="00EF697B" w:rsidP="00F8510A">
            <w:pPr>
              <w:jc w:val="center"/>
            </w:pPr>
            <w:r>
              <w:rPr>
                <w:lang w:val="en-US"/>
              </w:rPr>
              <w:t>CLA</w:t>
            </w:r>
          </w:p>
        </w:tc>
        <w:tc>
          <w:tcPr>
            <w:tcW w:w="5097" w:type="dxa"/>
            <w:shd w:val="clear" w:color="auto" w:fill="C5E0B3" w:themeFill="accent6" w:themeFillTint="66"/>
          </w:tcPr>
          <w:p w14:paraId="74CCEB76" w14:textId="77777777" w:rsidR="00EF697B" w:rsidRDefault="00EF697B" w:rsidP="00F8510A">
            <w:pPr>
              <w:jc w:val="center"/>
            </w:pPr>
            <w:r>
              <w:t>Запись кода нуля в аккумулятор (очистка аккумулятора)</w:t>
            </w:r>
          </w:p>
        </w:tc>
      </w:tr>
      <w:tr w:rsidR="00EF697B" w:rsidRPr="00C93887" w14:paraId="0240A6EE" w14:textId="77777777" w:rsidTr="00F8510A">
        <w:tc>
          <w:tcPr>
            <w:tcW w:w="988" w:type="dxa"/>
          </w:tcPr>
          <w:p w14:paraId="565EDC9D" w14:textId="47856A79" w:rsidR="00EF697B" w:rsidRPr="00EF697B" w:rsidRDefault="00EF697B" w:rsidP="00F8510A">
            <w:pPr>
              <w:jc w:val="center"/>
              <w:rPr>
                <w:lang w:val="en-US"/>
              </w:rPr>
            </w:pPr>
            <w:r>
              <w:t>04</w:t>
            </w:r>
            <w:r>
              <w:rPr>
                <w:lang w:val="en-US"/>
              </w:rPr>
              <w:t>3</w:t>
            </w:r>
          </w:p>
        </w:tc>
        <w:tc>
          <w:tcPr>
            <w:tcW w:w="1701" w:type="dxa"/>
          </w:tcPr>
          <w:p w14:paraId="104250EC" w14:textId="0B6D1A3A" w:rsidR="00EF697B" w:rsidRDefault="00EF697B" w:rsidP="00F8510A">
            <w:pPr>
              <w:jc w:val="center"/>
            </w:pPr>
            <w:r>
              <w:rPr>
                <w:lang w:val="en-US"/>
              </w:rPr>
              <w:t>304</w:t>
            </w:r>
            <w:r w:rsidR="00C93887">
              <w:rPr>
                <w:lang w:val="en-US"/>
              </w:rPr>
              <w:t>A</w:t>
            </w:r>
          </w:p>
        </w:tc>
        <w:tc>
          <w:tcPr>
            <w:tcW w:w="1559" w:type="dxa"/>
          </w:tcPr>
          <w:p w14:paraId="5B273810" w14:textId="04A1C119" w:rsidR="00EF697B" w:rsidRDefault="00EF697B" w:rsidP="00F8510A">
            <w:pPr>
              <w:jc w:val="center"/>
            </w:pPr>
            <w:r>
              <w:rPr>
                <w:lang w:val="en-US"/>
              </w:rPr>
              <w:t>OR 04</w:t>
            </w:r>
            <w:r w:rsidR="00C93887">
              <w:rPr>
                <w:lang w:val="en-US"/>
              </w:rPr>
              <w:t>A</w:t>
            </w:r>
          </w:p>
        </w:tc>
        <w:tc>
          <w:tcPr>
            <w:tcW w:w="5097" w:type="dxa"/>
          </w:tcPr>
          <w:p w14:paraId="0A9E9ED9" w14:textId="09C0C34C" w:rsidR="00EF697B" w:rsidRPr="00C93887" w:rsidRDefault="00EF697B" w:rsidP="00F8510A">
            <w:pPr>
              <w:jc w:val="center"/>
            </w:pPr>
            <w:r>
              <w:t xml:space="preserve">Логическое или между ячекой памяти </w:t>
            </w:r>
            <w:r w:rsidRPr="005B7144">
              <w:t>0</w:t>
            </w:r>
            <w:r w:rsidRPr="00552962">
              <w:t>4</w:t>
            </w:r>
            <w:r w:rsidR="00C93887">
              <w:t>A</w:t>
            </w:r>
            <w:r w:rsidRPr="00552962">
              <w:t xml:space="preserve"> </w:t>
            </w:r>
            <w:r>
              <w:t xml:space="preserve">и </w:t>
            </w:r>
            <w:r>
              <w:rPr>
                <w:lang w:val="en-US"/>
              </w:rPr>
              <w:t>AC</w:t>
            </w:r>
            <w:r w:rsidRPr="00061215">
              <w:t xml:space="preserve">. </w:t>
            </w:r>
            <w:r>
              <w:rPr>
                <w:lang w:val="en-US"/>
              </w:rPr>
              <w:t>AC</w:t>
            </w:r>
            <w:r w:rsidRPr="00C93887">
              <w:t xml:space="preserve"> = </w:t>
            </w:r>
            <w:r>
              <w:rPr>
                <w:lang w:val="en-US"/>
              </w:rPr>
              <w:t>X</w:t>
            </w:r>
          </w:p>
        </w:tc>
      </w:tr>
      <w:tr w:rsidR="00EF697B" w:rsidRPr="00C93887" w14:paraId="46BAD115" w14:textId="77777777" w:rsidTr="00F8510A">
        <w:tc>
          <w:tcPr>
            <w:tcW w:w="988" w:type="dxa"/>
          </w:tcPr>
          <w:p w14:paraId="05509F81" w14:textId="4BC20C01" w:rsidR="00EF697B" w:rsidRPr="00EF697B" w:rsidRDefault="00EF697B" w:rsidP="00F8510A">
            <w:pPr>
              <w:jc w:val="center"/>
              <w:rPr>
                <w:lang w:val="en-US"/>
              </w:rPr>
            </w:pPr>
            <w:r>
              <w:t>04</w:t>
            </w:r>
            <w:r>
              <w:rPr>
                <w:lang w:val="en-US"/>
              </w:rPr>
              <w:t>4</w:t>
            </w:r>
          </w:p>
        </w:tc>
        <w:tc>
          <w:tcPr>
            <w:tcW w:w="1701" w:type="dxa"/>
          </w:tcPr>
          <w:p w14:paraId="0103BD55" w14:textId="0C2FACCA" w:rsidR="00EF697B" w:rsidRDefault="00EF697B" w:rsidP="00F8510A">
            <w:pPr>
              <w:jc w:val="center"/>
            </w:pPr>
            <w:r>
              <w:rPr>
                <w:lang w:val="en-US"/>
              </w:rPr>
              <w:t>204</w:t>
            </w:r>
            <w:r w:rsidR="00C93887"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07832975" w14:textId="6FCFC3BF" w:rsidR="00EF697B" w:rsidRDefault="00EF697B" w:rsidP="00F8510A">
            <w:pPr>
              <w:jc w:val="center"/>
            </w:pPr>
            <w:r>
              <w:rPr>
                <w:lang w:val="en-US"/>
              </w:rPr>
              <w:t>AND 04</w:t>
            </w:r>
            <w:r w:rsidR="00C93887">
              <w:rPr>
                <w:lang w:val="en-US"/>
              </w:rPr>
              <w:t>1</w:t>
            </w:r>
          </w:p>
        </w:tc>
        <w:tc>
          <w:tcPr>
            <w:tcW w:w="5097" w:type="dxa"/>
          </w:tcPr>
          <w:p w14:paraId="4DDA31F1" w14:textId="7BD8302B" w:rsidR="00EF697B" w:rsidRPr="00C93887" w:rsidRDefault="00EF697B" w:rsidP="00F8510A">
            <w:pPr>
              <w:jc w:val="center"/>
            </w:pPr>
            <w:r>
              <w:t xml:space="preserve">Логическое умножение </w:t>
            </w:r>
            <w:r w:rsidRPr="00552962">
              <w:t xml:space="preserve">между ячекой памяти </w:t>
            </w:r>
            <w:r w:rsidRPr="005B7144">
              <w:t>0</w:t>
            </w:r>
            <w:r>
              <w:t>4</w:t>
            </w:r>
            <w:r w:rsidR="00C93887" w:rsidRPr="00C93887">
              <w:t>1</w:t>
            </w:r>
            <w:r w:rsidRPr="00552962">
              <w:t xml:space="preserve"> и AC</w:t>
            </w:r>
            <w:r w:rsidRPr="00061215">
              <w:t xml:space="preserve">. </w:t>
            </w:r>
            <w:r>
              <w:rPr>
                <w:lang w:val="en-US"/>
              </w:rPr>
              <w:t>AC</w:t>
            </w:r>
            <w:r w:rsidRPr="00C93887">
              <w:t xml:space="preserve"> = </w:t>
            </w:r>
            <w:r>
              <w:rPr>
                <w:lang w:val="en-US"/>
              </w:rPr>
              <w:t>X</w:t>
            </w:r>
            <w:r w:rsidRPr="00C93887">
              <w:t xml:space="preserve"> &amp; </w:t>
            </w:r>
            <w:r>
              <w:rPr>
                <w:lang w:val="en-US"/>
              </w:rPr>
              <w:t>Y</w:t>
            </w:r>
          </w:p>
        </w:tc>
      </w:tr>
      <w:tr w:rsidR="00EF697B" w:rsidRPr="00EF697B" w14:paraId="07F1D4C9" w14:textId="77777777" w:rsidTr="00F8510A">
        <w:tc>
          <w:tcPr>
            <w:tcW w:w="988" w:type="dxa"/>
          </w:tcPr>
          <w:p w14:paraId="07F3E01C" w14:textId="10FEF1CE" w:rsidR="00EF697B" w:rsidRPr="00EF697B" w:rsidRDefault="00EF697B" w:rsidP="00F8510A">
            <w:pPr>
              <w:jc w:val="center"/>
              <w:rPr>
                <w:lang w:val="en-US"/>
              </w:rPr>
            </w:pPr>
            <w:r>
              <w:t>04</w:t>
            </w:r>
            <w:r>
              <w:rPr>
                <w:lang w:val="en-US"/>
              </w:rPr>
              <w:t>5</w:t>
            </w:r>
          </w:p>
        </w:tc>
        <w:tc>
          <w:tcPr>
            <w:tcW w:w="1701" w:type="dxa"/>
          </w:tcPr>
          <w:p w14:paraId="31E93E9B" w14:textId="73A1DAF8" w:rsidR="00EF697B" w:rsidRPr="00EF697B" w:rsidRDefault="00EF697B" w:rsidP="00F8510A">
            <w:pPr>
              <w:jc w:val="center"/>
              <w:rPr>
                <w:lang w:val="en-US"/>
              </w:rPr>
            </w:pPr>
            <w:r>
              <w:t>404</w:t>
            </w:r>
            <w:r w:rsidR="00C93887">
              <w:t>8</w:t>
            </w:r>
          </w:p>
        </w:tc>
        <w:tc>
          <w:tcPr>
            <w:tcW w:w="1559" w:type="dxa"/>
          </w:tcPr>
          <w:p w14:paraId="5C138F22" w14:textId="4ED9C8B6" w:rsidR="00EF697B" w:rsidRPr="00EF697B" w:rsidRDefault="00EF697B" w:rsidP="00F851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04</w:t>
            </w:r>
            <w:r w:rsidR="00C93887">
              <w:rPr>
                <w:lang w:val="en-US"/>
              </w:rPr>
              <w:t>8</w:t>
            </w:r>
          </w:p>
        </w:tc>
        <w:tc>
          <w:tcPr>
            <w:tcW w:w="5097" w:type="dxa"/>
          </w:tcPr>
          <w:p w14:paraId="7566E87C" w14:textId="7CB18780" w:rsidR="00EF697B" w:rsidRPr="00C93887" w:rsidRDefault="00EF697B" w:rsidP="00EF697B">
            <w:pPr>
              <w:jc w:val="center"/>
            </w:pPr>
            <w:r w:rsidRPr="00EF697B">
              <w:t>Суммирование значения ячейки памяти 04</w:t>
            </w:r>
            <w:r w:rsidR="00C93887">
              <w:t>8</w:t>
            </w:r>
            <w:r w:rsidRPr="00EF697B">
              <w:t xml:space="preserve"> и AC. AC = </w:t>
            </w:r>
            <w:r>
              <w:rPr>
                <w:lang w:val="en-US"/>
              </w:rPr>
              <w:t>AC</w:t>
            </w:r>
            <w:r w:rsidRPr="00EF697B">
              <w:t xml:space="preserve"> + </w:t>
            </w:r>
            <w:r>
              <w:rPr>
                <w:lang w:val="en-US"/>
              </w:rPr>
              <w:t>Z</w:t>
            </w:r>
          </w:p>
        </w:tc>
      </w:tr>
      <w:tr w:rsidR="00EF697B" w:rsidRPr="00C93887" w14:paraId="105EEF91" w14:textId="77777777" w:rsidTr="00F8510A">
        <w:tc>
          <w:tcPr>
            <w:tcW w:w="988" w:type="dxa"/>
          </w:tcPr>
          <w:p w14:paraId="637CE0AF" w14:textId="512F8C0B" w:rsidR="00EF697B" w:rsidRPr="00EF697B" w:rsidRDefault="00EF697B" w:rsidP="00F8510A">
            <w:pPr>
              <w:jc w:val="center"/>
              <w:rPr>
                <w:lang w:val="en-US"/>
              </w:rPr>
            </w:pPr>
            <w:r>
              <w:t>04</w:t>
            </w:r>
            <w:r>
              <w:rPr>
                <w:lang w:val="en-US"/>
              </w:rPr>
              <w:t>6</w:t>
            </w:r>
          </w:p>
        </w:tc>
        <w:tc>
          <w:tcPr>
            <w:tcW w:w="1701" w:type="dxa"/>
          </w:tcPr>
          <w:p w14:paraId="48C48638" w14:textId="59D0812B" w:rsidR="00EF697B" w:rsidRDefault="00EF697B" w:rsidP="00F8510A">
            <w:pPr>
              <w:jc w:val="center"/>
              <w:rPr>
                <w:lang w:val="en-US"/>
              </w:rPr>
            </w:pPr>
            <w:r w:rsidRPr="00EF697B">
              <w:rPr>
                <w:lang w:val="en-US"/>
              </w:rPr>
              <w:t>E04</w:t>
            </w:r>
            <w:r w:rsidR="00C93887">
              <w:rPr>
                <w:lang w:val="en-US"/>
              </w:rPr>
              <w:t>9</w:t>
            </w:r>
          </w:p>
        </w:tc>
        <w:tc>
          <w:tcPr>
            <w:tcW w:w="1559" w:type="dxa"/>
          </w:tcPr>
          <w:p w14:paraId="365DFAB8" w14:textId="5774EEA2" w:rsidR="00EF697B" w:rsidRDefault="00EF697B" w:rsidP="00F851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 04</w:t>
            </w:r>
            <w:r w:rsidR="00C93887">
              <w:rPr>
                <w:lang w:val="en-US"/>
              </w:rPr>
              <w:t>9</w:t>
            </w:r>
          </w:p>
        </w:tc>
        <w:tc>
          <w:tcPr>
            <w:tcW w:w="5097" w:type="dxa"/>
          </w:tcPr>
          <w:p w14:paraId="4E683FA8" w14:textId="2E902C4F" w:rsidR="00EF697B" w:rsidRPr="00C93887" w:rsidRDefault="00EF697B" w:rsidP="00F8510A">
            <w:pPr>
              <w:jc w:val="center"/>
            </w:pPr>
            <w:r w:rsidRPr="00EF697B">
              <w:t>Запись значения AC в ячейку памяти 04</w:t>
            </w:r>
            <w:r w:rsidR="00C93887" w:rsidRPr="00C93887">
              <w:t>9</w:t>
            </w:r>
            <w:r w:rsidRPr="00EF697B">
              <w:t>.</w:t>
            </w:r>
            <w:r w:rsidR="00C93887" w:rsidRPr="00C93887">
              <w:t xml:space="preserve"> </w:t>
            </w:r>
            <w:r w:rsidRPr="00EF697B">
              <w:t xml:space="preserve">       R = AC</w:t>
            </w:r>
          </w:p>
        </w:tc>
      </w:tr>
      <w:tr w:rsidR="00EF697B" w14:paraId="574B4183" w14:textId="77777777" w:rsidTr="00F8510A">
        <w:tc>
          <w:tcPr>
            <w:tcW w:w="988" w:type="dxa"/>
            <w:shd w:val="clear" w:color="auto" w:fill="F89C9C"/>
          </w:tcPr>
          <w:p w14:paraId="3DBDF99F" w14:textId="647D2115" w:rsidR="00EF697B" w:rsidRDefault="00EF697B" w:rsidP="00F8510A">
            <w:pPr>
              <w:jc w:val="center"/>
            </w:pPr>
            <w:r>
              <w:t>047</w:t>
            </w:r>
          </w:p>
        </w:tc>
        <w:tc>
          <w:tcPr>
            <w:tcW w:w="1701" w:type="dxa"/>
            <w:shd w:val="clear" w:color="auto" w:fill="F89C9C"/>
          </w:tcPr>
          <w:p w14:paraId="3C1E1FFB" w14:textId="77777777" w:rsidR="00EF697B" w:rsidRDefault="00EF697B" w:rsidP="00F851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559" w:type="dxa"/>
            <w:shd w:val="clear" w:color="auto" w:fill="F89C9C"/>
          </w:tcPr>
          <w:p w14:paraId="6ABDA424" w14:textId="77777777" w:rsidR="00EF697B" w:rsidRDefault="00EF697B" w:rsidP="00F851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5097" w:type="dxa"/>
            <w:shd w:val="clear" w:color="auto" w:fill="F89C9C"/>
          </w:tcPr>
          <w:p w14:paraId="084EEF9E" w14:textId="77777777" w:rsidR="00EF697B" w:rsidRDefault="00EF697B" w:rsidP="00F8510A">
            <w:pPr>
              <w:jc w:val="center"/>
            </w:pPr>
            <w:r>
              <w:t>Остановка</w:t>
            </w:r>
          </w:p>
        </w:tc>
      </w:tr>
      <w:tr w:rsidR="00EF697B" w:rsidRPr="00CE5531" w14:paraId="714D763D" w14:textId="77777777" w:rsidTr="00F8510A">
        <w:tc>
          <w:tcPr>
            <w:tcW w:w="988" w:type="dxa"/>
          </w:tcPr>
          <w:p w14:paraId="7D1D1282" w14:textId="39CE31F4" w:rsidR="00EF697B" w:rsidRDefault="00EF697B" w:rsidP="00F8510A">
            <w:pPr>
              <w:jc w:val="center"/>
            </w:pPr>
            <w:r>
              <w:rPr>
                <w:lang w:val="en-US"/>
              </w:rPr>
              <w:t>048</w:t>
            </w:r>
          </w:p>
        </w:tc>
        <w:tc>
          <w:tcPr>
            <w:tcW w:w="1701" w:type="dxa"/>
          </w:tcPr>
          <w:p w14:paraId="5F5BEFD9" w14:textId="77777777" w:rsidR="00EF697B" w:rsidRDefault="00EF697B" w:rsidP="00F851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2042</w:t>
            </w:r>
          </w:p>
        </w:tc>
        <w:tc>
          <w:tcPr>
            <w:tcW w:w="1559" w:type="dxa"/>
          </w:tcPr>
          <w:p w14:paraId="650D43F4" w14:textId="77777777" w:rsidR="00EF697B" w:rsidRDefault="00EF697B" w:rsidP="00F8510A">
            <w:pPr>
              <w:jc w:val="center"/>
              <w:rPr>
                <w:lang w:val="en-US"/>
              </w:rPr>
            </w:pPr>
          </w:p>
        </w:tc>
        <w:tc>
          <w:tcPr>
            <w:tcW w:w="5097" w:type="dxa"/>
          </w:tcPr>
          <w:p w14:paraId="48F4C59A" w14:textId="77777777" w:rsidR="00EF697B" w:rsidRPr="00CE5531" w:rsidRDefault="00EF697B" w:rsidP="00F8510A">
            <w:pPr>
              <w:jc w:val="center"/>
              <w:rPr>
                <w:lang w:val="en-US"/>
              </w:rPr>
            </w:pPr>
            <w:r>
              <w:t>Значение Z</w:t>
            </w:r>
          </w:p>
        </w:tc>
      </w:tr>
      <w:tr w:rsidR="00EF697B" w:rsidRPr="00CE5531" w14:paraId="234FE57F" w14:textId="77777777" w:rsidTr="00F8510A">
        <w:tc>
          <w:tcPr>
            <w:tcW w:w="988" w:type="dxa"/>
          </w:tcPr>
          <w:p w14:paraId="43BE056F" w14:textId="7A092795" w:rsidR="00EF697B" w:rsidRDefault="00EF697B" w:rsidP="00F851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049</w:t>
            </w:r>
          </w:p>
        </w:tc>
        <w:tc>
          <w:tcPr>
            <w:tcW w:w="1701" w:type="dxa"/>
          </w:tcPr>
          <w:p w14:paraId="6BE35627" w14:textId="77777777" w:rsidR="00EF697B" w:rsidRDefault="00EF697B" w:rsidP="00F851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E04C</w:t>
            </w:r>
          </w:p>
        </w:tc>
        <w:tc>
          <w:tcPr>
            <w:tcW w:w="1559" w:type="dxa"/>
          </w:tcPr>
          <w:p w14:paraId="0B6D066A" w14:textId="77777777" w:rsidR="00EF697B" w:rsidRPr="005B7144" w:rsidRDefault="00EF697B" w:rsidP="00F8510A">
            <w:pPr>
              <w:jc w:val="center"/>
              <w:rPr>
                <w:lang w:val="en-US"/>
              </w:rPr>
            </w:pPr>
          </w:p>
        </w:tc>
        <w:tc>
          <w:tcPr>
            <w:tcW w:w="5097" w:type="dxa"/>
          </w:tcPr>
          <w:p w14:paraId="709BC7E1" w14:textId="77777777" w:rsidR="00EF697B" w:rsidRPr="00CE5531" w:rsidRDefault="00EF697B" w:rsidP="00F8510A">
            <w:pPr>
              <w:jc w:val="center"/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R</w:t>
            </w:r>
          </w:p>
        </w:tc>
      </w:tr>
      <w:tr w:rsidR="00EF697B" w:rsidRPr="00CE5531" w14:paraId="69AAA29F" w14:textId="77777777" w:rsidTr="00F8510A">
        <w:tc>
          <w:tcPr>
            <w:tcW w:w="988" w:type="dxa"/>
          </w:tcPr>
          <w:p w14:paraId="4B23FC32" w14:textId="4683ADC3" w:rsidR="00EF697B" w:rsidRDefault="00EF697B" w:rsidP="00F851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04A</w:t>
            </w:r>
          </w:p>
        </w:tc>
        <w:tc>
          <w:tcPr>
            <w:tcW w:w="1701" w:type="dxa"/>
          </w:tcPr>
          <w:p w14:paraId="3E8EF9CF" w14:textId="77777777" w:rsidR="00EF697B" w:rsidRDefault="00EF697B" w:rsidP="00F851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E041</w:t>
            </w:r>
          </w:p>
        </w:tc>
        <w:tc>
          <w:tcPr>
            <w:tcW w:w="1559" w:type="dxa"/>
          </w:tcPr>
          <w:p w14:paraId="0E124668" w14:textId="77777777" w:rsidR="00EF697B" w:rsidRPr="00D74A02" w:rsidRDefault="00EF697B" w:rsidP="00F8510A">
            <w:pPr>
              <w:jc w:val="center"/>
            </w:pPr>
          </w:p>
        </w:tc>
        <w:tc>
          <w:tcPr>
            <w:tcW w:w="5097" w:type="dxa"/>
          </w:tcPr>
          <w:p w14:paraId="6E23ACD7" w14:textId="77777777" w:rsidR="00EF697B" w:rsidRPr="00CE5531" w:rsidRDefault="00EF697B" w:rsidP="00F8510A">
            <w:pPr>
              <w:jc w:val="center"/>
              <w:rPr>
                <w:lang w:val="en-US"/>
              </w:rPr>
            </w:pPr>
            <w:r>
              <w:t>Значение X</w:t>
            </w:r>
          </w:p>
        </w:tc>
      </w:tr>
    </w:tbl>
    <w:p w14:paraId="10BF6DC1" w14:textId="1AE24029" w:rsidR="00726F90" w:rsidRDefault="00726F90" w:rsidP="008159F0">
      <w:pPr>
        <w:pStyle w:val="a7"/>
        <w:rPr>
          <w:sz w:val="22"/>
          <w:szCs w:val="22"/>
        </w:rPr>
      </w:pPr>
    </w:p>
    <w:p w14:paraId="1E5EF32E" w14:textId="06E83292" w:rsidR="00726F90" w:rsidRDefault="00CB7457" w:rsidP="00F85FC0">
      <w:pPr>
        <w:pStyle w:val="a3"/>
      </w:pPr>
      <w:r>
        <w:t>Трассировка программы.</w:t>
      </w:r>
    </w:p>
    <w:tbl>
      <w:tblPr>
        <w:tblStyle w:val="TableGrid"/>
        <w:tblW w:w="9920" w:type="dxa"/>
        <w:jc w:val="center"/>
        <w:tblInd w:w="0" w:type="dxa"/>
        <w:tblCellMar>
          <w:top w:w="14" w:type="dxa"/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855"/>
        <w:gridCol w:w="757"/>
        <w:gridCol w:w="614"/>
        <w:gridCol w:w="763"/>
        <w:gridCol w:w="586"/>
        <w:gridCol w:w="725"/>
        <w:gridCol w:w="536"/>
        <w:gridCol w:w="700"/>
        <w:gridCol w:w="823"/>
        <w:gridCol w:w="979"/>
        <w:gridCol w:w="1325"/>
        <w:gridCol w:w="1257"/>
      </w:tblGrid>
      <w:tr w:rsidR="00CB7457" w:rsidRPr="006300AD" w14:paraId="540537E7" w14:textId="77777777" w:rsidTr="00D535C9">
        <w:trPr>
          <w:trHeight w:val="1147"/>
          <w:jc w:val="center"/>
        </w:trPr>
        <w:tc>
          <w:tcPr>
            <w:tcW w:w="1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83B1C" w14:textId="77777777" w:rsidR="00CB7457" w:rsidRPr="006300AD" w:rsidRDefault="00CB7457" w:rsidP="00D535C9">
            <w:pPr>
              <w:autoSpaceDN w:val="0"/>
              <w:spacing w:line="254" w:lineRule="auto"/>
              <w:jc w:val="center"/>
              <w:rPr>
                <w:rFonts w:ascii="Times New Roman" w:eastAsia="NSimSun" w:hAnsi="Times New Roman"/>
                <w:lang w:eastAsia="ru-RU" w:bidi="ar-SA"/>
              </w:rPr>
            </w:pPr>
            <w:r w:rsidRPr="006300AD">
              <w:rPr>
                <w:rFonts w:ascii="Times New Roman" w:eastAsia="NSimSun" w:hAnsi="Times New Roman"/>
                <w:b/>
                <w:lang w:eastAsia="ru-RU"/>
              </w:rPr>
              <w:t xml:space="preserve">Выполненная команда </w:t>
            </w:r>
          </w:p>
        </w:tc>
        <w:tc>
          <w:tcPr>
            <w:tcW w:w="57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07B50" w14:textId="77777777" w:rsidR="00CB7457" w:rsidRPr="006300AD" w:rsidRDefault="00CB7457" w:rsidP="00D535C9">
            <w:pPr>
              <w:autoSpaceDN w:val="0"/>
              <w:jc w:val="center"/>
              <w:rPr>
                <w:rFonts w:ascii="Times New Roman" w:eastAsia="NSimSun" w:hAnsi="Times New Roman"/>
                <w:lang w:eastAsia="ru-RU"/>
              </w:rPr>
            </w:pPr>
            <w:r w:rsidRPr="006300AD">
              <w:rPr>
                <w:rFonts w:ascii="Times New Roman" w:eastAsia="NSimSun" w:hAnsi="Times New Roman"/>
                <w:b/>
                <w:lang w:eastAsia="ru-RU"/>
              </w:rPr>
              <w:t>Содержимое регистров процессора после выполнения команды.</w:t>
            </w:r>
          </w:p>
          <w:p w14:paraId="73278A3F" w14:textId="77777777" w:rsidR="00CB7457" w:rsidRPr="006300AD" w:rsidRDefault="00CB7457" w:rsidP="00D535C9">
            <w:pPr>
              <w:autoSpaceDN w:val="0"/>
              <w:rPr>
                <w:rFonts w:ascii="Times New Roman" w:eastAsia="NSimSun" w:hAnsi="Times New Roman"/>
                <w:lang w:eastAsia="ru-RU"/>
              </w:rPr>
            </w:pPr>
          </w:p>
        </w:tc>
        <w:tc>
          <w:tcPr>
            <w:tcW w:w="2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F7917" w14:textId="77777777" w:rsidR="00CB7457" w:rsidRPr="006300AD" w:rsidRDefault="00CB7457" w:rsidP="00D535C9">
            <w:pPr>
              <w:autoSpaceDN w:val="0"/>
              <w:spacing w:line="254" w:lineRule="auto"/>
              <w:ind w:left="72" w:right="131"/>
              <w:jc w:val="center"/>
              <w:rPr>
                <w:rFonts w:ascii="Times New Roman" w:eastAsia="NSimSun" w:hAnsi="Times New Roman"/>
                <w:lang w:eastAsia="ru-RU"/>
              </w:rPr>
            </w:pPr>
            <w:r w:rsidRPr="006300AD">
              <w:rPr>
                <w:rFonts w:ascii="Times New Roman" w:eastAsia="NSimSun" w:hAnsi="Times New Roman"/>
                <w:b/>
                <w:lang w:eastAsia="ru-RU"/>
              </w:rPr>
              <w:t>Ячейка, содержимое которой изменилось после выполнения команды</w:t>
            </w:r>
            <w:r w:rsidRPr="006300AD">
              <w:rPr>
                <w:rFonts w:ascii="Times New Roman" w:eastAsia="NSimSun" w:hAnsi="Times New Roman"/>
                <w:lang w:eastAsia="ru-RU"/>
              </w:rPr>
              <w:t xml:space="preserve"> </w:t>
            </w:r>
          </w:p>
        </w:tc>
      </w:tr>
      <w:tr w:rsidR="00CB7457" w:rsidRPr="006300AD" w14:paraId="146E8125" w14:textId="77777777" w:rsidTr="00D535C9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E7CDF" w14:textId="77777777" w:rsidR="00CB7457" w:rsidRPr="006300AD" w:rsidRDefault="00CB7457" w:rsidP="00D535C9">
            <w:pPr>
              <w:autoSpaceDN w:val="0"/>
              <w:spacing w:line="254" w:lineRule="auto"/>
              <w:ind w:left="36"/>
              <w:rPr>
                <w:rFonts w:ascii="Times New Roman" w:eastAsia="NSimSun" w:hAnsi="Times New Roman"/>
                <w:lang w:eastAsia="ru-RU"/>
              </w:rPr>
            </w:pPr>
            <w:r w:rsidRPr="006300AD">
              <w:rPr>
                <w:rFonts w:ascii="Times New Roman" w:eastAsia="NSimSun" w:hAnsi="Times New Roman"/>
                <w:lang w:eastAsia="ru-RU"/>
              </w:rPr>
              <w:t>Адрес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95CB0" w14:textId="77777777" w:rsidR="00CB7457" w:rsidRPr="006300AD" w:rsidRDefault="00CB7457" w:rsidP="00D535C9">
            <w:pPr>
              <w:autoSpaceDN w:val="0"/>
              <w:spacing w:line="254" w:lineRule="auto"/>
              <w:ind w:left="96"/>
              <w:rPr>
                <w:rFonts w:ascii="Times New Roman" w:eastAsia="NSimSun" w:hAnsi="Times New Roman"/>
                <w:lang w:eastAsia="ru-RU"/>
              </w:rPr>
            </w:pPr>
            <w:r w:rsidRPr="006300AD">
              <w:rPr>
                <w:rFonts w:ascii="Times New Roman" w:eastAsia="NSimSun" w:hAnsi="Times New Roman"/>
                <w:lang w:eastAsia="ru-RU"/>
              </w:rPr>
              <w:t>Код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5B870" w14:textId="77777777" w:rsidR="00CB7457" w:rsidRPr="006300AD" w:rsidRDefault="00CB7457" w:rsidP="00D535C9">
            <w:pPr>
              <w:autoSpaceDN w:val="0"/>
              <w:spacing w:line="254" w:lineRule="auto"/>
              <w:ind w:right="66"/>
              <w:jc w:val="center"/>
              <w:rPr>
                <w:rFonts w:ascii="Times New Roman" w:eastAsia="NSimSun" w:hAnsi="Times New Roman"/>
                <w:lang w:eastAsia="ru-RU"/>
              </w:rPr>
            </w:pPr>
            <w:r w:rsidRPr="006300AD">
              <w:rPr>
                <w:rFonts w:ascii="Times New Roman" w:eastAsia="NSimSun" w:hAnsi="Times New Roman"/>
                <w:lang w:eastAsia="ru-RU"/>
              </w:rPr>
              <w:t>IP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154C4" w14:textId="77777777" w:rsidR="00CB7457" w:rsidRPr="006300AD" w:rsidRDefault="00CB7457" w:rsidP="00D535C9">
            <w:pPr>
              <w:autoSpaceDN w:val="0"/>
              <w:spacing w:line="254" w:lineRule="auto"/>
              <w:ind w:left="142"/>
              <w:rPr>
                <w:rFonts w:ascii="Times New Roman" w:eastAsia="NSimSun" w:hAnsi="Times New Roman"/>
                <w:lang w:eastAsia="ru-RU"/>
              </w:rPr>
            </w:pPr>
            <w:r w:rsidRPr="006300AD">
              <w:rPr>
                <w:rFonts w:ascii="Times New Roman" w:eastAsia="NSimSun" w:hAnsi="Times New Roman"/>
                <w:lang w:eastAsia="ru-RU"/>
              </w:rPr>
              <w:t>CR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D9FE4" w14:textId="77777777" w:rsidR="00CB7457" w:rsidRPr="006300AD" w:rsidRDefault="00CB7457" w:rsidP="00D535C9">
            <w:pPr>
              <w:autoSpaceDN w:val="0"/>
              <w:spacing w:line="254" w:lineRule="auto"/>
              <w:ind w:left="41"/>
              <w:rPr>
                <w:rFonts w:ascii="Times New Roman" w:eastAsia="NSimSun" w:hAnsi="Times New Roman"/>
                <w:lang w:eastAsia="ru-RU"/>
              </w:rPr>
            </w:pPr>
            <w:r w:rsidRPr="006300AD">
              <w:rPr>
                <w:rFonts w:ascii="Times New Roman" w:eastAsia="NSimSun" w:hAnsi="Times New Roman"/>
                <w:lang w:eastAsia="ru-RU"/>
              </w:rPr>
              <w:t>AR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BF2FA" w14:textId="77777777" w:rsidR="00CB7457" w:rsidRPr="006300AD" w:rsidRDefault="00CB7457" w:rsidP="00D535C9">
            <w:pPr>
              <w:autoSpaceDN w:val="0"/>
              <w:spacing w:line="254" w:lineRule="auto"/>
              <w:ind w:left="115"/>
              <w:rPr>
                <w:rFonts w:ascii="Times New Roman" w:eastAsia="NSimSun" w:hAnsi="Times New Roman"/>
                <w:lang w:eastAsia="ru-RU"/>
              </w:rPr>
            </w:pPr>
            <w:r w:rsidRPr="006300AD">
              <w:rPr>
                <w:rFonts w:ascii="Times New Roman" w:eastAsia="NSimSun" w:hAnsi="Times New Roman"/>
                <w:lang w:eastAsia="ru-RU"/>
              </w:rPr>
              <w:t>DR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E5321F" w14:textId="77777777" w:rsidR="00CB7457" w:rsidRPr="006300AD" w:rsidRDefault="00CB7457" w:rsidP="00D535C9">
            <w:pPr>
              <w:autoSpaceDN w:val="0"/>
              <w:spacing w:line="254" w:lineRule="auto"/>
              <w:ind w:left="48"/>
              <w:rPr>
                <w:rFonts w:ascii="Times New Roman" w:eastAsia="NSimSun" w:hAnsi="Times New Roman"/>
                <w:lang w:eastAsia="ru-RU"/>
              </w:rPr>
            </w:pPr>
            <w:r w:rsidRPr="006300AD">
              <w:rPr>
                <w:rFonts w:ascii="Times New Roman" w:eastAsia="NSimSun" w:hAnsi="Times New Roman"/>
                <w:lang w:eastAsia="ru-RU"/>
              </w:rPr>
              <w:t>SP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085D0" w14:textId="77777777" w:rsidR="00CB7457" w:rsidRPr="006300AD" w:rsidRDefault="00CB7457" w:rsidP="00D535C9">
            <w:pPr>
              <w:autoSpaceDN w:val="0"/>
              <w:spacing w:line="254" w:lineRule="auto"/>
              <w:ind w:left="108"/>
              <w:rPr>
                <w:rFonts w:ascii="Times New Roman" w:eastAsia="NSimSun" w:hAnsi="Times New Roman"/>
                <w:lang w:eastAsia="ru-RU"/>
              </w:rPr>
            </w:pPr>
            <w:r w:rsidRPr="006300AD">
              <w:rPr>
                <w:rFonts w:ascii="Times New Roman" w:eastAsia="NSimSun" w:hAnsi="Times New Roman"/>
                <w:lang w:eastAsia="ru-RU"/>
              </w:rPr>
              <w:t>BR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A3908" w14:textId="77777777" w:rsidR="00CB7457" w:rsidRPr="006300AD" w:rsidRDefault="00CB7457" w:rsidP="00D535C9">
            <w:pPr>
              <w:autoSpaceDN w:val="0"/>
              <w:spacing w:line="254" w:lineRule="auto"/>
              <w:ind w:right="66"/>
              <w:jc w:val="center"/>
              <w:rPr>
                <w:rFonts w:ascii="Times New Roman" w:eastAsia="NSimSun" w:hAnsi="Times New Roman"/>
                <w:lang w:eastAsia="ru-RU"/>
              </w:rPr>
            </w:pPr>
            <w:r w:rsidRPr="006300AD">
              <w:rPr>
                <w:rFonts w:ascii="Times New Roman" w:eastAsia="NSimSun" w:hAnsi="Times New Roman"/>
                <w:lang w:eastAsia="ru-RU"/>
              </w:rPr>
              <w:t>AC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AB1C9" w14:textId="77777777" w:rsidR="00CB7457" w:rsidRPr="006300AD" w:rsidRDefault="00CB7457" w:rsidP="00D535C9">
            <w:pPr>
              <w:autoSpaceDN w:val="0"/>
              <w:spacing w:line="254" w:lineRule="auto"/>
              <w:jc w:val="center"/>
              <w:rPr>
                <w:rFonts w:ascii="Times New Roman" w:eastAsia="NSimSun" w:hAnsi="Times New Roman"/>
                <w:lang w:eastAsia="ru-RU"/>
              </w:rPr>
            </w:pPr>
            <w:r w:rsidRPr="006300AD">
              <w:rPr>
                <w:rFonts w:ascii="Times New Roman" w:eastAsia="NSimSun" w:hAnsi="Times New Roman"/>
                <w:lang w:eastAsia="ru-RU"/>
              </w:rPr>
              <w:t>NZVC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3499C" w14:textId="77777777" w:rsidR="00CB7457" w:rsidRPr="006300AD" w:rsidRDefault="00CB7457" w:rsidP="00D535C9">
            <w:pPr>
              <w:autoSpaceDN w:val="0"/>
              <w:spacing w:line="254" w:lineRule="auto"/>
              <w:ind w:right="59"/>
              <w:jc w:val="center"/>
              <w:rPr>
                <w:rFonts w:ascii="Times New Roman" w:eastAsia="NSimSun" w:hAnsi="Times New Roman"/>
                <w:lang w:eastAsia="ru-RU"/>
              </w:rPr>
            </w:pPr>
            <w:r w:rsidRPr="006300AD">
              <w:rPr>
                <w:rFonts w:ascii="Times New Roman" w:eastAsia="NSimSun" w:hAnsi="Times New Roman"/>
                <w:lang w:eastAsia="ru-RU"/>
              </w:rPr>
              <w:t>Адрес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B9420" w14:textId="77777777" w:rsidR="00CB7457" w:rsidRPr="006300AD" w:rsidRDefault="00CB7457" w:rsidP="00D535C9">
            <w:pPr>
              <w:autoSpaceDN w:val="0"/>
              <w:spacing w:line="254" w:lineRule="auto"/>
              <w:ind w:left="7"/>
              <w:rPr>
                <w:rFonts w:ascii="Times New Roman" w:eastAsia="NSimSun" w:hAnsi="Times New Roman"/>
                <w:lang w:eastAsia="ru-RU"/>
              </w:rPr>
            </w:pPr>
            <w:r w:rsidRPr="006300AD">
              <w:rPr>
                <w:rFonts w:ascii="Times New Roman" w:eastAsia="NSimSun" w:hAnsi="Times New Roman"/>
                <w:lang w:eastAsia="ru-RU"/>
              </w:rPr>
              <w:t>Новый код</w:t>
            </w:r>
          </w:p>
        </w:tc>
      </w:tr>
      <w:tr w:rsidR="00CB7457" w:rsidRPr="006300AD" w14:paraId="783A85BC" w14:textId="77777777" w:rsidTr="00D535C9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D30BF" w14:textId="77777777" w:rsidR="00CB7457" w:rsidRPr="006300AD" w:rsidRDefault="00CB7457" w:rsidP="00D535C9">
            <w:pPr>
              <w:autoSpaceDN w:val="0"/>
              <w:spacing w:line="254" w:lineRule="auto"/>
              <w:ind w:right="61"/>
              <w:rPr>
                <w:rFonts w:ascii="Times New Roman" w:eastAsia="NSimSun" w:hAnsi="Times New Roman"/>
                <w:lang w:eastAsia="ru-RU"/>
              </w:rPr>
            </w:pPr>
            <w:r>
              <w:rPr>
                <w:rFonts w:ascii="Times New Roman" w:eastAsia="NSimSun" w:hAnsi="Times New Roman"/>
                <w:lang w:eastAsia="ru-RU"/>
              </w:rPr>
              <w:t>043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3F418" w14:textId="77777777" w:rsidR="00CB7457" w:rsidRPr="006300AD" w:rsidRDefault="00CB7457" w:rsidP="00D535C9">
            <w:pPr>
              <w:autoSpaceDN w:val="0"/>
              <w:spacing w:line="254" w:lineRule="auto"/>
              <w:ind w:left="31"/>
              <w:rPr>
                <w:rFonts w:ascii="Times New Roman" w:eastAsia="NSimSun" w:hAnsi="Times New Roman"/>
                <w:lang w:eastAsia="ru-RU"/>
              </w:rPr>
            </w:pPr>
            <w:r w:rsidRPr="00414C51">
              <w:t>0200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7F4FD" w14:textId="77777777" w:rsidR="00CB7457" w:rsidRPr="006300AD" w:rsidRDefault="00CB7457" w:rsidP="00D535C9">
            <w:pPr>
              <w:autoSpaceDN w:val="0"/>
              <w:spacing w:line="254" w:lineRule="auto"/>
              <w:ind w:left="22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044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E778F" w14:textId="77777777" w:rsidR="00CB7457" w:rsidRPr="006300AD" w:rsidRDefault="00CB7457" w:rsidP="00D535C9">
            <w:pPr>
              <w:autoSpaceDN w:val="0"/>
              <w:spacing w:line="254" w:lineRule="auto"/>
              <w:ind w:left="36"/>
              <w:jc w:val="center"/>
              <w:rPr>
                <w:rFonts w:ascii="Times New Roman" w:eastAsia="NSimSun" w:hAnsi="Times New Roman"/>
                <w:lang w:eastAsia="ru-RU"/>
              </w:rPr>
            </w:pPr>
            <w:r w:rsidRPr="00414C51">
              <w:t>0200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D8722" w14:textId="77777777" w:rsidR="00CB7457" w:rsidRPr="006300AD" w:rsidRDefault="00CB7457" w:rsidP="00D535C9">
            <w:pPr>
              <w:autoSpaceDN w:val="0"/>
              <w:spacing w:line="254" w:lineRule="auto"/>
              <w:ind w:left="29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043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6098E" w14:textId="77777777" w:rsidR="00CB7457" w:rsidRPr="00181B24" w:rsidRDefault="00CB7457" w:rsidP="00D535C9">
            <w:pPr>
              <w:autoSpaceDN w:val="0"/>
              <w:spacing w:line="254" w:lineRule="auto"/>
              <w:ind w:left="29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0200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95D23" w14:textId="77777777" w:rsidR="00CB7457" w:rsidRPr="006300AD" w:rsidRDefault="00CB7457" w:rsidP="00D535C9">
            <w:pPr>
              <w:autoSpaceDN w:val="0"/>
              <w:spacing w:line="254" w:lineRule="auto"/>
              <w:ind w:left="2"/>
              <w:jc w:val="center"/>
              <w:rPr>
                <w:rFonts w:ascii="Times New Roman" w:eastAsia="NSimSun" w:hAnsi="Times New Roman"/>
                <w:lang w:eastAsia="ru-RU"/>
              </w:rPr>
            </w:pPr>
            <w:r>
              <w:rPr>
                <w:kern w:val="0"/>
                <w:lang w:eastAsia="ru-RU" w:bidi="ar-SA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6C54E" w14:textId="77777777" w:rsidR="00CB7457" w:rsidRPr="00181B24" w:rsidRDefault="00CB7457" w:rsidP="00D535C9">
            <w:pPr>
              <w:autoSpaceDN w:val="0"/>
              <w:spacing w:line="254" w:lineRule="auto"/>
              <w:ind w:left="2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0043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C2704" w14:textId="77777777" w:rsidR="00CB7457" w:rsidRPr="00520735" w:rsidRDefault="00CB7457" w:rsidP="00D535C9">
            <w:pPr>
              <w:autoSpaceDN w:val="0"/>
              <w:spacing w:line="254" w:lineRule="auto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0000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18A96" w14:textId="42EC7EAE" w:rsidR="00CB7457" w:rsidRPr="00455FBC" w:rsidRDefault="00CB7457" w:rsidP="00D535C9">
            <w:pPr>
              <w:autoSpaceDN w:val="0"/>
              <w:spacing w:line="254" w:lineRule="auto"/>
              <w:ind w:right="63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0</w:t>
            </w:r>
            <w:r w:rsidR="005C58A9">
              <w:rPr>
                <w:rFonts w:ascii="Times New Roman" w:eastAsia="NSimSun" w:hAnsi="Times New Roman"/>
                <w:lang w:val="en-US" w:eastAsia="ru-RU"/>
              </w:rPr>
              <w:t>10</w:t>
            </w:r>
            <w:r>
              <w:rPr>
                <w:rFonts w:ascii="Times New Roman" w:eastAsia="NSimSun" w:hAnsi="Times New Roman"/>
                <w:lang w:val="en-US" w:eastAsia="ru-RU"/>
              </w:rPr>
              <w:t>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E76EF" w14:textId="77777777" w:rsidR="00CB7457" w:rsidRPr="006300AD" w:rsidRDefault="00CB7457" w:rsidP="00D535C9">
            <w:pPr>
              <w:suppressAutoHyphens/>
              <w:autoSpaceDN w:val="0"/>
              <w:jc w:val="center"/>
              <w:rPr>
                <w:rFonts w:ascii="Times New Roman" w:eastAsia="NSimSun" w:hAnsi="Times New Roman"/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56B83" w14:textId="77777777" w:rsidR="00CB7457" w:rsidRPr="006300AD" w:rsidRDefault="00CB7457" w:rsidP="00D535C9">
            <w:pPr>
              <w:rPr>
                <w:rFonts w:ascii="Times New Roman" w:eastAsia="NSimSun" w:hAnsi="Times New Roman"/>
                <w:lang w:eastAsia="ru-RU"/>
              </w:rPr>
            </w:pPr>
          </w:p>
        </w:tc>
      </w:tr>
      <w:tr w:rsidR="00CB7457" w:rsidRPr="006300AD" w14:paraId="24DE1B91" w14:textId="77777777" w:rsidTr="00D535C9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974F4" w14:textId="77777777" w:rsidR="00CB7457" w:rsidRPr="006300AD" w:rsidRDefault="00CB7457" w:rsidP="00D535C9">
            <w:pPr>
              <w:autoSpaceDN w:val="0"/>
              <w:spacing w:line="254" w:lineRule="auto"/>
              <w:ind w:right="65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044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8B7FD" w14:textId="77777777" w:rsidR="00CB7457" w:rsidRPr="006300AD" w:rsidRDefault="00CB7457" w:rsidP="00D535C9">
            <w:pPr>
              <w:autoSpaceDN w:val="0"/>
              <w:spacing w:line="254" w:lineRule="auto"/>
              <w:ind w:left="58"/>
              <w:rPr>
                <w:rFonts w:ascii="Times New Roman" w:eastAsia="NSimSun" w:hAnsi="Times New Roman"/>
                <w:lang w:eastAsia="ru-RU"/>
              </w:rPr>
            </w:pPr>
            <w:r w:rsidRPr="00414C51">
              <w:t>304D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74EC8" w14:textId="77777777" w:rsidR="00CB7457" w:rsidRPr="006300AD" w:rsidRDefault="00CB7457" w:rsidP="00D535C9">
            <w:pPr>
              <w:autoSpaceDN w:val="0"/>
              <w:spacing w:line="254" w:lineRule="auto"/>
              <w:ind w:left="22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045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641BE" w14:textId="77777777" w:rsidR="00CB7457" w:rsidRPr="006300AD" w:rsidRDefault="00CB7457" w:rsidP="00D535C9">
            <w:pPr>
              <w:autoSpaceDN w:val="0"/>
              <w:spacing w:line="254" w:lineRule="auto"/>
              <w:ind w:left="63"/>
              <w:jc w:val="center"/>
              <w:rPr>
                <w:rFonts w:ascii="Times New Roman" w:eastAsia="NSimSun" w:hAnsi="Times New Roman"/>
                <w:lang w:eastAsia="ru-RU"/>
              </w:rPr>
            </w:pPr>
            <w:r w:rsidRPr="00414C51">
              <w:t>304D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51639" w14:textId="77777777" w:rsidR="00CB7457" w:rsidRPr="006300AD" w:rsidRDefault="00CB7457" w:rsidP="00D535C9">
            <w:pPr>
              <w:autoSpaceDN w:val="0"/>
              <w:spacing w:line="254" w:lineRule="auto"/>
              <w:ind w:left="29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eastAsia="ru-RU"/>
              </w:rPr>
              <w:t>04</w:t>
            </w:r>
            <w:r>
              <w:rPr>
                <w:rFonts w:ascii="Times New Roman" w:eastAsia="NSimSun" w:hAnsi="Times New Roman"/>
                <w:lang w:val="en-US" w:eastAsia="ru-RU"/>
              </w:rPr>
              <w:t>D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280D2" w14:textId="4874A3FD" w:rsidR="00CB7457" w:rsidRPr="00CB7457" w:rsidRDefault="00CB7457" w:rsidP="00D535C9">
            <w:pPr>
              <w:autoSpaceDN w:val="0"/>
              <w:spacing w:line="254" w:lineRule="auto"/>
              <w:ind w:left="43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FFFF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4B248" w14:textId="77777777" w:rsidR="00CB7457" w:rsidRPr="006300AD" w:rsidRDefault="00CB7457" w:rsidP="00D535C9">
            <w:pPr>
              <w:autoSpaceDN w:val="0"/>
              <w:spacing w:line="254" w:lineRule="auto"/>
              <w:ind w:left="2"/>
              <w:jc w:val="center"/>
              <w:rPr>
                <w:rFonts w:ascii="Times New Roman" w:eastAsia="NSimSun" w:hAnsi="Times New Roman"/>
                <w:lang w:eastAsia="ru-RU"/>
              </w:rPr>
            </w:pPr>
            <w:r>
              <w:rPr>
                <w:kern w:val="0"/>
                <w:lang w:eastAsia="ru-RU" w:bidi="ar-SA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D864A1" w14:textId="35993728" w:rsidR="00CB7457" w:rsidRPr="002B78B1" w:rsidRDefault="00CB7457" w:rsidP="00D535C9">
            <w:pPr>
              <w:autoSpaceDN w:val="0"/>
              <w:spacing w:line="254" w:lineRule="auto"/>
              <w:ind w:left="7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0000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91A41" w14:textId="7AB2E2C2" w:rsidR="00CB7457" w:rsidRPr="001B5B4D" w:rsidRDefault="008F663F" w:rsidP="00D535C9">
            <w:pPr>
              <w:autoSpaceDN w:val="0"/>
              <w:spacing w:line="254" w:lineRule="auto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FFFF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0F811" w14:textId="77777777" w:rsidR="00CB7457" w:rsidRPr="00455FBC" w:rsidRDefault="00CB7457" w:rsidP="00D535C9">
            <w:pPr>
              <w:autoSpaceDN w:val="0"/>
              <w:spacing w:line="254" w:lineRule="auto"/>
              <w:ind w:right="63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1000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996D2" w14:textId="77777777" w:rsidR="00CB7457" w:rsidRPr="006300AD" w:rsidRDefault="00CB7457" w:rsidP="00D535C9">
            <w:pPr>
              <w:suppressAutoHyphens/>
              <w:autoSpaceDN w:val="0"/>
              <w:jc w:val="center"/>
              <w:rPr>
                <w:rFonts w:ascii="Times New Roman" w:eastAsia="NSimSun" w:hAnsi="Times New Roman"/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6BA679" w14:textId="77777777" w:rsidR="00CB7457" w:rsidRPr="006300AD" w:rsidRDefault="00CB7457" w:rsidP="00D535C9">
            <w:pPr>
              <w:rPr>
                <w:rFonts w:ascii="Times New Roman" w:eastAsia="NSimSun" w:hAnsi="Times New Roman"/>
                <w:lang w:eastAsia="ru-RU"/>
              </w:rPr>
            </w:pPr>
          </w:p>
        </w:tc>
      </w:tr>
      <w:tr w:rsidR="00CB7457" w:rsidRPr="006300AD" w14:paraId="175264C7" w14:textId="77777777" w:rsidTr="00D535C9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45892" w14:textId="77777777" w:rsidR="00CB7457" w:rsidRPr="006300AD" w:rsidRDefault="00CB7457" w:rsidP="00D535C9">
            <w:pPr>
              <w:autoSpaceDN w:val="0"/>
              <w:spacing w:line="254" w:lineRule="auto"/>
              <w:ind w:right="65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045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6E382" w14:textId="77777777" w:rsidR="00CB7457" w:rsidRPr="006300AD" w:rsidRDefault="00CB7457" w:rsidP="00D535C9">
            <w:pPr>
              <w:autoSpaceDN w:val="0"/>
              <w:spacing w:line="254" w:lineRule="auto"/>
              <w:ind w:left="43"/>
              <w:rPr>
                <w:rFonts w:ascii="Times New Roman" w:eastAsia="NSimSun" w:hAnsi="Times New Roman"/>
                <w:lang w:val="en-US" w:eastAsia="ru-RU"/>
              </w:rPr>
            </w:pPr>
            <w:r w:rsidRPr="00414C51">
              <w:t>2042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2BF7B" w14:textId="77777777" w:rsidR="00CB7457" w:rsidRPr="006300AD" w:rsidRDefault="00CB7457" w:rsidP="00D535C9">
            <w:pPr>
              <w:autoSpaceDN w:val="0"/>
              <w:spacing w:line="254" w:lineRule="auto"/>
              <w:ind w:left="17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046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88F92" w14:textId="77777777" w:rsidR="00CB7457" w:rsidRPr="006300AD" w:rsidRDefault="00CB7457" w:rsidP="00D535C9">
            <w:pPr>
              <w:autoSpaceDN w:val="0"/>
              <w:spacing w:line="254" w:lineRule="auto"/>
              <w:ind w:left="48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 w:rsidRPr="00414C51">
              <w:t>2042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8D597" w14:textId="77777777" w:rsidR="00CB7457" w:rsidRPr="006300AD" w:rsidRDefault="00CB7457" w:rsidP="00D535C9">
            <w:pPr>
              <w:autoSpaceDN w:val="0"/>
              <w:spacing w:line="254" w:lineRule="auto"/>
              <w:ind w:left="29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042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76DDF2" w14:textId="1490A273" w:rsidR="00CB7457" w:rsidRPr="006300AD" w:rsidRDefault="008F663F" w:rsidP="00D535C9">
            <w:pPr>
              <w:autoSpaceDN w:val="0"/>
              <w:spacing w:line="254" w:lineRule="auto"/>
              <w:ind w:left="43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3FFF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D4975" w14:textId="77777777" w:rsidR="00CB7457" w:rsidRPr="006300AD" w:rsidRDefault="00CB7457" w:rsidP="00D535C9">
            <w:pPr>
              <w:autoSpaceDN w:val="0"/>
              <w:spacing w:line="254" w:lineRule="auto"/>
              <w:ind w:left="2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kern w:val="0"/>
                <w:lang w:val="en-US" w:eastAsia="ru-RU" w:bidi="ar-SA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7DE5A" w14:textId="77777777" w:rsidR="00CB7457" w:rsidRPr="006300AD" w:rsidRDefault="00CB7457" w:rsidP="00D535C9">
            <w:pPr>
              <w:autoSpaceDN w:val="0"/>
              <w:spacing w:line="254" w:lineRule="auto"/>
              <w:ind w:left="7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0045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9FC29" w14:textId="190C5F5C" w:rsidR="00CB7457" w:rsidRPr="006300AD" w:rsidRDefault="008F663F" w:rsidP="00D535C9">
            <w:pPr>
              <w:autoSpaceDN w:val="0"/>
              <w:spacing w:line="254" w:lineRule="auto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3FFF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B8617" w14:textId="77777777" w:rsidR="00CB7457" w:rsidRPr="006300AD" w:rsidRDefault="00CB7457" w:rsidP="00D535C9">
            <w:pPr>
              <w:autoSpaceDN w:val="0"/>
              <w:spacing w:line="254" w:lineRule="auto"/>
              <w:ind w:right="63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0000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3E7FC" w14:textId="77777777" w:rsidR="00CB7457" w:rsidRPr="006300AD" w:rsidRDefault="00CB7457" w:rsidP="00D535C9">
            <w:pPr>
              <w:autoSpaceDN w:val="0"/>
              <w:spacing w:line="254" w:lineRule="auto"/>
              <w:ind w:right="58"/>
              <w:jc w:val="center"/>
              <w:rPr>
                <w:rFonts w:ascii="Times New Roman" w:eastAsia="NSimSun" w:hAnsi="Times New Roman"/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7A144" w14:textId="77777777" w:rsidR="00CB7457" w:rsidRPr="006300AD" w:rsidRDefault="00CB7457" w:rsidP="00D535C9">
            <w:pPr>
              <w:autoSpaceDN w:val="0"/>
              <w:spacing w:line="254" w:lineRule="auto"/>
              <w:ind w:right="60"/>
              <w:rPr>
                <w:rFonts w:ascii="Times New Roman" w:eastAsia="NSimSun" w:hAnsi="Times New Roman"/>
                <w:lang w:eastAsia="ru-RU"/>
              </w:rPr>
            </w:pPr>
          </w:p>
        </w:tc>
      </w:tr>
      <w:tr w:rsidR="00CB7457" w:rsidRPr="006300AD" w14:paraId="2ECEA64D" w14:textId="77777777" w:rsidTr="00D535C9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0ED2D" w14:textId="77777777" w:rsidR="00CB7457" w:rsidRPr="006300AD" w:rsidRDefault="00CB7457" w:rsidP="00D535C9">
            <w:pPr>
              <w:autoSpaceDN w:val="0"/>
              <w:spacing w:line="254" w:lineRule="auto"/>
              <w:ind w:right="61"/>
              <w:rPr>
                <w:rFonts w:ascii="Times New Roman" w:eastAsia="NSimSun" w:hAnsi="Times New Roman"/>
                <w:lang w:eastAsia="ru-RU"/>
              </w:rPr>
            </w:pPr>
            <w:r>
              <w:rPr>
                <w:rFonts w:ascii="Times New Roman" w:eastAsia="NSimSun" w:hAnsi="Times New Roman"/>
                <w:lang w:eastAsia="ru-RU"/>
              </w:rPr>
              <w:t>046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7AABF" w14:textId="77777777" w:rsidR="00CB7457" w:rsidRPr="006300AD" w:rsidRDefault="00CB7457" w:rsidP="00D535C9">
            <w:pPr>
              <w:autoSpaceDN w:val="0"/>
              <w:spacing w:line="254" w:lineRule="auto"/>
              <w:ind w:left="58"/>
              <w:rPr>
                <w:rFonts w:ascii="Times New Roman" w:eastAsia="NSimSun" w:hAnsi="Times New Roman"/>
                <w:lang w:val="en-US" w:eastAsia="ru-RU"/>
              </w:rPr>
            </w:pPr>
            <w:r w:rsidRPr="00414C51">
              <w:t>E041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E1B3C" w14:textId="77777777" w:rsidR="00CB7457" w:rsidRPr="006300AD" w:rsidRDefault="00CB7457" w:rsidP="00D535C9">
            <w:pPr>
              <w:autoSpaceDN w:val="0"/>
              <w:spacing w:line="254" w:lineRule="auto"/>
              <w:ind w:left="29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047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788F8" w14:textId="77777777" w:rsidR="00CB7457" w:rsidRPr="006300AD" w:rsidRDefault="00CB7457" w:rsidP="00D535C9">
            <w:pPr>
              <w:autoSpaceDN w:val="0"/>
              <w:spacing w:line="254" w:lineRule="auto"/>
              <w:ind w:left="63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 w:rsidRPr="00414C51">
              <w:t>E041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E401A" w14:textId="77777777" w:rsidR="00CB7457" w:rsidRPr="006300AD" w:rsidRDefault="00CB7457" w:rsidP="00D535C9">
            <w:pPr>
              <w:autoSpaceDN w:val="0"/>
              <w:spacing w:line="254" w:lineRule="auto"/>
              <w:ind w:left="2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041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DED28" w14:textId="6DE8B619" w:rsidR="00CB7457" w:rsidRPr="006300AD" w:rsidRDefault="00345FAD" w:rsidP="00D535C9">
            <w:pPr>
              <w:autoSpaceDN w:val="0"/>
              <w:spacing w:line="254" w:lineRule="auto"/>
              <w:ind w:left="43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3FFF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FC47D" w14:textId="77777777" w:rsidR="00CB7457" w:rsidRPr="006300AD" w:rsidRDefault="00CB7457" w:rsidP="00D535C9">
            <w:pPr>
              <w:autoSpaceDN w:val="0"/>
              <w:spacing w:line="254" w:lineRule="auto"/>
              <w:ind w:left="2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kern w:val="0"/>
                <w:lang w:val="en-US" w:eastAsia="ru-RU" w:bidi="ar-SA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1C8A7" w14:textId="77777777" w:rsidR="00CB7457" w:rsidRPr="006300AD" w:rsidRDefault="00CB7457" w:rsidP="00D535C9">
            <w:pPr>
              <w:autoSpaceDN w:val="0"/>
              <w:spacing w:line="254" w:lineRule="auto"/>
              <w:ind w:left="2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0046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B6EF6" w14:textId="7C0B4840" w:rsidR="00CB7457" w:rsidRPr="006300AD" w:rsidRDefault="00CB7457" w:rsidP="00D535C9">
            <w:pPr>
              <w:autoSpaceDN w:val="0"/>
              <w:spacing w:line="254" w:lineRule="auto"/>
              <w:ind w:right="62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 xml:space="preserve"> </w:t>
            </w:r>
            <w:r w:rsidR="00345FAD">
              <w:rPr>
                <w:rFonts w:ascii="Times New Roman" w:eastAsia="NSimSun" w:hAnsi="Times New Roman"/>
                <w:lang w:val="en-US" w:eastAsia="ru-RU"/>
              </w:rPr>
              <w:t>3FFF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C8100" w14:textId="77777777" w:rsidR="00CB7457" w:rsidRPr="006300AD" w:rsidRDefault="00CB7457" w:rsidP="00D535C9">
            <w:pPr>
              <w:autoSpaceDN w:val="0"/>
              <w:spacing w:line="254" w:lineRule="auto"/>
              <w:ind w:right="63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0000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DA83B" w14:textId="77777777" w:rsidR="00CB7457" w:rsidRPr="006300AD" w:rsidRDefault="00CB7457" w:rsidP="00D535C9">
            <w:pPr>
              <w:autoSpaceDN w:val="0"/>
              <w:spacing w:line="254" w:lineRule="auto"/>
              <w:ind w:left="2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041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BB800" w14:textId="2C2F4411" w:rsidR="00CB7457" w:rsidRPr="006300AD" w:rsidRDefault="005C58A9" w:rsidP="00D535C9">
            <w:pPr>
              <w:autoSpaceDN w:val="0"/>
              <w:spacing w:line="254" w:lineRule="auto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3FFF</w:t>
            </w:r>
          </w:p>
        </w:tc>
      </w:tr>
      <w:tr w:rsidR="00CB7457" w:rsidRPr="006300AD" w14:paraId="3D915498" w14:textId="77777777" w:rsidTr="00D535C9">
        <w:trPr>
          <w:trHeight w:val="296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EAAB1" w14:textId="77777777" w:rsidR="00CB7457" w:rsidRPr="006300AD" w:rsidRDefault="00CB7457" w:rsidP="00D535C9">
            <w:pPr>
              <w:autoSpaceDN w:val="0"/>
              <w:spacing w:line="254" w:lineRule="auto"/>
              <w:ind w:right="64"/>
              <w:rPr>
                <w:rFonts w:ascii="Times New Roman" w:eastAsia="NSimSun" w:hAnsi="Times New Roman"/>
                <w:lang w:eastAsia="ru-RU"/>
              </w:rPr>
            </w:pPr>
            <w:r>
              <w:rPr>
                <w:rFonts w:ascii="Times New Roman" w:eastAsia="NSimSun" w:hAnsi="Times New Roman"/>
                <w:lang w:eastAsia="ru-RU"/>
              </w:rPr>
              <w:t>047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73685" w14:textId="77777777" w:rsidR="00CB7457" w:rsidRPr="006300AD" w:rsidRDefault="00CB7457" w:rsidP="00D535C9">
            <w:pPr>
              <w:autoSpaceDN w:val="0"/>
              <w:spacing w:line="254" w:lineRule="auto"/>
              <w:ind w:left="58"/>
              <w:rPr>
                <w:rFonts w:ascii="Times New Roman" w:eastAsia="NSimSun" w:hAnsi="Times New Roman"/>
                <w:lang w:val="en-US" w:eastAsia="ru-RU"/>
              </w:rPr>
            </w:pPr>
            <w:r w:rsidRPr="00414C51">
              <w:t>A04B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36D92" w14:textId="77777777" w:rsidR="00CB7457" w:rsidRPr="006300AD" w:rsidRDefault="00CB7457" w:rsidP="00D535C9">
            <w:pPr>
              <w:autoSpaceDN w:val="0"/>
              <w:spacing w:line="254" w:lineRule="auto"/>
              <w:ind w:left="36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048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F7166" w14:textId="77777777" w:rsidR="00CB7457" w:rsidRPr="006300AD" w:rsidRDefault="00CB7457" w:rsidP="00D535C9">
            <w:pPr>
              <w:autoSpaceDN w:val="0"/>
              <w:spacing w:line="254" w:lineRule="auto"/>
              <w:ind w:left="63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 w:rsidRPr="00414C51">
              <w:t>A04B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E3D74" w14:textId="77777777" w:rsidR="00CB7457" w:rsidRPr="006300AD" w:rsidRDefault="00CB7457" w:rsidP="00D535C9">
            <w:pPr>
              <w:autoSpaceDN w:val="0"/>
              <w:spacing w:line="254" w:lineRule="auto"/>
              <w:ind w:left="29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04B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87E74" w14:textId="47161039" w:rsidR="00CB7457" w:rsidRPr="006300AD" w:rsidRDefault="00345FAD" w:rsidP="00D535C9">
            <w:pPr>
              <w:autoSpaceDN w:val="0"/>
              <w:spacing w:line="254" w:lineRule="auto"/>
              <w:ind w:left="43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8000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816E3" w14:textId="77777777" w:rsidR="00CB7457" w:rsidRPr="006300AD" w:rsidRDefault="00CB7457" w:rsidP="00D535C9">
            <w:pPr>
              <w:autoSpaceDN w:val="0"/>
              <w:spacing w:line="254" w:lineRule="auto"/>
              <w:ind w:left="2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kern w:val="0"/>
                <w:lang w:val="en-US" w:eastAsia="ru-RU" w:bidi="ar-SA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2C7C5" w14:textId="77777777" w:rsidR="00CB7457" w:rsidRPr="006300AD" w:rsidRDefault="00CB7457" w:rsidP="00D535C9">
            <w:pPr>
              <w:autoSpaceDN w:val="0"/>
              <w:spacing w:line="254" w:lineRule="auto"/>
              <w:ind w:left="14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0047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6D172" w14:textId="3D0E9A20" w:rsidR="00CB7457" w:rsidRPr="006300AD" w:rsidRDefault="00345FAD" w:rsidP="00D535C9">
            <w:pPr>
              <w:autoSpaceDN w:val="0"/>
              <w:spacing w:line="254" w:lineRule="auto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8000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DC612" w14:textId="2E341623" w:rsidR="00CB7457" w:rsidRPr="006300AD" w:rsidRDefault="00345FAD" w:rsidP="00D535C9">
            <w:pPr>
              <w:autoSpaceDN w:val="0"/>
              <w:spacing w:line="254" w:lineRule="auto"/>
              <w:ind w:right="63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1</w:t>
            </w:r>
            <w:r w:rsidR="00CB7457">
              <w:rPr>
                <w:rFonts w:ascii="Times New Roman" w:eastAsia="NSimSun" w:hAnsi="Times New Roman"/>
                <w:lang w:val="en-US" w:eastAsia="ru-RU"/>
              </w:rPr>
              <w:t>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4A191" w14:textId="77777777" w:rsidR="00CB7457" w:rsidRPr="006300AD" w:rsidRDefault="00CB7457" w:rsidP="00D535C9">
            <w:pPr>
              <w:autoSpaceDN w:val="0"/>
              <w:spacing w:line="254" w:lineRule="auto"/>
              <w:ind w:left="2"/>
              <w:jc w:val="center"/>
              <w:rPr>
                <w:rFonts w:ascii="Times New Roman" w:eastAsia="NSimSun" w:hAnsi="Times New Roman"/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7096B" w14:textId="77777777" w:rsidR="00CB7457" w:rsidRPr="006300AD" w:rsidRDefault="00CB7457" w:rsidP="00D535C9">
            <w:pPr>
              <w:autoSpaceDN w:val="0"/>
              <w:spacing w:line="254" w:lineRule="auto"/>
              <w:jc w:val="center"/>
              <w:rPr>
                <w:rFonts w:ascii="Times New Roman" w:eastAsia="NSimSun" w:hAnsi="Times New Roman"/>
                <w:lang w:eastAsia="ru-RU"/>
              </w:rPr>
            </w:pPr>
          </w:p>
        </w:tc>
      </w:tr>
      <w:tr w:rsidR="00CB7457" w:rsidRPr="006300AD" w14:paraId="482394C9" w14:textId="77777777" w:rsidTr="00D535C9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7157A" w14:textId="77777777" w:rsidR="00CB7457" w:rsidRPr="006300AD" w:rsidRDefault="00CB7457" w:rsidP="00D535C9">
            <w:pPr>
              <w:autoSpaceDN w:val="0"/>
              <w:spacing w:line="254" w:lineRule="auto"/>
              <w:ind w:right="63"/>
              <w:rPr>
                <w:rFonts w:ascii="Times New Roman" w:eastAsia="NSimSun" w:hAnsi="Times New Roman"/>
                <w:lang w:eastAsia="ru-RU"/>
              </w:rPr>
            </w:pPr>
            <w:r>
              <w:rPr>
                <w:rFonts w:ascii="Times New Roman" w:eastAsia="NSimSun" w:hAnsi="Times New Roman"/>
                <w:lang w:eastAsia="ru-RU"/>
              </w:rPr>
              <w:t>048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F9D06" w14:textId="77777777" w:rsidR="00CB7457" w:rsidRPr="006300AD" w:rsidRDefault="00CB7457" w:rsidP="00D535C9">
            <w:pPr>
              <w:autoSpaceDN w:val="0"/>
              <w:spacing w:line="254" w:lineRule="auto"/>
              <w:ind w:left="58"/>
              <w:rPr>
                <w:rFonts w:ascii="Times New Roman" w:eastAsia="NSimSun" w:hAnsi="Times New Roman"/>
                <w:lang w:val="en-US" w:eastAsia="ru-RU"/>
              </w:rPr>
            </w:pPr>
            <w:r w:rsidRPr="00414C51">
              <w:t>4041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7AF65" w14:textId="77777777" w:rsidR="00CB7457" w:rsidRPr="006300AD" w:rsidRDefault="00CB7457" w:rsidP="00D535C9">
            <w:pPr>
              <w:autoSpaceDN w:val="0"/>
              <w:spacing w:line="254" w:lineRule="auto"/>
              <w:ind w:left="43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049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082B8" w14:textId="77777777" w:rsidR="00CB7457" w:rsidRPr="006300AD" w:rsidRDefault="00CB7457" w:rsidP="00D535C9">
            <w:pPr>
              <w:autoSpaceDN w:val="0"/>
              <w:spacing w:line="254" w:lineRule="auto"/>
              <w:ind w:left="63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 w:rsidRPr="00414C51">
              <w:t>4041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39C32" w14:textId="77777777" w:rsidR="00CB7457" w:rsidRPr="006300AD" w:rsidRDefault="00CB7457" w:rsidP="00D535C9">
            <w:pPr>
              <w:autoSpaceDN w:val="0"/>
              <w:spacing w:line="254" w:lineRule="auto"/>
              <w:ind w:left="29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041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BEB5A" w14:textId="75B44DF7" w:rsidR="00CB7457" w:rsidRPr="006300AD" w:rsidRDefault="00345FAD" w:rsidP="00D535C9">
            <w:pPr>
              <w:autoSpaceDN w:val="0"/>
              <w:spacing w:line="254" w:lineRule="auto"/>
              <w:ind w:left="43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3FFF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0B695" w14:textId="77777777" w:rsidR="00CB7457" w:rsidRPr="006300AD" w:rsidRDefault="00CB7457" w:rsidP="00D535C9">
            <w:pPr>
              <w:autoSpaceDN w:val="0"/>
              <w:spacing w:line="254" w:lineRule="auto"/>
              <w:ind w:left="2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kern w:val="0"/>
                <w:lang w:val="en-US" w:eastAsia="ru-RU" w:bidi="ar-SA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958A2" w14:textId="77777777" w:rsidR="00CB7457" w:rsidRPr="006300AD" w:rsidRDefault="00CB7457" w:rsidP="00D535C9">
            <w:pPr>
              <w:autoSpaceDN w:val="0"/>
              <w:spacing w:line="254" w:lineRule="auto"/>
              <w:ind w:left="22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0048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A04EA" w14:textId="5559390D" w:rsidR="00CB7457" w:rsidRPr="006300AD" w:rsidRDefault="005C58A9" w:rsidP="00D535C9">
            <w:pPr>
              <w:autoSpaceDN w:val="0"/>
              <w:spacing w:line="254" w:lineRule="auto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B</w:t>
            </w:r>
            <w:r w:rsidR="00345FAD">
              <w:rPr>
                <w:rFonts w:ascii="Times New Roman" w:eastAsia="NSimSun" w:hAnsi="Times New Roman"/>
                <w:lang w:val="en-US" w:eastAsia="ru-RU"/>
              </w:rPr>
              <w:t>FFF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B321E" w14:textId="2639106C" w:rsidR="00CB7457" w:rsidRPr="006300AD" w:rsidRDefault="005C58A9" w:rsidP="00D535C9">
            <w:pPr>
              <w:autoSpaceDN w:val="0"/>
              <w:spacing w:line="254" w:lineRule="auto"/>
              <w:ind w:right="63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1</w:t>
            </w:r>
            <w:r w:rsidR="00CB7457">
              <w:rPr>
                <w:rFonts w:ascii="Times New Roman" w:eastAsia="NSimSun" w:hAnsi="Times New Roman"/>
                <w:lang w:val="en-US" w:eastAsia="ru-RU"/>
              </w:rPr>
              <w:t>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E69B6" w14:textId="77777777" w:rsidR="00CB7457" w:rsidRPr="006300AD" w:rsidRDefault="00CB7457" w:rsidP="00D535C9">
            <w:pPr>
              <w:autoSpaceDN w:val="0"/>
              <w:spacing w:line="254" w:lineRule="auto"/>
              <w:ind w:left="2"/>
              <w:jc w:val="center"/>
              <w:rPr>
                <w:rFonts w:ascii="Times New Roman" w:eastAsia="NSimSun" w:hAnsi="Times New Roman"/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A4987" w14:textId="77777777" w:rsidR="00CB7457" w:rsidRPr="006300AD" w:rsidRDefault="00CB7457" w:rsidP="00D535C9">
            <w:pPr>
              <w:autoSpaceDN w:val="0"/>
              <w:spacing w:line="254" w:lineRule="auto"/>
              <w:jc w:val="center"/>
              <w:rPr>
                <w:rFonts w:ascii="Times New Roman" w:eastAsia="NSimSun" w:hAnsi="Times New Roman"/>
                <w:lang w:eastAsia="ru-RU"/>
              </w:rPr>
            </w:pPr>
          </w:p>
        </w:tc>
      </w:tr>
      <w:tr w:rsidR="00CB7457" w:rsidRPr="006300AD" w14:paraId="1F13300D" w14:textId="77777777" w:rsidTr="00D535C9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FCD92" w14:textId="77777777" w:rsidR="00CB7457" w:rsidRPr="006300AD" w:rsidRDefault="00CB7457" w:rsidP="00D535C9">
            <w:pPr>
              <w:autoSpaceDN w:val="0"/>
              <w:spacing w:line="254" w:lineRule="auto"/>
              <w:ind w:right="62"/>
              <w:rPr>
                <w:rFonts w:ascii="Times New Roman" w:eastAsia="NSimSun" w:hAnsi="Times New Roman"/>
                <w:lang w:eastAsia="ru-RU"/>
              </w:rPr>
            </w:pPr>
            <w:r>
              <w:rPr>
                <w:rFonts w:ascii="Times New Roman" w:eastAsia="NSimSun" w:hAnsi="Times New Roman"/>
                <w:lang w:eastAsia="ru-RU"/>
              </w:rPr>
              <w:t>049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E18C1" w14:textId="77777777" w:rsidR="00CB7457" w:rsidRPr="006300AD" w:rsidRDefault="00CB7457" w:rsidP="00D535C9">
            <w:pPr>
              <w:autoSpaceDN w:val="0"/>
              <w:spacing w:line="254" w:lineRule="auto"/>
              <w:ind w:left="43"/>
              <w:rPr>
                <w:rFonts w:ascii="Times New Roman" w:eastAsia="NSimSun" w:hAnsi="Times New Roman"/>
                <w:lang w:val="en-US" w:eastAsia="ru-RU"/>
              </w:rPr>
            </w:pPr>
            <w:r w:rsidRPr="00414C51">
              <w:t>E04C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87F3B" w14:textId="77777777" w:rsidR="00CB7457" w:rsidRPr="006300AD" w:rsidRDefault="00CB7457" w:rsidP="00D535C9">
            <w:pPr>
              <w:autoSpaceDN w:val="0"/>
              <w:spacing w:line="254" w:lineRule="auto"/>
              <w:ind w:left="43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04A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5A91C" w14:textId="77777777" w:rsidR="00CB7457" w:rsidRPr="006300AD" w:rsidRDefault="00CB7457" w:rsidP="00D535C9">
            <w:pPr>
              <w:autoSpaceDN w:val="0"/>
              <w:spacing w:line="254" w:lineRule="auto"/>
              <w:ind w:left="48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 w:rsidRPr="00414C51">
              <w:t>E04C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59D99" w14:textId="77777777" w:rsidR="00CB7457" w:rsidRPr="006300AD" w:rsidRDefault="00CB7457" w:rsidP="00D535C9">
            <w:pPr>
              <w:autoSpaceDN w:val="0"/>
              <w:spacing w:line="254" w:lineRule="auto"/>
              <w:ind w:left="29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04C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BA4F6" w14:textId="06E0AEA0" w:rsidR="00CB7457" w:rsidRPr="006300AD" w:rsidRDefault="005C58A9" w:rsidP="00D535C9">
            <w:pPr>
              <w:autoSpaceDN w:val="0"/>
              <w:spacing w:line="254" w:lineRule="auto"/>
              <w:ind w:left="2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BFFF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45BEA" w14:textId="77777777" w:rsidR="00CB7457" w:rsidRPr="006300AD" w:rsidRDefault="00CB7457" w:rsidP="00D535C9">
            <w:pPr>
              <w:autoSpaceDN w:val="0"/>
              <w:spacing w:line="254" w:lineRule="auto"/>
              <w:ind w:left="2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kern w:val="0"/>
                <w:lang w:val="en-US" w:eastAsia="ru-RU" w:bidi="ar-SA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7053D" w14:textId="77777777" w:rsidR="00CB7457" w:rsidRPr="006300AD" w:rsidRDefault="00CB7457" w:rsidP="00D535C9">
            <w:pPr>
              <w:autoSpaceDN w:val="0"/>
              <w:spacing w:line="254" w:lineRule="auto"/>
              <w:ind w:left="29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0049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0B7EB" w14:textId="6F5769E5" w:rsidR="00CB7457" w:rsidRPr="006300AD" w:rsidRDefault="005C58A9" w:rsidP="00D535C9">
            <w:pPr>
              <w:autoSpaceDN w:val="0"/>
              <w:spacing w:line="254" w:lineRule="auto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BFFF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CAC81" w14:textId="08651C4C" w:rsidR="00CB7457" w:rsidRPr="006300AD" w:rsidRDefault="005C58A9" w:rsidP="00D535C9">
            <w:pPr>
              <w:autoSpaceDN w:val="0"/>
              <w:spacing w:line="254" w:lineRule="auto"/>
              <w:ind w:right="63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1</w:t>
            </w:r>
            <w:r w:rsidR="00CB7457">
              <w:rPr>
                <w:rFonts w:ascii="Times New Roman" w:eastAsia="NSimSun" w:hAnsi="Times New Roman"/>
                <w:lang w:val="en-US" w:eastAsia="ru-RU"/>
              </w:rPr>
              <w:t>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2AD8D" w14:textId="77777777" w:rsidR="00CB7457" w:rsidRPr="006300AD" w:rsidRDefault="00CB7457" w:rsidP="00D535C9">
            <w:pPr>
              <w:autoSpaceDN w:val="0"/>
              <w:spacing w:line="254" w:lineRule="auto"/>
              <w:ind w:right="58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04C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8C827" w14:textId="6D64EA0D" w:rsidR="00CB7457" w:rsidRPr="006300AD" w:rsidRDefault="005C58A9" w:rsidP="00D535C9">
            <w:pPr>
              <w:autoSpaceDN w:val="0"/>
              <w:spacing w:line="254" w:lineRule="auto"/>
              <w:ind w:right="65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BFFF</w:t>
            </w:r>
          </w:p>
        </w:tc>
      </w:tr>
      <w:tr w:rsidR="00CB7457" w:rsidRPr="006300AD" w14:paraId="4A6938DF" w14:textId="77777777" w:rsidTr="00D535C9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2718D2" w14:textId="77777777" w:rsidR="00CB7457" w:rsidRPr="006300AD" w:rsidRDefault="00CB7457" w:rsidP="00D535C9">
            <w:pPr>
              <w:autoSpaceDN w:val="0"/>
              <w:spacing w:line="254" w:lineRule="auto"/>
              <w:ind w:right="62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eastAsia="ru-RU"/>
              </w:rPr>
              <w:t>04</w:t>
            </w:r>
            <w:r>
              <w:rPr>
                <w:rFonts w:ascii="Times New Roman" w:eastAsia="NSimSun" w:hAnsi="Times New Roman"/>
                <w:lang w:val="en-US" w:eastAsia="ru-RU"/>
              </w:rPr>
              <w:t>A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F00FAB" w14:textId="77777777" w:rsidR="00CB7457" w:rsidRPr="006300AD" w:rsidRDefault="00CB7457" w:rsidP="00D535C9">
            <w:pPr>
              <w:autoSpaceDN w:val="0"/>
              <w:spacing w:line="254" w:lineRule="auto"/>
              <w:ind w:left="58"/>
              <w:rPr>
                <w:rFonts w:ascii="Times New Roman" w:eastAsia="NSimSun" w:hAnsi="Times New Roman"/>
                <w:lang w:val="en-US" w:eastAsia="ru-RU"/>
              </w:rPr>
            </w:pPr>
            <w:r w:rsidRPr="00414C51">
              <w:t>0100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61C18" w14:textId="77777777" w:rsidR="00CB7457" w:rsidRPr="006300AD" w:rsidRDefault="00CB7457" w:rsidP="00D535C9">
            <w:pPr>
              <w:autoSpaceDN w:val="0"/>
              <w:spacing w:line="254" w:lineRule="auto"/>
              <w:ind w:left="43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04B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079B2" w14:textId="77777777" w:rsidR="00CB7457" w:rsidRPr="006300AD" w:rsidRDefault="00CB7457" w:rsidP="00D535C9">
            <w:pPr>
              <w:autoSpaceDN w:val="0"/>
              <w:spacing w:line="254" w:lineRule="auto"/>
              <w:ind w:left="63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 w:rsidRPr="00414C51">
              <w:t>0100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96540" w14:textId="77777777" w:rsidR="00CB7457" w:rsidRPr="006300AD" w:rsidRDefault="00CB7457" w:rsidP="00D535C9">
            <w:pPr>
              <w:autoSpaceDN w:val="0"/>
              <w:spacing w:line="254" w:lineRule="auto"/>
              <w:ind w:left="29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04A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E1BF3" w14:textId="77777777" w:rsidR="00CB7457" w:rsidRPr="006300AD" w:rsidRDefault="00CB7457" w:rsidP="00D535C9">
            <w:pPr>
              <w:autoSpaceDN w:val="0"/>
              <w:spacing w:line="254" w:lineRule="auto"/>
              <w:ind w:left="43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0100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2E8A3" w14:textId="77777777" w:rsidR="00CB7457" w:rsidRPr="006300AD" w:rsidRDefault="00CB7457" w:rsidP="00D535C9">
            <w:pPr>
              <w:autoSpaceDN w:val="0"/>
              <w:spacing w:line="254" w:lineRule="auto"/>
              <w:ind w:left="2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kern w:val="0"/>
                <w:lang w:val="en-US" w:eastAsia="ru-RU" w:bidi="ar-SA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360E7" w14:textId="77777777" w:rsidR="00CB7457" w:rsidRPr="006300AD" w:rsidRDefault="00CB7457" w:rsidP="00D535C9">
            <w:pPr>
              <w:autoSpaceDN w:val="0"/>
              <w:spacing w:line="254" w:lineRule="auto"/>
              <w:ind w:left="29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04A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92D6D" w14:textId="3DC97729" w:rsidR="00CB7457" w:rsidRPr="006300AD" w:rsidRDefault="005C58A9" w:rsidP="00D535C9">
            <w:pPr>
              <w:autoSpaceDN w:val="0"/>
              <w:spacing w:line="254" w:lineRule="auto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BFFF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0760E" w14:textId="485D1A8B" w:rsidR="00CB7457" w:rsidRPr="006300AD" w:rsidRDefault="005C58A9" w:rsidP="00D535C9">
            <w:pPr>
              <w:autoSpaceDN w:val="0"/>
              <w:spacing w:line="254" w:lineRule="auto"/>
              <w:ind w:right="63"/>
              <w:jc w:val="center"/>
              <w:rPr>
                <w:rFonts w:ascii="Times New Roman" w:eastAsia="NSimSun" w:hAnsi="Times New Roman"/>
                <w:lang w:val="en-US" w:eastAsia="ru-RU"/>
              </w:rPr>
            </w:pPr>
            <w:r>
              <w:rPr>
                <w:rFonts w:ascii="Times New Roman" w:eastAsia="NSimSun" w:hAnsi="Times New Roman"/>
                <w:lang w:val="en-US" w:eastAsia="ru-RU"/>
              </w:rPr>
              <w:t>1</w:t>
            </w:r>
            <w:r w:rsidR="00CB7457">
              <w:rPr>
                <w:rFonts w:ascii="Times New Roman" w:eastAsia="NSimSun" w:hAnsi="Times New Roman"/>
                <w:lang w:val="en-US" w:eastAsia="ru-RU"/>
              </w:rPr>
              <w:t>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DAE15" w14:textId="77777777" w:rsidR="00CB7457" w:rsidRPr="006300AD" w:rsidRDefault="00CB7457" w:rsidP="00D535C9">
            <w:pPr>
              <w:autoSpaceDN w:val="0"/>
              <w:spacing w:line="254" w:lineRule="auto"/>
              <w:ind w:left="2"/>
              <w:jc w:val="center"/>
              <w:rPr>
                <w:rFonts w:ascii="Times New Roman" w:eastAsia="NSimSun" w:hAnsi="Times New Roman"/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C41E7" w14:textId="77777777" w:rsidR="00CB7457" w:rsidRPr="006300AD" w:rsidRDefault="00CB7457" w:rsidP="00D535C9">
            <w:pPr>
              <w:autoSpaceDN w:val="0"/>
              <w:spacing w:line="254" w:lineRule="auto"/>
              <w:rPr>
                <w:rFonts w:ascii="Times New Roman" w:eastAsia="NSimSun" w:hAnsi="Times New Roman"/>
                <w:lang w:eastAsia="ru-RU"/>
              </w:rPr>
            </w:pPr>
          </w:p>
        </w:tc>
      </w:tr>
    </w:tbl>
    <w:p w14:paraId="02E652C5" w14:textId="162E441E" w:rsidR="00726F90" w:rsidRPr="00F85FC0" w:rsidRDefault="00726F90" w:rsidP="008159F0">
      <w:pPr>
        <w:pStyle w:val="a7"/>
        <w:rPr>
          <w:sz w:val="22"/>
          <w:szCs w:val="22"/>
          <w:lang w:val="en-US"/>
        </w:rPr>
      </w:pPr>
    </w:p>
    <w:p w14:paraId="07F7E76D" w14:textId="30D67EEE" w:rsidR="00726F90" w:rsidRDefault="00726F90" w:rsidP="008159F0">
      <w:pPr>
        <w:pStyle w:val="a7"/>
        <w:rPr>
          <w:sz w:val="22"/>
          <w:szCs w:val="22"/>
        </w:rPr>
      </w:pPr>
      <w:r w:rsidRPr="00726F90">
        <w:rPr>
          <w:sz w:val="22"/>
          <w:szCs w:val="22"/>
        </w:rPr>
        <w:t>X = -1; Y = 2^14-1; Z = -2^15</w:t>
      </w:r>
    </w:p>
    <w:p w14:paraId="3E6695B3" w14:textId="21F59D8E" w:rsidR="00134CAF" w:rsidRDefault="00134CAF" w:rsidP="00134CAF">
      <w:pPr>
        <w:pStyle w:val="1"/>
      </w:pPr>
      <w:bookmarkStart w:id="4" w:name="_Toc89188053"/>
      <w:r>
        <w:lastRenderedPageBreak/>
        <w:t>Итоги</w:t>
      </w:r>
      <w:bookmarkEnd w:id="4"/>
    </w:p>
    <w:p w14:paraId="66AA234E" w14:textId="404D210D" w:rsidR="00134CAF" w:rsidRPr="00134CAF" w:rsidRDefault="00134CAF" w:rsidP="00134CAF">
      <w:r>
        <w:t>В результате выполнения лабораторной работы был изучен принцип работы Б-ЭВМ. Также изучены команды, которые может выполнять Б-ЭВМ.</w:t>
      </w:r>
    </w:p>
    <w:sectPr w:rsidR="00134CAF" w:rsidRPr="00134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2301C"/>
    <w:multiLevelType w:val="hybridMultilevel"/>
    <w:tmpl w:val="40A0B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21156"/>
    <w:multiLevelType w:val="hybridMultilevel"/>
    <w:tmpl w:val="A1641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6B1"/>
    <w:rsid w:val="00015821"/>
    <w:rsid w:val="00044683"/>
    <w:rsid w:val="00061215"/>
    <w:rsid w:val="000A1D07"/>
    <w:rsid w:val="00134CAF"/>
    <w:rsid w:val="00181B24"/>
    <w:rsid w:val="001B5B4D"/>
    <w:rsid w:val="002B78B1"/>
    <w:rsid w:val="0034417B"/>
    <w:rsid w:val="00345FAD"/>
    <w:rsid w:val="003470E9"/>
    <w:rsid w:val="004259DA"/>
    <w:rsid w:val="00455FBC"/>
    <w:rsid w:val="00515FA3"/>
    <w:rsid w:val="00520735"/>
    <w:rsid w:val="00526A08"/>
    <w:rsid w:val="00592FE7"/>
    <w:rsid w:val="005B7144"/>
    <w:rsid w:val="005C58A9"/>
    <w:rsid w:val="006116F4"/>
    <w:rsid w:val="006300AD"/>
    <w:rsid w:val="00657DD2"/>
    <w:rsid w:val="00666F4E"/>
    <w:rsid w:val="00690FA3"/>
    <w:rsid w:val="006A5980"/>
    <w:rsid w:val="006C344B"/>
    <w:rsid w:val="006F32AA"/>
    <w:rsid w:val="00726F90"/>
    <w:rsid w:val="007662F2"/>
    <w:rsid w:val="00772A7D"/>
    <w:rsid w:val="007D21A2"/>
    <w:rsid w:val="008159F0"/>
    <w:rsid w:val="008211CB"/>
    <w:rsid w:val="00890E6B"/>
    <w:rsid w:val="008F1162"/>
    <w:rsid w:val="008F663F"/>
    <w:rsid w:val="00906A26"/>
    <w:rsid w:val="009A1DE8"/>
    <w:rsid w:val="009F58CE"/>
    <w:rsid w:val="00A928DB"/>
    <w:rsid w:val="00AB465E"/>
    <w:rsid w:val="00B0169C"/>
    <w:rsid w:val="00B0529D"/>
    <w:rsid w:val="00B156B1"/>
    <w:rsid w:val="00B30146"/>
    <w:rsid w:val="00C423C8"/>
    <w:rsid w:val="00C6407F"/>
    <w:rsid w:val="00C85D58"/>
    <w:rsid w:val="00C93887"/>
    <w:rsid w:val="00CB7457"/>
    <w:rsid w:val="00CD5F8D"/>
    <w:rsid w:val="00CD74C5"/>
    <w:rsid w:val="00CD7A19"/>
    <w:rsid w:val="00CE5531"/>
    <w:rsid w:val="00D74A02"/>
    <w:rsid w:val="00DD3745"/>
    <w:rsid w:val="00E75BA4"/>
    <w:rsid w:val="00EF697B"/>
    <w:rsid w:val="00F54FB0"/>
    <w:rsid w:val="00F85FC0"/>
    <w:rsid w:val="00FC3951"/>
    <w:rsid w:val="00FF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9CA9F"/>
  <w15:chartTrackingRefBased/>
  <w15:docId w15:val="{DFE6012C-D8A2-408D-880F-6B2112F9A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7457"/>
  </w:style>
  <w:style w:type="paragraph" w:styleId="1">
    <w:name w:val="heading 1"/>
    <w:basedOn w:val="a"/>
    <w:next w:val="a"/>
    <w:link w:val="10"/>
    <w:uiPriority w:val="9"/>
    <w:qFormat/>
    <w:rsid w:val="003470E9"/>
    <w:pPr>
      <w:keepNext/>
      <w:keepLines/>
      <w:pageBreakBefore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70E9"/>
    <w:rPr>
      <w:rFonts w:eastAsiaTheme="majorEastAsia" w:cstheme="majorBidi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3470E9"/>
    <w:pPr>
      <w:numPr>
        <w:ilvl w:val="1"/>
      </w:numPr>
    </w:pPr>
    <w:rPr>
      <w:rFonts w:eastAsiaTheme="minorEastAsia" w:cstheme="minorBidi"/>
      <w:spacing w:val="15"/>
      <w:sz w:val="28"/>
      <w:szCs w:val="22"/>
    </w:rPr>
  </w:style>
  <w:style w:type="character" w:customStyle="1" w:styleId="a4">
    <w:name w:val="Подзаголовок Знак"/>
    <w:basedOn w:val="a0"/>
    <w:link w:val="a3"/>
    <w:uiPriority w:val="11"/>
    <w:rsid w:val="003470E9"/>
    <w:rPr>
      <w:rFonts w:eastAsiaTheme="minorEastAsia" w:cstheme="minorBidi"/>
      <w:spacing w:val="15"/>
      <w:sz w:val="28"/>
      <w:szCs w:val="22"/>
    </w:rPr>
  </w:style>
  <w:style w:type="paragraph" w:styleId="a5">
    <w:name w:val="TOC Heading"/>
    <w:basedOn w:val="1"/>
    <w:next w:val="a"/>
    <w:uiPriority w:val="39"/>
    <w:unhideWhenUsed/>
    <w:qFormat/>
    <w:rsid w:val="00772A7D"/>
    <w:pPr>
      <w:pageBreakBefore w:val="0"/>
      <w:spacing w:line="259" w:lineRule="auto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table" w:styleId="a6">
    <w:name w:val="Table Grid"/>
    <w:basedOn w:val="a1"/>
    <w:uiPriority w:val="39"/>
    <w:rsid w:val="00E75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A5980"/>
    <w:pPr>
      <w:ind w:left="720"/>
      <w:contextualSpacing/>
    </w:pPr>
  </w:style>
  <w:style w:type="table" w:customStyle="1" w:styleId="TableGrid">
    <w:name w:val="TableGrid"/>
    <w:rsid w:val="006300AD"/>
    <w:pPr>
      <w:spacing w:after="0" w:line="240" w:lineRule="auto"/>
      <w:jc w:val="left"/>
    </w:pPr>
    <w:rPr>
      <w:rFonts w:ascii="Calibri" w:eastAsia="Times New Roman" w:hAnsi="Calibri"/>
      <w:kern w:val="3"/>
      <w:sz w:val="22"/>
      <w:szCs w:val="22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134CAF"/>
    <w:pPr>
      <w:spacing w:after="100"/>
    </w:pPr>
  </w:style>
  <w:style w:type="character" w:styleId="a8">
    <w:name w:val="Hyperlink"/>
    <w:basedOn w:val="a0"/>
    <w:uiPriority w:val="99"/>
    <w:unhideWhenUsed/>
    <w:rsid w:val="00134C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sao\Documents\&#1053;&#1072;&#1089;&#1090;&#1088;&#1072;&#1080;&#1074;&#1072;&#1077;&#1084;&#1099;&#1077;%20&#1096;&#1072;&#1073;&#1083;&#1086;&#1085;&#1099;%20Office\ITMO_lab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B6A14-3BFB-42B1-BA3A-0B6A974AA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ITMO_lab.dotx</Template>
  <TotalTime>767</TotalTime>
  <Pages>8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V</dc:creator>
  <cp:keywords/>
  <dc:description/>
  <cp:lastModifiedBy>Sasha V</cp:lastModifiedBy>
  <cp:revision>7</cp:revision>
  <cp:lastPrinted>2021-12-06T07:20:00Z</cp:lastPrinted>
  <dcterms:created xsi:type="dcterms:W3CDTF">2021-11-30T15:07:00Z</dcterms:created>
  <dcterms:modified xsi:type="dcterms:W3CDTF">2021-12-06T08:20:00Z</dcterms:modified>
</cp:coreProperties>
</file>